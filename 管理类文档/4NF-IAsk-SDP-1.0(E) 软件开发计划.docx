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600C41" w:rsidP="00F3499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="00F34997"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600C41" w:rsidRDefault="00802AE2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4A5F3B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软件开发计划</w:t>
      </w:r>
    </w:p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B93F3D">
        <w:rPr>
          <w:rFonts w:ascii="微软雅黑" w:eastAsia="微软雅黑" w:hAnsi="微软雅黑" w:hint="eastAsia"/>
          <w:b/>
          <w:sz w:val="28"/>
          <w:szCs w:val="28"/>
        </w:rPr>
        <w:t>1.0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4A5F3B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4A5F3B">
        <w:rPr>
          <w:rFonts w:ascii="微软雅黑" w:eastAsia="微软雅黑" w:hAnsi="微软雅黑" w:hint="eastAsia"/>
          <w:sz w:val="28"/>
          <w:szCs w:val="28"/>
        </w:rPr>
        <w:t>编写：</w:t>
      </w:r>
      <w:r w:rsidRPr="004A5F3B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4E3B56">
        <w:rPr>
          <w:rFonts w:ascii="微软雅黑" w:eastAsia="微软雅黑" w:hAnsi="微软雅黑" w:hint="eastAsia"/>
          <w:sz w:val="28"/>
          <w:szCs w:val="28"/>
          <w:u w:val="single"/>
        </w:rPr>
        <w:t xml:space="preserve">杨 </w:t>
      </w:r>
      <w:r w:rsidR="004E3B56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4E3B56">
        <w:rPr>
          <w:rFonts w:ascii="微软雅黑" w:eastAsia="微软雅黑" w:hAnsi="微软雅黑" w:hint="eastAsia"/>
          <w:sz w:val="28"/>
          <w:szCs w:val="28"/>
          <w:u w:val="single"/>
        </w:rPr>
        <w:t>洁</w:t>
      </w:r>
      <w:r w:rsidR="0075430F" w:rsidRPr="004A5F3B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75430F" w:rsidRPr="004A5F3B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4A5F3B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4A5F3B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4E3B56">
        <w:rPr>
          <w:rFonts w:ascii="微软雅黑" w:eastAsia="微软雅黑" w:hAnsi="微软雅黑" w:hint="eastAsia"/>
          <w:sz w:val="28"/>
          <w:szCs w:val="28"/>
          <w:u w:val="single"/>
        </w:rPr>
        <w:t>曲卓涵</w:t>
      </w:r>
      <w:r w:rsidR="00F34997" w:rsidRPr="004A5F3B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4A5F3B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4A5F3B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4E3B56">
        <w:rPr>
          <w:rFonts w:ascii="微软雅黑" w:eastAsia="微软雅黑" w:hAnsi="微软雅黑" w:hint="eastAsia"/>
          <w:sz w:val="28"/>
          <w:szCs w:val="28"/>
          <w:u w:val="single"/>
        </w:rPr>
        <w:t>孙启星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4E3B56">
      <w:pPr>
        <w:rPr>
          <w:rFonts w:ascii="微软雅黑" w:eastAsia="微软雅黑" w:hAnsi="微软雅黑" w:hint="eastAsia"/>
          <w:sz w:val="28"/>
          <w:szCs w:val="28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600C41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4E3B56">
        <w:rPr>
          <w:rFonts w:ascii="微软雅黑" w:eastAsia="微软雅黑" w:hAnsi="微软雅黑" w:hint="eastAsia"/>
          <w:b/>
          <w:sz w:val="28"/>
          <w:szCs w:val="28"/>
        </w:rPr>
        <w:t>7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41962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3BB" w:rsidRPr="00D773BB" w:rsidRDefault="00D773BB" w:rsidP="00A76AF5">
          <w:pPr>
            <w:pStyle w:val="TOC"/>
            <w:spacing w:beforeLines="50" w:before="156" w:afterLines="50" w:after="156"/>
            <w:jc w:val="center"/>
            <w:rPr>
              <w:rFonts w:ascii="黑体" w:eastAsia="黑体" w:hAnsi="黑体"/>
              <w:color w:val="auto"/>
              <w:sz w:val="36"/>
              <w:szCs w:val="36"/>
            </w:rPr>
          </w:pPr>
          <w:r w:rsidRPr="00D773BB">
            <w:rPr>
              <w:rFonts w:ascii="黑体" w:eastAsia="黑体" w:hAnsi="黑体"/>
              <w:color w:val="auto"/>
              <w:sz w:val="36"/>
              <w:szCs w:val="36"/>
              <w:lang w:val="zh-CN"/>
            </w:rPr>
            <w:t>目录</w:t>
          </w:r>
        </w:p>
        <w:p w:rsidR="00A76AF5" w:rsidRDefault="00D773BB" w:rsidP="00A76AF5">
          <w:pPr>
            <w:pStyle w:val="11"/>
            <w:spacing w:beforeLines="50" w:before="156" w:afterLines="50" w:after="156"/>
            <w:rPr>
              <w:noProof/>
            </w:rPr>
          </w:pPr>
          <w:r w:rsidRPr="00731274">
            <w:rPr>
              <w:sz w:val="22"/>
            </w:rPr>
            <w:fldChar w:fldCharType="begin"/>
          </w:r>
          <w:r w:rsidRPr="00731274">
            <w:rPr>
              <w:sz w:val="22"/>
            </w:rPr>
            <w:instrText xml:space="preserve"> TOC \o "1-3" \h \z \u </w:instrText>
          </w:r>
          <w:r w:rsidRPr="00731274">
            <w:rPr>
              <w:sz w:val="22"/>
            </w:rPr>
            <w:fldChar w:fldCharType="separate"/>
          </w:r>
          <w:hyperlink w:anchor="_Toc4699152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1引言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_Toc4699152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4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FA0609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53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1.1文档标识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_Toc4699153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4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FA0609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54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1.2项目概述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_Toc4699154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4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FA0609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55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1.3文档概述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_Toc4699155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5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FA0609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56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1.4参考文档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_Toc4699156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5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FA0609" w:rsidP="00A76AF5">
          <w:pPr>
            <w:pStyle w:val="11"/>
            <w:spacing w:beforeLines="50" w:before="156" w:afterLines="50" w:after="156"/>
            <w:rPr>
              <w:noProof/>
            </w:rPr>
          </w:pPr>
          <w:hyperlink w:anchor="_Toc4699157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2 交付产品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_Toc4699157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6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FA0609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58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2.1 程序文件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_Toc4699158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6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FA0609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59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2.2软件文档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_Toc4699159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6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FA0609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0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2.3非移交产品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_Toc4699160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8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FA0609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1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2.4验收标准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_Toc4699161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8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FA0609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2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2.5最后交付期限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_Toc4699162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8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FA0609" w:rsidP="00A76AF5">
          <w:pPr>
            <w:pStyle w:val="11"/>
            <w:spacing w:beforeLines="50" w:before="156" w:afterLines="50" w:after="156"/>
            <w:rPr>
              <w:noProof/>
            </w:rPr>
          </w:pPr>
          <w:hyperlink w:anchor="_Toc4699163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3开发计划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_Toc4699163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9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FA0609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4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3.1软件开发过程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_Toc4699164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9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FA0609" w:rsidP="00A76AF5">
          <w:pPr>
            <w:pStyle w:val="3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5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3.1.1 角色设置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_Toc4699165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9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FA0609" w:rsidP="00A76AF5">
          <w:pPr>
            <w:pStyle w:val="3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6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3.1.2过程规范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_Toc4699166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10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FA0609" w:rsidP="00A76AF5">
          <w:pPr>
            <w:pStyle w:val="3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7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3.1.3 活动网格图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_Toc4699167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13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FA0609" w:rsidP="00A76AF5">
          <w:pPr>
            <w:pStyle w:val="3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8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3.1.4 工作分解结构（WBS）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_Toc4699168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14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FA0609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69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3.2项目资源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_Toc4699169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17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FA0609" w:rsidP="00A76AF5">
          <w:pPr>
            <w:pStyle w:val="3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70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3.2.1项目团队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_Toc4699170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17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FA0609" w:rsidP="00A76AF5">
          <w:pPr>
            <w:pStyle w:val="3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71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3.2.2软硬件资源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_Toc4699171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17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FA0609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72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3.3项目实施计划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_Toc4699172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19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FA0609" w:rsidP="00A76AF5">
          <w:pPr>
            <w:pStyle w:val="11"/>
            <w:spacing w:beforeLines="50" w:before="156" w:afterLines="50" w:after="156"/>
            <w:rPr>
              <w:noProof/>
            </w:rPr>
          </w:pPr>
          <w:hyperlink w:anchor="_Toc4699173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4 项目估算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_Toc4699173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23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A76AF5" w:rsidRDefault="00FA0609" w:rsidP="00A76AF5">
          <w:pPr>
            <w:pStyle w:val="21"/>
            <w:tabs>
              <w:tab w:val="right" w:leader="dot" w:pos="8296"/>
            </w:tabs>
            <w:spacing w:beforeLines="50" w:before="156" w:afterLines="50" w:after="156"/>
            <w:rPr>
              <w:noProof/>
            </w:rPr>
          </w:pPr>
          <w:hyperlink w:anchor="_Toc4699174" w:history="1">
            <w:r w:rsidR="00A76AF5" w:rsidRPr="003B3D05">
              <w:rPr>
                <w:rStyle w:val="a9"/>
                <w:rFonts w:ascii="微软雅黑" w:eastAsia="微软雅黑" w:hAnsi="微软雅黑"/>
                <w:noProof/>
              </w:rPr>
              <w:t>4.1成本估算</w:t>
            </w:r>
            <w:r w:rsidR="00A76AF5">
              <w:rPr>
                <w:noProof/>
                <w:webHidden/>
              </w:rPr>
              <w:tab/>
            </w:r>
            <w:r w:rsidR="00A76AF5">
              <w:rPr>
                <w:noProof/>
                <w:webHidden/>
              </w:rPr>
              <w:fldChar w:fldCharType="begin"/>
            </w:r>
            <w:r w:rsidR="00A76AF5">
              <w:rPr>
                <w:noProof/>
                <w:webHidden/>
              </w:rPr>
              <w:instrText xml:space="preserve"> PAGEREF _Toc4699174 \h </w:instrText>
            </w:r>
            <w:r w:rsidR="00A76AF5">
              <w:rPr>
                <w:noProof/>
                <w:webHidden/>
              </w:rPr>
            </w:r>
            <w:r w:rsidR="00A76AF5">
              <w:rPr>
                <w:noProof/>
                <w:webHidden/>
              </w:rPr>
              <w:fldChar w:fldCharType="separate"/>
            </w:r>
            <w:r w:rsidR="00A76AF5">
              <w:rPr>
                <w:noProof/>
                <w:webHidden/>
              </w:rPr>
              <w:t>23</w:t>
            </w:r>
            <w:r w:rsidR="00A76AF5">
              <w:rPr>
                <w:noProof/>
                <w:webHidden/>
              </w:rPr>
              <w:fldChar w:fldCharType="end"/>
            </w:r>
          </w:hyperlink>
        </w:p>
        <w:p w:rsidR="00D773BB" w:rsidRDefault="00D773BB" w:rsidP="00A76AF5">
          <w:pPr>
            <w:spacing w:beforeLines="50" w:before="156" w:afterLines="50" w:after="156" w:line="360" w:lineRule="auto"/>
          </w:pPr>
          <w:r w:rsidRPr="00731274">
            <w:rPr>
              <w:b/>
              <w:bCs/>
              <w:sz w:val="22"/>
              <w:lang w:val="zh-CN"/>
            </w:rPr>
            <w:fldChar w:fldCharType="end"/>
          </w:r>
        </w:p>
      </w:sdtContent>
    </w:sdt>
    <w:p w:rsidR="00301729" w:rsidRPr="00583459" w:rsidRDefault="00301729" w:rsidP="00981097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302383017"/>
      <w:bookmarkStart w:id="1" w:name="_Toc4699152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  <w:bookmarkEnd w:id="1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2" w:name="_Toc302383018"/>
      <w:bookmarkStart w:id="3" w:name="_Toc4699153"/>
      <w:r w:rsidRPr="00583459">
        <w:rPr>
          <w:rFonts w:ascii="微软雅黑" w:eastAsia="微软雅黑" w:hAnsi="微软雅黑" w:hint="eastAsia"/>
        </w:rPr>
        <w:t>1.1文档标识</w:t>
      </w:r>
      <w:bookmarkEnd w:id="2"/>
      <w:bookmarkEnd w:id="3"/>
    </w:p>
    <w:p w:rsidR="004B0AF2" w:rsidRPr="004A5F3B" w:rsidRDefault="008554D0" w:rsidP="00923B3E">
      <w:pPr>
        <w:ind w:firstLineChars="200" w:firstLine="420"/>
        <w:rPr>
          <w:rFonts w:ascii="微软雅黑" w:eastAsia="微软雅黑" w:hAnsi="微软雅黑"/>
        </w:rPr>
      </w:pPr>
      <w:r w:rsidRPr="004A5F3B">
        <w:rPr>
          <w:rFonts w:ascii="微软雅黑" w:eastAsia="微软雅黑" w:hAnsi="微软雅黑" w:hint="eastAsia"/>
        </w:rPr>
        <w:t>中文</w:t>
      </w:r>
      <w:r w:rsidR="00923B3E" w:rsidRPr="004A5F3B">
        <w:rPr>
          <w:rFonts w:ascii="微软雅黑" w:eastAsia="微软雅黑" w:hAnsi="微软雅黑" w:hint="eastAsia"/>
        </w:rPr>
        <w:t>名称</w:t>
      </w:r>
      <w:r w:rsidR="004B0AF2" w:rsidRPr="004A5F3B">
        <w:rPr>
          <w:rFonts w:ascii="微软雅黑" w:eastAsia="微软雅黑" w:hAnsi="微软雅黑" w:hint="eastAsia"/>
        </w:rPr>
        <w:t>：</w:t>
      </w:r>
      <w:r w:rsidR="00923B3E" w:rsidRPr="004A5F3B">
        <w:rPr>
          <w:rFonts w:ascii="微软雅黑" w:eastAsia="微软雅黑" w:hAnsi="微软雅黑" w:hint="eastAsia"/>
        </w:rPr>
        <w:t>《</w:t>
      </w:r>
      <w:r w:rsidR="004A5F3B" w:rsidRPr="004A5F3B">
        <w:rPr>
          <w:rFonts w:ascii="微软雅黑" w:eastAsia="微软雅黑" w:hAnsi="微软雅黑" w:hint="eastAsia"/>
        </w:rPr>
        <w:t>软件开发计划</w:t>
      </w:r>
      <w:r w:rsidR="00923B3E" w:rsidRPr="004A5F3B">
        <w:rPr>
          <w:rFonts w:ascii="微软雅黑" w:eastAsia="微软雅黑" w:hAnsi="微软雅黑" w:hint="eastAsia"/>
        </w:rPr>
        <w:t>》</w:t>
      </w:r>
      <w:r w:rsidR="004B0AF2" w:rsidRPr="004A5F3B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 w:rsidRPr="004A5F3B">
        <w:rPr>
          <w:rFonts w:ascii="微软雅黑" w:eastAsia="微软雅黑" w:hAnsi="微软雅黑" w:hint="eastAsia"/>
        </w:rPr>
        <w:t>英文</w:t>
      </w:r>
      <w:r w:rsidR="008554D0" w:rsidRPr="004A5F3B">
        <w:rPr>
          <w:rFonts w:ascii="微软雅黑" w:eastAsia="微软雅黑" w:hAnsi="微软雅黑" w:hint="eastAsia"/>
        </w:rPr>
        <w:t>名称</w:t>
      </w:r>
      <w:r w:rsidR="004B0AF2" w:rsidRPr="004A5F3B">
        <w:rPr>
          <w:rFonts w:ascii="微软雅黑" w:eastAsia="微软雅黑" w:hAnsi="微软雅黑" w:hint="eastAsia"/>
        </w:rPr>
        <w:t>：</w:t>
      </w:r>
      <w:r w:rsidR="001E2BF2" w:rsidRPr="004A5F3B">
        <w:rPr>
          <w:rFonts w:ascii="微软雅黑" w:eastAsia="微软雅黑" w:hAnsi="微软雅黑" w:hint="eastAsia"/>
        </w:rPr>
        <w:t>“</w:t>
      </w:r>
      <w:r w:rsidR="004A5F3B" w:rsidRPr="004A5F3B">
        <w:rPr>
          <w:rFonts w:ascii="微软雅黑" w:eastAsia="微软雅黑" w:hAnsi="微软雅黑"/>
        </w:rPr>
        <w:t>Software Development Plan</w:t>
      </w:r>
      <w:r w:rsidR="00B93F3D" w:rsidRPr="004A5F3B">
        <w:rPr>
          <w:rFonts w:ascii="微软雅黑" w:eastAsia="微软雅黑" w:hAnsi="微软雅黑" w:hint="eastAsia"/>
        </w:rPr>
        <w:t>（</w:t>
      </w:r>
      <w:r w:rsidR="004A5F3B" w:rsidRPr="004A5F3B">
        <w:rPr>
          <w:rFonts w:ascii="微软雅黑" w:eastAsia="微软雅黑" w:hAnsi="微软雅黑" w:hint="eastAsia"/>
        </w:rPr>
        <w:t>S</w:t>
      </w:r>
      <w:r w:rsidR="004A5F3B" w:rsidRPr="004A5F3B">
        <w:rPr>
          <w:rFonts w:ascii="微软雅黑" w:eastAsia="微软雅黑" w:hAnsi="微软雅黑"/>
        </w:rPr>
        <w:t>DP</w:t>
      </w:r>
      <w:r w:rsidR="00B93F3D" w:rsidRPr="004A5F3B">
        <w:rPr>
          <w:rFonts w:ascii="微软雅黑" w:eastAsia="微软雅黑" w:hAnsi="微软雅黑" w:hint="eastAsia"/>
        </w:rPr>
        <w:t>）</w:t>
      </w:r>
      <w:r w:rsidR="001E2BF2" w:rsidRPr="004A5F3B">
        <w:rPr>
          <w:rFonts w:ascii="微软雅黑" w:eastAsia="微软雅黑" w:hAnsi="微软雅黑" w:hint="eastAsia"/>
        </w:rPr>
        <w:t>”</w:t>
      </w:r>
      <w:r w:rsidR="004B0AF2" w:rsidRPr="004A5F3B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r w:rsidR="00B93F3D">
        <w:rPr>
          <w:rFonts w:ascii="微软雅黑" w:eastAsia="微软雅黑" w:hAnsi="微软雅黑" w:hint="eastAsia"/>
        </w:rPr>
        <w:t>1.0</w:t>
      </w:r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8707B7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r w:rsidR="004A5F3B">
        <w:rPr>
          <w:rFonts w:ascii="微软雅黑" w:eastAsia="微软雅黑" w:hAnsi="微软雅黑" w:hint="eastAsia"/>
        </w:rPr>
        <w:t>S</w:t>
      </w:r>
      <w:r w:rsidR="004A5F3B">
        <w:rPr>
          <w:rFonts w:ascii="微软雅黑" w:eastAsia="微软雅黑" w:hAnsi="微软雅黑"/>
        </w:rPr>
        <w:t>DP</w:t>
      </w:r>
      <w:r w:rsidR="00B93F3D">
        <w:rPr>
          <w:rFonts w:ascii="微软雅黑" w:eastAsia="微软雅黑" w:hAnsi="微软雅黑" w:hint="eastAsia"/>
        </w:rPr>
        <w:t>-1.0</w:t>
      </w:r>
      <w:r w:rsidR="00A76321">
        <w:rPr>
          <w:rFonts w:ascii="微软雅黑" w:eastAsia="微软雅黑" w:hAnsi="微软雅黑"/>
        </w:rPr>
        <w:t>(E)</w:t>
      </w:r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302383019"/>
      <w:bookmarkStart w:id="5" w:name="_Toc4699154"/>
      <w:r w:rsidRPr="00583459">
        <w:rPr>
          <w:rFonts w:ascii="微软雅黑" w:eastAsia="微软雅黑" w:hAnsi="微软雅黑" w:hint="eastAsia"/>
        </w:rPr>
        <w:t>1.2项目概述</w:t>
      </w:r>
      <w:bookmarkEnd w:id="4"/>
      <w:bookmarkEnd w:id="5"/>
    </w:p>
    <w:p w:rsidR="006A3133" w:rsidRPr="008E6B81" w:rsidRDefault="004B0AF2" w:rsidP="00390364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="008707B7">
        <w:rPr>
          <w:rFonts w:ascii="微软雅黑" w:eastAsia="微软雅黑" w:hAnsi="微软雅黑" w:hint="eastAsia"/>
        </w:rPr>
        <w:t>‘</w:t>
      </w:r>
      <w:r w:rsidR="008707B7" w:rsidRPr="008707B7">
        <w:rPr>
          <w:rFonts w:ascii="微软雅黑" w:eastAsia="微软雅黑" w:hAnsi="微软雅黑" w:hint="eastAsia"/>
        </w:rPr>
        <w:t>I Ask</w:t>
      </w:r>
      <w:r w:rsidR="008707B7">
        <w:rPr>
          <w:rFonts w:ascii="微软雅黑" w:eastAsia="微软雅黑" w:hAnsi="微软雅黑" w:hint="eastAsia"/>
        </w:rPr>
        <w:t>’</w:t>
      </w:r>
      <w:r w:rsidR="008707B7"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项目”）的开发过程。</w:t>
      </w:r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r w:rsidR="006A3133" w:rsidRPr="008E6B81">
        <w:rPr>
          <w:rFonts w:ascii="微软雅黑" w:eastAsia="微软雅黑" w:hAnsi="微软雅黑" w:hint="eastAsia"/>
        </w:rPr>
        <w:t>项目由</w:t>
      </w:r>
      <w:r w:rsidR="008707B7">
        <w:rPr>
          <w:rFonts w:ascii="微软雅黑" w:eastAsia="微软雅黑" w:hAnsi="微软雅黑" w:hint="eastAsia"/>
        </w:rPr>
        <w:t>404</w:t>
      </w:r>
      <w:r w:rsidR="008707B7">
        <w:rPr>
          <w:rFonts w:ascii="微软雅黑" w:eastAsia="微软雅黑" w:hAnsi="微软雅黑"/>
        </w:rPr>
        <w:t xml:space="preserve"> NOT FOUND</w:t>
      </w:r>
      <w:r w:rsidR="008707B7">
        <w:rPr>
          <w:rFonts w:ascii="微软雅黑" w:eastAsia="微软雅黑" w:hAnsi="微软雅黑" w:hint="eastAsia"/>
        </w:rPr>
        <w:t>工作室（以下简称“工作室</w:t>
      </w:r>
      <w:r w:rsidR="006A3133" w:rsidRPr="008E6B81">
        <w:rPr>
          <w:rFonts w:ascii="微软雅黑" w:eastAsia="微软雅黑" w:hAnsi="微软雅黑" w:hint="eastAsia"/>
        </w:rPr>
        <w:t>”）</w:t>
      </w:r>
      <w:r w:rsidR="008707B7">
        <w:rPr>
          <w:rFonts w:ascii="微软雅黑" w:eastAsia="微软雅黑" w:hAnsi="微软雅黑" w:hint="eastAsia"/>
        </w:rPr>
        <w:t>提出并</w:t>
      </w:r>
      <w:r w:rsidR="006A3133" w:rsidRPr="008E6B81">
        <w:rPr>
          <w:rFonts w:ascii="微软雅黑" w:eastAsia="微软雅黑" w:hAnsi="微软雅黑" w:hint="eastAsia"/>
        </w:rPr>
        <w:t>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8707B7">
        <w:rPr>
          <w:rFonts w:ascii="微软雅黑" w:eastAsia="微软雅黑" w:hAnsi="微软雅黑" w:hint="eastAsia"/>
        </w:rPr>
        <w:t>4</w:t>
      </w:r>
      <w:r w:rsidR="008707B7">
        <w:rPr>
          <w:rFonts w:ascii="微软雅黑" w:eastAsia="微软雅黑" w:hAnsi="微软雅黑"/>
        </w:rPr>
        <w:t>NF</w:t>
      </w:r>
      <w:r w:rsidR="00F82D52" w:rsidRPr="008E6B81">
        <w:rPr>
          <w:rFonts w:ascii="微软雅黑" w:eastAsia="微软雅黑" w:hAnsi="微软雅黑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86017B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</w:t>
      </w:r>
      <w:r w:rsidR="008707B7">
        <w:rPr>
          <w:rFonts w:ascii="微软雅黑" w:eastAsia="微软雅黑" w:hAnsi="微软雅黑" w:hint="eastAsia"/>
        </w:rPr>
        <w:t>基于W</w:t>
      </w:r>
      <w:r w:rsidR="008707B7"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</w:t>
      </w:r>
      <w:r w:rsidR="006A313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="008707B7"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="008707B7"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6A3133" w:rsidRPr="008E6B81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="006A3133"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="006A3133" w:rsidRPr="008E6B81">
        <w:rPr>
          <w:rFonts w:ascii="微软雅黑" w:eastAsia="微软雅黑" w:hAnsi="微软雅黑" w:hint="eastAsia"/>
        </w:rPr>
        <w:t>，</w:t>
      </w:r>
      <w:r w:rsidR="006A3133"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sk项目的内部逻辑架构及</w:t>
      </w:r>
      <w:r w:rsidR="006A3133">
        <w:rPr>
          <w:rFonts w:ascii="微软雅黑" w:eastAsia="微软雅黑" w:hAnsi="微软雅黑" w:hint="eastAsia"/>
        </w:rPr>
        <w:t>人机界面，</w:t>
      </w:r>
      <w:r w:rsidR="006A3133"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6" w:name="_Toc302383020"/>
      <w:bookmarkStart w:id="7" w:name="_Toc4699155"/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6"/>
      <w:bookmarkEnd w:id="7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</w:t>
      </w:r>
      <w:r w:rsidR="00842FDE" w:rsidRPr="0086017B">
        <w:rPr>
          <w:rFonts w:ascii="微软雅黑" w:eastAsia="微软雅黑" w:hAnsi="微软雅黑" w:hint="eastAsia"/>
        </w:rPr>
        <w:t>国标</w:t>
      </w:r>
      <w:r w:rsidR="00842FDE"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 w:rsidR="0086017B">
        <w:rPr>
          <w:rFonts w:ascii="微软雅黑" w:eastAsia="微软雅黑" w:hAnsi="微软雅黑" w:hint="eastAsia"/>
        </w:rPr>
        <w:t>，属于技术文档，仅限于工作室的</w:t>
      </w:r>
      <w:r w:rsidR="00F55A18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6A3133" w:rsidRPr="008E6B81" w:rsidRDefault="004A5F3B" w:rsidP="004A5F3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本文档从项目计划交付产品、软件开发过程、项目计划投入资源，以及项目实施计划这四个方面，详细说明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的软件开发计划。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8" w:name="_Toc302383021"/>
      <w:bookmarkStart w:id="9" w:name="_Toc4699156"/>
      <w:r w:rsidRPr="00583459">
        <w:rPr>
          <w:rFonts w:ascii="微软雅黑" w:eastAsia="微软雅黑" w:hAnsi="微软雅黑" w:hint="eastAsia"/>
        </w:rPr>
        <w:t>1.4参考文档</w:t>
      </w:r>
      <w:bookmarkEnd w:id="8"/>
      <w:bookmarkEnd w:id="9"/>
    </w:p>
    <w:p w:rsidR="00F55A18" w:rsidRPr="0086017B" w:rsidRDefault="00F55A18" w:rsidP="0086017B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B93F3D" w:rsidRDefault="00B93F3D" w:rsidP="00B93F3D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="0086017B" w:rsidRPr="0086017B">
        <w:rPr>
          <w:rFonts w:ascii="微软雅黑" w:eastAsia="微软雅黑" w:hAnsi="微软雅黑" w:hint="eastAsia"/>
        </w:rPr>
        <w:t>4</w:t>
      </w:r>
      <w:r w:rsidR="0086017B"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</w:t>
      </w:r>
      <w:r w:rsidR="0086017B">
        <w:rPr>
          <w:rFonts w:ascii="微软雅黑" w:eastAsia="微软雅黑" w:hAnsi="微软雅黑" w:hint="eastAsia"/>
        </w:rPr>
        <w:t>工作室</w:t>
      </w:r>
      <w:r>
        <w:rPr>
          <w:rFonts w:ascii="微软雅黑" w:eastAsia="微软雅黑" w:hAnsi="微软雅黑" w:hint="eastAsia"/>
        </w:rPr>
        <w:t>编写</w:t>
      </w:r>
    </w:p>
    <w:p w:rsidR="00FA7A01" w:rsidRDefault="00FA7A01" w:rsidP="00940F76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940F76" w:rsidRPr="00940F76">
        <w:rPr>
          <w:rFonts w:ascii="微软雅黑" w:eastAsia="微软雅黑" w:hAnsi="微软雅黑" w:hint="eastAsia"/>
        </w:rPr>
        <w:t>4NF-IAsk-GaC 甘特图</w:t>
      </w:r>
      <w:r>
        <w:rPr>
          <w:rFonts w:ascii="微软雅黑" w:eastAsia="微软雅黑" w:hAnsi="微软雅黑" w:hint="eastAsia"/>
        </w:rPr>
        <w:t>》，工作室编写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6263B0" w:rsidRDefault="00301729" w:rsidP="0086017B">
      <w:pPr>
        <w:pStyle w:val="1"/>
        <w:rPr>
          <w:rFonts w:ascii="微软雅黑" w:eastAsia="微软雅黑" w:hAnsi="微软雅黑"/>
        </w:rPr>
      </w:pPr>
      <w:bookmarkStart w:id="10" w:name="_Toc302383022"/>
      <w:bookmarkStart w:id="11" w:name="_Toc4699157"/>
      <w:r w:rsidRPr="00583459">
        <w:rPr>
          <w:rFonts w:ascii="微软雅黑" w:eastAsia="微软雅黑" w:hAnsi="微软雅黑" w:hint="eastAsia"/>
        </w:rPr>
        <w:lastRenderedPageBreak/>
        <w:t>2</w:t>
      </w:r>
      <w:bookmarkEnd w:id="10"/>
      <w:r w:rsidR="0086017B">
        <w:rPr>
          <w:rFonts w:ascii="微软雅黑" w:eastAsia="微软雅黑" w:hAnsi="微软雅黑"/>
        </w:rPr>
        <w:t xml:space="preserve"> </w:t>
      </w:r>
      <w:r w:rsidR="004A5F3B">
        <w:rPr>
          <w:rFonts w:ascii="微软雅黑" w:eastAsia="微软雅黑" w:hAnsi="微软雅黑" w:hint="eastAsia"/>
        </w:rPr>
        <w:t>交付产品</w:t>
      </w:r>
      <w:bookmarkEnd w:id="11"/>
    </w:p>
    <w:p w:rsidR="004A5F3B" w:rsidRPr="00A76321" w:rsidRDefault="00A76321" w:rsidP="00A7632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IAsk</w:t>
      </w:r>
      <w:r w:rsidR="004A5F3B" w:rsidRPr="008E6B81">
        <w:rPr>
          <w:rFonts w:ascii="微软雅黑" w:eastAsia="微软雅黑" w:hAnsi="微软雅黑" w:hint="eastAsia"/>
        </w:rPr>
        <w:t>项目</w:t>
      </w:r>
      <w:r w:rsidR="004A5F3B">
        <w:rPr>
          <w:rFonts w:ascii="微软雅黑" w:eastAsia="微软雅黑" w:hAnsi="微软雅黑" w:hint="eastAsia"/>
        </w:rPr>
        <w:t>对外发布</w:t>
      </w:r>
      <w:r w:rsidR="001C6F32">
        <w:rPr>
          <w:rFonts w:ascii="微软雅黑" w:eastAsia="微软雅黑" w:hAnsi="微软雅黑" w:hint="eastAsia"/>
        </w:rPr>
        <w:t>0.1、0.2、0.3和</w:t>
      </w:r>
      <w:r w:rsidR="004A5F3B">
        <w:rPr>
          <w:rFonts w:ascii="微软雅黑" w:eastAsia="微软雅黑" w:hAnsi="微软雅黑" w:hint="eastAsia"/>
        </w:rPr>
        <w:t>1.0</w:t>
      </w:r>
      <w:r w:rsidR="001C6F32">
        <w:rPr>
          <w:rFonts w:ascii="微软雅黑" w:eastAsia="微软雅黑" w:hAnsi="微软雅黑" w:hint="eastAsia"/>
        </w:rPr>
        <w:t>这4个版本的程序文件和软件文档</w:t>
      </w:r>
      <w:r w:rsidR="004A5F3B">
        <w:rPr>
          <w:rFonts w:ascii="微软雅黑" w:eastAsia="微软雅黑" w:hAnsi="微软雅黑" w:hint="eastAsia"/>
        </w:rPr>
        <w:t>。</w:t>
      </w:r>
    </w:p>
    <w:p w:rsidR="006263B0" w:rsidRDefault="006263B0" w:rsidP="006263B0">
      <w:pPr>
        <w:pStyle w:val="2"/>
        <w:rPr>
          <w:rFonts w:ascii="微软雅黑" w:eastAsia="微软雅黑" w:hAnsi="微软雅黑"/>
        </w:rPr>
      </w:pPr>
      <w:bookmarkStart w:id="12" w:name="_Toc302383024"/>
      <w:bookmarkStart w:id="13" w:name="_Toc4699158"/>
      <w:r>
        <w:rPr>
          <w:rFonts w:ascii="微软雅黑" w:eastAsia="微软雅黑" w:hAnsi="微软雅黑" w:hint="eastAsia"/>
        </w:rPr>
        <w:t>2.</w:t>
      </w:r>
      <w:bookmarkEnd w:id="12"/>
      <w:r w:rsidR="004A5F3B">
        <w:rPr>
          <w:rFonts w:ascii="微软雅黑" w:eastAsia="微软雅黑" w:hAnsi="微软雅黑"/>
        </w:rPr>
        <w:t xml:space="preserve">1 </w:t>
      </w:r>
      <w:r w:rsidR="004A5F3B">
        <w:rPr>
          <w:rFonts w:ascii="微软雅黑" w:eastAsia="微软雅黑" w:hAnsi="微软雅黑" w:hint="eastAsia"/>
        </w:rPr>
        <w:t>程序文件</w:t>
      </w:r>
      <w:bookmarkEnd w:id="13"/>
    </w:p>
    <w:p w:rsidR="00A76321" w:rsidRDefault="00A76321" w:rsidP="00A7632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计划提交的程序文件包括：</w:t>
      </w:r>
    </w:p>
    <w:p w:rsidR="00A76321" w:rsidRPr="00DC3770" w:rsidRDefault="00A76321" w:rsidP="00A76321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软件v0.1版本源代码</w:t>
      </w:r>
    </w:p>
    <w:p w:rsidR="00A76321" w:rsidRPr="00DC3770" w:rsidRDefault="00A76321" w:rsidP="00A76321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软件v0.1版本安装包</w:t>
      </w:r>
    </w:p>
    <w:p w:rsidR="00A76321" w:rsidRPr="00DC3770" w:rsidRDefault="00A76321" w:rsidP="00A76321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2</w:t>
      </w:r>
      <w:r w:rsidRPr="00DC3770">
        <w:rPr>
          <w:rFonts w:ascii="微软雅黑" w:eastAsia="微软雅黑" w:hAnsi="微软雅黑" w:hint="eastAsia"/>
        </w:rPr>
        <w:t>版本源代码</w:t>
      </w:r>
    </w:p>
    <w:p w:rsidR="00A76321" w:rsidRPr="00DC3770" w:rsidRDefault="00A76321" w:rsidP="00A76321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2</w:t>
      </w:r>
      <w:r w:rsidRPr="00DC3770">
        <w:rPr>
          <w:rFonts w:ascii="微软雅黑" w:eastAsia="微软雅黑" w:hAnsi="微软雅黑" w:hint="eastAsia"/>
        </w:rPr>
        <w:t>版本安装包</w:t>
      </w:r>
    </w:p>
    <w:p w:rsidR="00A76321" w:rsidRPr="00DC3770" w:rsidRDefault="00A76321" w:rsidP="00A76321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3</w:t>
      </w:r>
      <w:r w:rsidRPr="00DC3770">
        <w:rPr>
          <w:rFonts w:ascii="微软雅黑" w:eastAsia="微软雅黑" w:hAnsi="微软雅黑" w:hint="eastAsia"/>
        </w:rPr>
        <w:t>版本源代码</w:t>
      </w:r>
    </w:p>
    <w:p w:rsidR="00A76321" w:rsidRDefault="00A76321" w:rsidP="00A76321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3</w:t>
      </w:r>
      <w:r w:rsidRPr="00DC3770">
        <w:rPr>
          <w:rFonts w:ascii="微软雅黑" w:eastAsia="微软雅黑" w:hAnsi="微软雅黑" w:hint="eastAsia"/>
        </w:rPr>
        <w:t>版本安装包</w:t>
      </w:r>
    </w:p>
    <w:p w:rsidR="0064798E" w:rsidRPr="00DC3770" w:rsidRDefault="0064798E" w:rsidP="0064798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 w:hint="eastAsia"/>
        </w:rPr>
        <w:t>v</w:t>
      </w:r>
      <w:r w:rsidRPr="00DC3770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0</w:t>
      </w:r>
      <w:r w:rsidRPr="00DC3770">
        <w:rPr>
          <w:rFonts w:ascii="微软雅黑" w:eastAsia="微软雅黑" w:hAnsi="微软雅黑" w:hint="eastAsia"/>
        </w:rPr>
        <w:t>版本源代码</w:t>
      </w:r>
    </w:p>
    <w:p w:rsidR="0064798E" w:rsidRPr="0064798E" w:rsidRDefault="0064798E" w:rsidP="0064798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1.0</w:t>
      </w:r>
      <w:r w:rsidRPr="00DC3770">
        <w:rPr>
          <w:rFonts w:ascii="微软雅黑" w:eastAsia="微软雅黑" w:hAnsi="微软雅黑" w:hint="eastAsia"/>
        </w:rPr>
        <w:t>版本安装包</w:t>
      </w:r>
    </w:p>
    <w:p w:rsidR="00A76321" w:rsidRDefault="00A76321" w:rsidP="00A76321">
      <w:pPr>
        <w:pStyle w:val="2"/>
        <w:rPr>
          <w:rFonts w:ascii="微软雅黑" w:eastAsia="微软雅黑" w:hAnsi="微软雅黑"/>
        </w:rPr>
      </w:pPr>
      <w:bookmarkStart w:id="14" w:name="_Toc4699159"/>
      <w:r>
        <w:rPr>
          <w:rFonts w:ascii="微软雅黑" w:eastAsia="微软雅黑" w:hAnsi="微软雅黑" w:hint="eastAsia"/>
        </w:rPr>
        <w:t>2.2软件文档</w:t>
      </w:r>
      <w:bookmarkEnd w:id="14"/>
    </w:p>
    <w:p w:rsidR="00A76321" w:rsidRPr="00FA6D15" w:rsidRDefault="00FA7A01" w:rsidP="00A76321">
      <w:pPr>
        <w:ind w:firstLineChars="200" w:firstLine="42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/>
        </w:rPr>
        <w:t>IAsk</w:t>
      </w:r>
      <w:r w:rsidR="00A76321" w:rsidRPr="00FA6D15">
        <w:rPr>
          <w:rFonts w:ascii="微软雅黑" w:eastAsia="微软雅黑" w:hAnsi="微软雅黑" w:hint="eastAsia"/>
        </w:rPr>
        <w:t>项目计划提交的软件文档包括：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《4NF-IAsk-SDP-1.0(E) 软件开发计划》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《4NF-IAsk-FAR-1.0(E) 可行性分析报告》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《4NF-IAsk-PSS-1.0(E) 项目解决方案》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《4NF-IAsk-SUM-1.0(E) 软件用户手册》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《4NF-IAsk-PDSR-1.0(E) 项目开发总结报告》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lastRenderedPageBreak/>
        <w:t>《4NF-IAsk-PAAR-1.0(E) 项目验收申请报告》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《4NF-IAsk-SFT-0.1 软件功能列表》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《4NF-IAsk-SFT-0.2 软件功能列表》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《4NF-IAsk-SFT-0.3 软件功能列表》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《4NF-IAsk-UIDD-0.1 用户界面设计说明》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《4NF-IAsk-UIDD-0.2 用户界面设计说明》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《4NF-IAsk-UIDD-0.3 用户界面设计说明》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《4NF-IAsk-SADD-0.1 软件结构设计说明》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《4NF-IAsk-SADD-0.2 软件结构设计说明》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《4NF-IAsk-SADD-0.3 软件结构设计说明》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《4NF-IAsk-SPDD-0.1 软件物理设计说明》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《4NF-IAsk-SPDD-0.2 软件物理设计说明》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《4NF-IAsk-SPDD-0.3 软件物理设计说明》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《4NF-IAsk-MTC-0.1 模块测试用例》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《4NF-IAsk-MTC-0.2 模块测试用例》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《4NF-IAsk-MTC-0.3 模块测试用例》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《4NF-IAsk-ITC-0.1 集成测试用例》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《4NF-IAsk-ITC-0.2 集成测试用例》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《4NF-IAsk-ITC-0.3 集成测试用例》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《4NF-IAsk-CRR-0.1 代码走查报告》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《4NF-IAsk-CRR-0.2 代码走查报告》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《4NF-IAsk-CRR-0.3 代码走查报告》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lastRenderedPageBreak/>
        <w:t>《4NF-IAsk-STR-0.1 软件测试报告》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《4NF-IAsk-STR-0.2 软件测试报告》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《4NF-IAsk-STR-0.3 软件测试报告》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《4NF-IAsk-SVD-0.1 软件版本说明》</w:t>
      </w:r>
    </w:p>
    <w:p w:rsidR="00A76321" w:rsidRPr="00FA6D15" w:rsidRDefault="00A76321" w:rsidP="00A76321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《4NF-IAsk-SVD-0.2 软件版本说明》</w:t>
      </w:r>
    </w:p>
    <w:p w:rsidR="00A76321" w:rsidRPr="00FA6D15" w:rsidRDefault="00A76321" w:rsidP="00FA6D15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《4NF-IAsk-SVD-0.3 软件版本说明》</w:t>
      </w:r>
    </w:p>
    <w:p w:rsidR="00A76321" w:rsidRPr="00FA6D15" w:rsidRDefault="00BE3827" w:rsidP="00BE3827">
      <w:pPr>
        <w:pStyle w:val="2"/>
        <w:rPr>
          <w:rFonts w:ascii="微软雅黑" w:eastAsia="微软雅黑" w:hAnsi="微软雅黑"/>
        </w:rPr>
      </w:pPr>
      <w:bookmarkStart w:id="15" w:name="_Toc4699160"/>
      <w:r w:rsidRPr="00FA6D15">
        <w:rPr>
          <w:rFonts w:ascii="微软雅黑" w:eastAsia="微软雅黑" w:hAnsi="微软雅黑" w:hint="eastAsia"/>
        </w:rPr>
        <w:t>2.3非移交产品</w:t>
      </w:r>
      <w:bookmarkEnd w:id="15"/>
    </w:p>
    <w:p w:rsidR="00BE3827" w:rsidRPr="00FA6D15" w:rsidRDefault="00BE3827" w:rsidP="00BE3827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</w:t>
      </w:r>
      <w:r w:rsidR="00CC5E95" w:rsidRPr="00FA6D15">
        <w:rPr>
          <w:rFonts w:ascii="微软雅黑" w:eastAsia="微软雅黑" w:hAnsi="微软雅黑" w:hint="eastAsia"/>
        </w:rPr>
        <w:t>4NF-IAsk</w:t>
      </w:r>
      <w:r w:rsidRPr="00FA6D15">
        <w:rPr>
          <w:rFonts w:ascii="微软雅黑" w:eastAsia="微软雅黑" w:hAnsi="微软雅黑" w:hint="eastAsia"/>
        </w:rPr>
        <w:t>-DNR-1.0 文档编号规则》</w:t>
      </w:r>
    </w:p>
    <w:p w:rsidR="00BE3827" w:rsidRPr="00FA6D15" w:rsidRDefault="00BE3827" w:rsidP="00BE3827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</w:t>
      </w:r>
      <w:r w:rsidR="00CC5E95" w:rsidRPr="00FA6D15">
        <w:rPr>
          <w:rFonts w:ascii="微软雅黑" w:eastAsia="微软雅黑" w:hAnsi="微软雅黑" w:hint="eastAsia"/>
        </w:rPr>
        <w:t>4NF-IAsk</w:t>
      </w:r>
      <w:r w:rsidRPr="00FA6D15">
        <w:rPr>
          <w:rFonts w:ascii="微软雅黑" w:eastAsia="微软雅黑" w:hAnsi="微软雅黑" w:hint="eastAsia"/>
        </w:rPr>
        <w:t>-SDS-1.0 软件文档规范》</w:t>
      </w:r>
    </w:p>
    <w:p w:rsidR="00BE3827" w:rsidRPr="00FA6D15" w:rsidRDefault="00BE3827" w:rsidP="00BE3827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</w:t>
      </w:r>
      <w:r w:rsidR="00CC5E95" w:rsidRPr="00FA6D15">
        <w:rPr>
          <w:rFonts w:ascii="微软雅黑" w:eastAsia="微软雅黑" w:hAnsi="微软雅黑" w:hint="eastAsia"/>
        </w:rPr>
        <w:t>4NF-IAsk</w:t>
      </w:r>
      <w:r w:rsidRPr="00FA6D15">
        <w:rPr>
          <w:rFonts w:ascii="微软雅黑" w:eastAsia="微软雅黑" w:hAnsi="微软雅黑" w:hint="eastAsia"/>
        </w:rPr>
        <w:t>-SCS-1.0 软件编码规范》</w:t>
      </w:r>
    </w:p>
    <w:p w:rsidR="00BE3827" w:rsidRPr="00FA6D15" w:rsidRDefault="00BE3827" w:rsidP="00BE3827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</w:t>
      </w:r>
      <w:r w:rsidR="00CC5E95" w:rsidRPr="00FA6D15">
        <w:rPr>
          <w:rFonts w:ascii="微软雅黑" w:eastAsia="微软雅黑" w:hAnsi="微软雅黑" w:hint="eastAsia"/>
        </w:rPr>
        <w:t>4NF-IAsk</w:t>
      </w:r>
      <w:r w:rsidRPr="00FA6D15">
        <w:rPr>
          <w:rFonts w:ascii="微软雅黑" w:eastAsia="微软雅黑" w:hAnsi="微软雅黑" w:hint="eastAsia"/>
        </w:rPr>
        <w:t>-DEC-1.0 开发环境配置》</w:t>
      </w:r>
    </w:p>
    <w:p w:rsidR="00BE3827" w:rsidRPr="00FA6D15" w:rsidRDefault="00BE3827" w:rsidP="00BE3827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</w:t>
      </w:r>
      <w:r w:rsidR="00CC5E95" w:rsidRPr="00FA6D15">
        <w:rPr>
          <w:rFonts w:ascii="微软雅黑" w:eastAsia="微软雅黑" w:hAnsi="微软雅黑" w:hint="eastAsia"/>
        </w:rPr>
        <w:t>4NF-IAsk</w:t>
      </w:r>
      <w:r w:rsidRPr="00FA6D15">
        <w:rPr>
          <w:rFonts w:ascii="微软雅黑" w:eastAsia="微软雅黑" w:hAnsi="微软雅黑" w:hint="eastAsia"/>
        </w:rPr>
        <w:t>-PDD-1.0 原型开发说明》</w:t>
      </w:r>
    </w:p>
    <w:p w:rsidR="00BE3827" w:rsidRDefault="00BE3827" w:rsidP="00FA6D15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A6D15">
        <w:rPr>
          <w:rFonts w:ascii="微软雅黑" w:eastAsia="微软雅黑" w:hAnsi="微软雅黑" w:hint="eastAsia"/>
        </w:rPr>
        <w:t>《</w:t>
      </w:r>
      <w:r w:rsidR="00CC5E95" w:rsidRPr="00FA6D15">
        <w:rPr>
          <w:rFonts w:ascii="微软雅黑" w:eastAsia="微软雅黑" w:hAnsi="微软雅黑" w:hint="eastAsia"/>
        </w:rPr>
        <w:t>4NF-IAsk</w:t>
      </w:r>
      <w:r w:rsidRPr="00FA6D15">
        <w:rPr>
          <w:rFonts w:ascii="微软雅黑" w:eastAsia="微软雅黑" w:hAnsi="微软雅黑" w:hint="eastAsia"/>
        </w:rPr>
        <w:t>-PPR-1.0 项目进度报告》</w:t>
      </w:r>
    </w:p>
    <w:p w:rsidR="004E3B56" w:rsidRDefault="004E3B56" w:rsidP="00FA6D15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《会议纪要》</w:t>
      </w:r>
    </w:p>
    <w:p w:rsidR="004E3B56" w:rsidRPr="00FA6D15" w:rsidRDefault="004E3B56" w:rsidP="00FA6D15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《开发进度说明》</w:t>
      </w:r>
    </w:p>
    <w:p w:rsidR="002263EC" w:rsidRPr="00FA6D15" w:rsidRDefault="002263EC" w:rsidP="002263EC">
      <w:pPr>
        <w:pStyle w:val="2"/>
        <w:rPr>
          <w:rFonts w:ascii="微软雅黑" w:eastAsia="微软雅黑" w:hAnsi="微软雅黑"/>
        </w:rPr>
      </w:pPr>
      <w:bookmarkStart w:id="16" w:name="_Toc4699161"/>
      <w:r>
        <w:rPr>
          <w:rFonts w:ascii="微软雅黑" w:eastAsia="微软雅黑" w:hAnsi="微软雅黑" w:hint="eastAsia"/>
        </w:rPr>
        <w:t>2.4验收标准</w:t>
      </w:r>
      <w:bookmarkEnd w:id="16"/>
    </w:p>
    <w:p w:rsidR="00BE3827" w:rsidRDefault="002263EC" w:rsidP="002263EC">
      <w:pPr>
        <w:ind w:firstLine="43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sk项目应将《软件需求规格说明》中的所有功能需求项全部实现，并达到其所有非功能需求标准，方可通过验收。</w:t>
      </w:r>
    </w:p>
    <w:p w:rsidR="002263EC" w:rsidRDefault="002263EC" w:rsidP="002263EC">
      <w:pPr>
        <w:pStyle w:val="2"/>
        <w:rPr>
          <w:rFonts w:ascii="微软雅黑" w:eastAsia="微软雅黑" w:hAnsi="微软雅黑"/>
        </w:rPr>
      </w:pPr>
      <w:bookmarkStart w:id="17" w:name="_Toc4699162"/>
      <w:r>
        <w:rPr>
          <w:rFonts w:ascii="微软雅黑" w:eastAsia="微软雅黑" w:hAnsi="微软雅黑" w:hint="eastAsia"/>
        </w:rPr>
        <w:t>2.5最后交付期限</w:t>
      </w:r>
      <w:bookmarkEnd w:id="17"/>
    </w:p>
    <w:p w:rsidR="002263EC" w:rsidRPr="002263EC" w:rsidRDefault="002263EC" w:rsidP="002263EC">
      <w:r>
        <w:rPr>
          <w:rFonts w:hint="eastAsia"/>
        </w:rPr>
        <w:t xml:space="preserve"> </w:t>
      </w:r>
      <w:r>
        <w:t xml:space="preserve">   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sk项目应在</w:t>
      </w:r>
      <w:r w:rsidR="004E3B56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4E3B56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4E3B56"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 w:hint="eastAsia"/>
        </w:rPr>
        <w:t>日前全部结束，并交付所有规定的程序与文档。</w:t>
      </w:r>
    </w:p>
    <w:p w:rsidR="00BE3827" w:rsidRDefault="00BE3827" w:rsidP="00BE3827">
      <w:pPr>
        <w:rPr>
          <w:rFonts w:ascii="微软雅黑" w:eastAsia="微软雅黑" w:hAnsi="微软雅黑"/>
        </w:rPr>
      </w:pPr>
    </w:p>
    <w:p w:rsidR="00BE3827" w:rsidRPr="00BE3827" w:rsidRDefault="00BE3827" w:rsidP="00BE3827">
      <w:pPr>
        <w:rPr>
          <w:rFonts w:ascii="微软雅黑" w:eastAsia="微软雅黑" w:hAnsi="微软雅黑"/>
        </w:rPr>
      </w:pPr>
    </w:p>
    <w:p w:rsidR="00BE3827" w:rsidRDefault="00BE3827" w:rsidP="00BE3827">
      <w:pPr>
        <w:pStyle w:val="1"/>
        <w:rPr>
          <w:rFonts w:ascii="微软雅黑" w:eastAsia="微软雅黑" w:hAnsi="微软雅黑"/>
        </w:rPr>
      </w:pPr>
      <w:bookmarkStart w:id="18" w:name="_Toc4699163"/>
      <w:r w:rsidRPr="00BE3827">
        <w:rPr>
          <w:rFonts w:ascii="微软雅黑" w:eastAsia="微软雅黑" w:hAnsi="微软雅黑" w:hint="eastAsia"/>
        </w:rPr>
        <w:t>3开发计划</w:t>
      </w:r>
      <w:bookmarkEnd w:id="18"/>
    </w:p>
    <w:p w:rsidR="00BE3827" w:rsidRDefault="00BE3827" w:rsidP="00BE3827">
      <w:pPr>
        <w:pStyle w:val="2"/>
        <w:rPr>
          <w:rFonts w:ascii="微软雅黑" w:eastAsia="微软雅黑" w:hAnsi="微软雅黑"/>
        </w:rPr>
      </w:pPr>
      <w:bookmarkStart w:id="19" w:name="_Toc4699164"/>
      <w:r w:rsidRPr="00BE3827">
        <w:rPr>
          <w:rFonts w:ascii="微软雅黑" w:eastAsia="微软雅黑" w:hAnsi="微软雅黑" w:hint="eastAsia"/>
        </w:rPr>
        <w:t>3.1软件开发过程</w:t>
      </w:r>
      <w:bookmarkEnd w:id="19"/>
    </w:p>
    <w:p w:rsidR="00BE3827" w:rsidRDefault="00BE3827" w:rsidP="00BE382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sk项目</w:t>
      </w:r>
      <w:r w:rsidRPr="00C255CA">
        <w:rPr>
          <w:rFonts w:ascii="微软雅黑" w:eastAsia="微软雅黑" w:hAnsi="微软雅黑" w:hint="eastAsia"/>
        </w:rPr>
        <w:t>具有这样的特点：</w:t>
      </w:r>
    </w:p>
    <w:p w:rsidR="00BE3827" w:rsidRPr="00BE3827" w:rsidRDefault="00BE3827" w:rsidP="00BE3827">
      <w:pPr>
        <w:pStyle w:val="ac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BE3827">
        <w:rPr>
          <w:rFonts w:ascii="微软雅黑" w:eastAsia="微软雅黑" w:hAnsi="微软雅黑" w:hint="eastAsia"/>
        </w:rPr>
        <w:t>项目规模较小，功能需求数量较少</w:t>
      </w:r>
      <w:r>
        <w:rPr>
          <w:rFonts w:ascii="微软雅黑" w:eastAsia="微软雅黑" w:hAnsi="微软雅黑" w:hint="eastAsia"/>
        </w:rPr>
        <w:t>；</w:t>
      </w:r>
    </w:p>
    <w:p w:rsidR="00BE3827" w:rsidRDefault="00BE3827" w:rsidP="00BE3827">
      <w:pPr>
        <w:pStyle w:val="ac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各项功能明确，功能间相互关系简单；</w:t>
      </w:r>
    </w:p>
    <w:p w:rsidR="00BE3827" w:rsidRDefault="00BE3827" w:rsidP="00BE3827">
      <w:pPr>
        <w:pStyle w:val="ac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需求容易稳定在特定的软件版本之上；</w:t>
      </w:r>
    </w:p>
    <w:p w:rsidR="00BE3827" w:rsidRDefault="00BE3827" w:rsidP="00BE3827">
      <w:pPr>
        <w:pStyle w:val="ac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逻辑清晰，比较容易划分成独立的模块。</w:t>
      </w:r>
    </w:p>
    <w:p w:rsidR="00BE3827" w:rsidRPr="00BE3827" w:rsidRDefault="00BE3827" w:rsidP="00BE3827">
      <w:pPr>
        <w:ind w:firstLineChars="200" w:firstLine="420"/>
        <w:rPr>
          <w:rFonts w:ascii="微软雅黑" w:eastAsia="微软雅黑" w:hAnsi="微软雅黑"/>
        </w:rPr>
      </w:pPr>
      <w:r w:rsidRPr="00BE3827">
        <w:rPr>
          <w:rFonts w:ascii="微软雅黑" w:eastAsia="微软雅黑" w:hAnsi="微软雅黑" w:hint="eastAsia"/>
        </w:rPr>
        <w:t>因此，其项目开发过程可采用敏捷方法，根据目前流行的SCRUM过程规范，进行裁剪定制生成。</w:t>
      </w:r>
    </w:p>
    <w:p w:rsidR="006263B0" w:rsidRDefault="00BE3827" w:rsidP="006263B0">
      <w:pPr>
        <w:pStyle w:val="3"/>
        <w:rPr>
          <w:rFonts w:ascii="微软雅黑" w:eastAsia="微软雅黑" w:hAnsi="微软雅黑"/>
        </w:rPr>
      </w:pPr>
      <w:bookmarkStart w:id="20" w:name="_Toc302383025"/>
      <w:bookmarkStart w:id="21" w:name="_Toc4699165"/>
      <w:r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</w:rPr>
        <w:t>1</w:t>
      </w:r>
      <w:bookmarkEnd w:id="20"/>
      <w:r w:rsidR="0086017B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角色设置</w:t>
      </w:r>
      <w:bookmarkEnd w:id="21"/>
    </w:p>
    <w:p w:rsidR="00335561" w:rsidRDefault="00840839" w:rsidP="0033556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项目团队共设立如下七个角色：</w:t>
      </w:r>
    </w:p>
    <w:p w:rsidR="00840839" w:rsidRDefault="00840839" w:rsidP="00840839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项目经理</w:t>
      </w:r>
    </w:p>
    <w:p w:rsidR="00840839" w:rsidRPr="00840839" w:rsidRDefault="00840839" w:rsidP="00840839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架构设计</w:t>
      </w:r>
    </w:p>
    <w:p w:rsidR="00840839" w:rsidRPr="003829A5" w:rsidRDefault="00840839" w:rsidP="00840839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需求分析</w:t>
      </w:r>
    </w:p>
    <w:p w:rsidR="00840839" w:rsidRPr="00840839" w:rsidRDefault="00840839" w:rsidP="00840839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前端开发</w:t>
      </w:r>
    </w:p>
    <w:p w:rsidR="00840839" w:rsidRPr="00840839" w:rsidRDefault="00840839" w:rsidP="00840839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后端开发</w:t>
      </w:r>
    </w:p>
    <w:p w:rsidR="00840839" w:rsidRPr="003829A5" w:rsidRDefault="00840839" w:rsidP="00840839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软件测试</w:t>
      </w:r>
    </w:p>
    <w:p w:rsidR="00840839" w:rsidRPr="003829A5" w:rsidRDefault="00840839" w:rsidP="00840839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lastRenderedPageBreak/>
        <w:t>项目评审</w:t>
      </w:r>
    </w:p>
    <w:p w:rsidR="00840839" w:rsidRDefault="00840839" w:rsidP="00840839">
      <w:pPr>
        <w:pStyle w:val="3"/>
        <w:rPr>
          <w:rFonts w:ascii="微软雅黑" w:eastAsia="微软雅黑" w:hAnsi="微软雅黑"/>
        </w:rPr>
      </w:pPr>
      <w:bookmarkStart w:id="22" w:name="_Toc4699166"/>
      <w:r>
        <w:rPr>
          <w:rFonts w:ascii="微软雅黑" w:eastAsia="微软雅黑" w:hAnsi="微软雅黑" w:hint="eastAsia"/>
        </w:rPr>
        <w:t>3.1.2过程规范</w:t>
      </w:r>
      <w:bookmarkEnd w:id="22"/>
    </w:p>
    <w:p w:rsidR="00840839" w:rsidRPr="00C255CA" w:rsidRDefault="00840839" w:rsidP="00840839">
      <w:pPr>
        <w:ind w:firstLineChars="200" w:firstLine="420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一次完整的项目开发过程由若干</w:t>
      </w:r>
      <w:r w:rsidR="004543DE">
        <w:rPr>
          <w:rFonts w:ascii="微软雅黑" w:eastAsia="微软雅黑" w:hAnsi="微软雅黑" w:hint="eastAsia"/>
        </w:rPr>
        <w:t>次迭代开发过程组成，针对I</w:t>
      </w:r>
      <w:r w:rsidR="004543DE">
        <w:rPr>
          <w:rFonts w:ascii="微软雅黑" w:eastAsia="微软雅黑" w:hAnsi="微软雅黑"/>
        </w:rPr>
        <w:t>A</w:t>
      </w:r>
      <w:r w:rsidR="004543DE">
        <w:rPr>
          <w:rFonts w:ascii="微软雅黑" w:eastAsia="微软雅黑" w:hAnsi="微软雅黑" w:hint="eastAsia"/>
        </w:rPr>
        <w:t>sk项目</w:t>
      </w:r>
      <w:r w:rsidRPr="00C255CA">
        <w:rPr>
          <w:rFonts w:ascii="微软雅黑" w:eastAsia="微软雅黑" w:hAnsi="微软雅黑" w:hint="eastAsia"/>
        </w:rPr>
        <w:t>，</w:t>
      </w:r>
      <w:r w:rsidR="004543DE">
        <w:rPr>
          <w:rFonts w:ascii="微软雅黑" w:eastAsia="微软雅黑" w:hAnsi="微软雅黑" w:hint="eastAsia"/>
        </w:rPr>
        <w:t>由于其规模较小，故采取三次迭代的模式。</w:t>
      </w:r>
      <w:r w:rsidR="0064798E">
        <w:rPr>
          <w:rFonts w:ascii="微软雅黑" w:eastAsia="微软雅黑" w:hAnsi="微软雅黑" w:hint="eastAsia"/>
        </w:rPr>
        <w:t>每次迭代完成后将发布一个功能有限的软件产品，</w:t>
      </w:r>
      <w:r w:rsidR="004543DE">
        <w:rPr>
          <w:rFonts w:ascii="微软雅黑" w:eastAsia="微软雅黑" w:hAnsi="微软雅黑" w:hint="eastAsia"/>
        </w:rPr>
        <w:t>其中第一次迭代</w:t>
      </w:r>
      <w:r w:rsidR="0064798E">
        <w:rPr>
          <w:rFonts w:ascii="微软雅黑" w:eastAsia="微软雅黑" w:hAnsi="微软雅黑" w:hint="eastAsia"/>
        </w:rPr>
        <w:t>完成后</w:t>
      </w:r>
      <w:r w:rsidR="004543DE">
        <w:rPr>
          <w:rFonts w:ascii="微软雅黑" w:eastAsia="微软雅黑" w:hAnsi="微软雅黑" w:hint="eastAsia"/>
        </w:rPr>
        <w:t>发布软件的原型</w:t>
      </w:r>
      <w:r w:rsidR="0064798E">
        <w:rPr>
          <w:rFonts w:ascii="微软雅黑" w:eastAsia="微软雅黑" w:hAnsi="微软雅黑" w:hint="eastAsia"/>
        </w:rPr>
        <w:t>，该原型应体现当前已知的所有功能需求；第二次迭代完成后，需实现所有I级功能需求及非功能需求；第三</w:t>
      </w:r>
      <w:r w:rsidRPr="00C255CA">
        <w:rPr>
          <w:rFonts w:ascii="微软雅黑" w:eastAsia="微软雅黑" w:hAnsi="微软雅黑" w:hint="eastAsia"/>
        </w:rPr>
        <w:t>次迭代</w:t>
      </w:r>
      <w:r w:rsidR="00875BE4">
        <w:rPr>
          <w:rFonts w:ascii="微软雅黑" w:eastAsia="微软雅黑" w:hAnsi="微软雅黑" w:hint="eastAsia"/>
        </w:rPr>
        <w:t>完成</w:t>
      </w:r>
      <w:r w:rsidRPr="00C255CA">
        <w:rPr>
          <w:rFonts w:ascii="微软雅黑" w:eastAsia="微软雅黑" w:hAnsi="微软雅黑" w:hint="eastAsia"/>
        </w:rPr>
        <w:t>后，</w:t>
      </w:r>
      <w:r w:rsidR="00875BE4">
        <w:rPr>
          <w:rFonts w:ascii="微软雅黑" w:eastAsia="微软雅黑" w:hAnsi="微软雅黑" w:hint="eastAsia"/>
        </w:rPr>
        <w:t>发布</w:t>
      </w:r>
      <w:r w:rsidR="007C176B">
        <w:rPr>
          <w:rFonts w:ascii="微软雅黑" w:eastAsia="微软雅黑" w:hAnsi="微软雅黑" w:hint="eastAsia"/>
        </w:rPr>
        <w:t>具有完备功能的软件产品。最终经过测试，正式发布1.0版本的</w:t>
      </w:r>
      <w:r w:rsidRPr="00C255CA">
        <w:rPr>
          <w:rFonts w:ascii="微软雅黑" w:eastAsia="微软雅黑" w:hAnsi="微软雅黑" w:hint="eastAsia"/>
        </w:rPr>
        <w:t>软件产品。</w:t>
      </w:r>
      <w:r w:rsidR="007C176B">
        <w:rPr>
          <w:rFonts w:ascii="微软雅黑" w:eastAsia="微软雅黑" w:hAnsi="微软雅黑" w:hint="eastAsia"/>
        </w:rPr>
        <w:t>具体流程</w:t>
      </w:r>
      <w:r>
        <w:rPr>
          <w:rFonts w:ascii="微软雅黑" w:eastAsia="微软雅黑" w:hAnsi="微软雅黑" w:hint="eastAsia"/>
        </w:rPr>
        <w:t>如图1所示。</w:t>
      </w:r>
    </w:p>
    <w:p w:rsidR="00840839" w:rsidRDefault="006F6AB8" w:rsidP="00FB48DA">
      <w:pPr>
        <w:jc w:val="center"/>
        <w:rPr>
          <w:rFonts w:ascii="微软雅黑" w:eastAsia="微软雅黑" w:hAnsi="微软雅黑"/>
        </w:rPr>
      </w:pPr>
      <w:r>
        <w:object w:dxaOrig="16177" w:dyaOrig="20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65pt;height:451.1pt" o:ole="">
            <v:imagedata r:id="rId8" o:title=""/>
          </v:shape>
          <o:OLEObject Type="Embed" ProgID="Visio.Drawing.15" ShapeID="_x0000_i1025" DrawAspect="Content" ObjectID="_1623591409" r:id="rId9"/>
        </w:object>
      </w:r>
      <w:r w:rsidR="007806CB">
        <w:br/>
      </w:r>
      <w:r w:rsidR="007806CB" w:rsidRPr="007806CB">
        <w:rPr>
          <w:rFonts w:ascii="微软雅黑" w:eastAsia="微软雅黑" w:hAnsi="微软雅黑" w:hint="eastAsia"/>
        </w:rPr>
        <w:lastRenderedPageBreak/>
        <w:t>图1</w:t>
      </w:r>
      <w:r w:rsidR="007806CB" w:rsidRPr="007806CB">
        <w:rPr>
          <w:rFonts w:ascii="微软雅黑" w:eastAsia="微软雅黑" w:hAnsi="微软雅黑"/>
        </w:rPr>
        <w:t xml:space="preserve"> </w:t>
      </w:r>
      <w:r w:rsidR="007806CB" w:rsidRPr="007806CB">
        <w:rPr>
          <w:rFonts w:ascii="微软雅黑" w:eastAsia="微软雅黑" w:hAnsi="微软雅黑" w:hint="eastAsia"/>
        </w:rPr>
        <w:t>项目开发过程</w:t>
      </w:r>
    </w:p>
    <w:p w:rsidR="00723EBF" w:rsidRDefault="005D7C66" w:rsidP="005D7C66">
      <w:pPr>
        <w:jc w:val="center"/>
        <w:rPr>
          <w:rFonts w:ascii="微软雅黑" w:eastAsia="微软雅黑" w:hAnsi="微软雅黑"/>
        </w:rPr>
      </w:pPr>
      <w:r>
        <w:object w:dxaOrig="18709" w:dyaOrig="30733">
          <v:shape id="_x0000_i1026" type="#_x0000_t75" style="width:404.2pt;height:660.55pt" o:ole="">
            <v:imagedata r:id="rId10" o:title=""/>
          </v:shape>
          <o:OLEObject Type="Embed" ProgID="Visio.Drawing.15" ShapeID="_x0000_i1026" DrawAspect="Content" ObjectID="_1623591410" r:id="rId11"/>
        </w:object>
      </w:r>
      <w:r w:rsidR="00912C0C">
        <w:br/>
      </w:r>
      <w:r w:rsidR="00912C0C" w:rsidRPr="00912C0C">
        <w:rPr>
          <w:rFonts w:ascii="微软雅黑" w:eastAsia="微软雅黑" w:hAnsi="微软雅黑" w:hint="eastAsia"/>
        </w:rPr>
        <w:lastRenderedPageBreak/>
        <w:t>图2</w:t>
      </w:r>
      <w:r w:rsidR="00912C0C">
        <w:rPr>
          <w:rFonts w:ascii="微软雅黑" w:eastAsia="微软雅黑" w:hAnsi="微软雅黑"/>
        </w:rPr>
        <w:t xml:space="preserve"> </w:t>
      </w:r>
      <w:r w:rsidR="00912C0C">
        <w:rPr>
          <w:rFonts w:ascii="微软雅黑" w:eastAsia="微软雅黑" w:hAnsi="微软雅黑" w:hint="eastAsia"/>
        </w:rPr>
        <w:t>迭代开发过程</w:t>
      </w:r>
    </w:p>
    <w:p w:rsidR="005D7C66" w:rsidRDefault="005D7C66" w:rsidP="005D7C6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每次</w:t>
      </w:r>
      <w:r w:rsidRPr="00C255CA">
        <w:rPr>
          <w:rFonts w:ascii="微软雅黑" w:eastAsia="微软雅黑" w:hAnsi="微软雅黑" w:hint="eastAsia"/>
        </w:rPr>
        <w:t>迭代</w:t>
      </w:r>
      <w:r>
        <w:rPr>
          <w:rFonts w:ascii="微软雅黑" w:eastAsia="微软雅黑" w:hAnsi="微软雅黑" w:hint="eastAsia"/>
        </w:rPr>
        <w:t>的</w:t>
      </w:r>
      <w:r w:rsidRPr="00C255CA">
        <w:rPr>
          <w:rFonts w:ascii="微软雅黑" w:eastAsia="微软雅黑" w:hAnsi="微软雅黑" w:hint="eastAsia"/>
        </w:rPr>
        <w:t>开发过程需要在需求稳定的前提下开展，分别经历需求</w:t>
      </w:r>
      <w:r>
        <w:rPr>
          <w:rFonts w:ascii="微软雅黑" w:eastAsia="微软雅黑" w:hAnsi="微软雅黑" w:hint="eastAsia"/>
        </w:rPr>
        <w:t>调研与分析、架构</w:t>
      </w:r>
      <w:r w:rsidRPr="00C255CA">
        <w:rPr>
          <w:rFonts w:ascii="微软雅黑" w:eastAsia="微软雅黑" w:hAnsi="微软雅黑" w:hint="eastAsia"/>
        </w:rPr>
        <w:t>设计</w:t>
      </w:r>
      <w:r>
        <w:rPr>
          <w:rFonts w:ascii="微软雅黑" w:eastAsia="微软雅黑" w:hAnsi="微软雅黑" w:hint="eastAsia"/>
        </w:rPr>
        <w:t>与评审</w:t>
      </w:r>
      <w:r w:rsidRPr="00C255CA">
        <w:rPr>
          <w:rFonts w:ascii="微软雅黑" w:eastAsia="微软雅黑" w:hAnsi="微软雅黑" w:hint="eastAsia"/>
        </w:rPr>
        <w:t>、若干次</w:t>
      </w:r>
      <w:r>
        <w:rPr>
          <w:rFonts w:ascii="微软雅黑" w:eastAsia="微软雅黑" w:hAnsi="微软雅黑" w:hint="eastAsia"/>
        </w:rPr>
        <w:t>敏捷</w:t>
      </w:r>
      <w:r w:rsidRPr="00C255CA">
        <w:rPr>
          <w:rFonts w:ascii="微软雅黑" w:eastAsia="微软雅黑" w:hAnsi="微软雅黑" w:hint="eastAsia"/>
        </w:rPr>
        <w:t>开发过程，以及集成测试，最终发布</w:t>
      </w:r>
      <w:r>
        <w:rPr>
          <w:rFonts w:ascii="微软雅黑" w:eastAsia="微软雅黑" w:hAnsi="微软雅黑" w:hint="eastAsia"/>
        </w:rPr>
        <w:t>相应版本的</w:t>
      </w:r>
      <w:r w:rsidRPr="00C255CA">
        <w:rPr>
          <w:rFonts w:ascii="微软雅黑" w:eastAsia="微软雅黑" w:hAnsi="微软雅黑" w:hint="eastAsia"/>
        </w:rPr>
        <w:t>产品。</w:t>
      </w:r>
      <w:r>
        <w:rPr>
          <w:rFonts w:ascii="微软雅黑" w:eastAsia="微软雅黑" w:hAnsi="微软雅黑" w:hint="eastAsia"/>
        </w:rPr>
        <w:t>每一次迭代的流程如图2所示。</w:t>
      </w:r>
    </w:p>
    <w:p w:rsidR="00124ACF" w:rsidRDefault="00DA0269" w:rsidP="00124AC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得益于</w:t>
      </w:r>
      <w:r w:rsidR="00FA7A01">
        <w:rPr>
          <w:rFonts w:ascii="微软雅黑" w:eastAsia="微软雅黑" w:hAnsi="微软雅黑" w:hint="eastAsia"/>
        </w:rPr>
        <w:t>IAsk</w:t>
      </w:r>
      <w:r>
        <w:rPr>
          <w:rFonts w:ascii="微软雅黑" w:eastAsia="微软雅黑" w:hAnsi="微软雅黑" w:hint="eastAsia"/>
        </w:rPr>
        <w:t>项目高内聚、低耦合的特点，每次迭代过程中的开发阶段，都应当分成若干个模块。所有模块开发完成后，本开发阶段</w:t>
      </w:r>
      <w:r w:rsidR="00124ACF" w:rsidRPr="00C255CA">
        <w:rPr>
          <w:rFonts w:ascii="微软雅黑" w:eastAsia="微软雅黑" w:hAnsi="微软雅黑" w:hint="eastAsia"/>
        </w:rPr>
        <w:t>结束。</w:t>
      </w:r>
      <w:r>
        <w:rPr>
          <w:rFonts w:ascii="微软雅黑" w:eastAsia="微软雅黑" w:hAnsi="微软雅黑" w:hint="eastAsia"/>
        </w:rPr>
        <w:t>其流程如图3所示。</w:t>
      </w:r>
    </w:p>
    <w:p w:rsidR="006F6AB8" w:rsidRDefault="005D7C66" w:rsidP="006F6AB8">
      <w:pPr>
        <w:jc w:val="center"/>
        <w:rPr>
          <w:rFonts w:ascii="微软雅黑" w:eastAsia="微软雅黑" w:hAnsi="微软雅黑"/>
        </w:rPr>
      </w:pPr>
      <w:r>
        <w:object w:dxaOrig="14089" w:dyaOrig="13260">
          <v:shape id="_x0000_i1027" type="#_x0000_t75" style="width:406.35pt;height:383.45pt" o:ole="">
            <v:imagedata r:id="rId12" o:title=""/>
          </v:shape>
          <o:OLEObject Type="Embed" ProgID="Visio.Drawing.15" ShapeID="_x0000_i1027" DrawAspect="Content" ObjectID="_1623591411" r:id="rId13"/>
        </w:object>
      </w:r>
      <w:r w:rsidR="006F6AB8">
        <w:rPr>
          <w:rFonts w:ascii="微软雅黑" w:eastAsia="微软雅黑" w:hAnsi="微软雅黑"/>
        </w:rPr>
        <w:br/>
      </w:r>
      <w:r w:rsidR="006F6AB8">
        <w:rPr>
          <w:rFonts w:ascii="微软雅黑" w:eastAsia="微软雅黑" w:hAnsi="微软雅黑" w:hint="eastAsia"/>
        </w:rPr>
        <w:t>图3</w:t>
      </w:r>
      <w:r w:rsidR="006F6AB8">
        <w:rPr>
          <w:rFonts w:ascii="微软雅黑" w:eastAsia="微软雅黑" w:hAnsi="微软雅黑"/>
        </w:rPr>
        <w:t xml:space="preserve"> </w:t>
      </w:r>
      <w:r w:rsidR="006F6AB8">
        <w:rPr>
          <w:rFonts w:ascii="微软雅黑" w:eastAsia="微软雅黑" w:hAnsi="微软雅黑" w:hint="eastAsia"/>
        </w:rPr>
        <w:t>模块开发过程</w:t>
      </w:r>
    </w:p>
    <w:p w:rsidR="00525150" w:rsidRDefault="00525150" w:rsidP="006F6AB8">
      <w:pPr>
        <w:jc w:val="center"/>
        <w:rPr>
          <w:rFonts w:ascii="微软雅黑" w:eastAsia="微软雅黑" w:hAnsi="微软雅黑"/>
        </w:rPr>
      </w:pPr>
    </w:p>
    <w:p w:rsidR="00525150" w:rsidRDefault="00525150" w:rsidP="006F6AB8">
      <w:pPr>
        <w:jc w:val="center"/>
        <w:rPr>
          <w:rFonts w:ascii="微软雅黑" w:eastAsia="微软雅黑" w:hAnsi="微软雅黑"/>
        </w:rPr>
      </w:pPr>
    </w:p>
    <w:p w:rsidR="00525150" w:rsidRDefault="000B6230" w:rsidP="00525150">
      <w:pPr>
        <w:pStyle w:val="3"/>
        <w:rPr>
          <w:rFonts w:ascii="微软雅黑" w:eastAsia="微软雅黑" w:hAnsi="微软雅黑"/>
        </w:rPr>
      </w:pPr>
      <w:bookmarkStart w:id="23" w:name="_Toc4699167"/>
      <w:r>
        <w:rPr>
          <w:rFonts w:ascii="微软雅黑" w:eastAsia="微软雅黑" w:hAnsi="微软雅黑" w:hint="eastAsia"/>
        </w:rPr>
        <w:lastRenderedPageBreak/>
        <w:t>3.1.3</w:t>
      </w:r>
      <w:r w:rsidR="00525150">
        <w:rPr>
          <w:rFonts w:ascii="微软雅黑" w:eastAsia="微软雅黑" w:hAnsi="微软雅黑"/>
        </w:rPr>
        <w:t xml:space="preserve"> </w:t>
      </w:r>
      <w:r w:rsidR="00525150">
        <w:rPr>
          <w:rFonts w:ascii="微软雅黑" w:eastAsia="微软雅黑" w:hAnsi="微软雅黑" w:hint="eastAsia"/>
        </w:rPr>
        <w:t>活动网格图</w:t>
      </w:r>
      <w:bookmarkEnd w:id="23"/>
    </w:p>
    <w:p w:rsidR="00525150" w:rsidRDefault="00525150" w:rsidP="0052515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sk项目的活动网格图如图4所示。</w:t>
      </w:r>
    </w:p>
    <w:p w:rsidR="00525150" w:rsidRPr="00013129" w:rsidRDefault="00525150" w:rsidP="00013129">
      <w:pPr>
        <w:jc w:val="center"/>
        <w:rPr>
          <w:rFonts w:ascii="微软雅黑" w:eastAsia="微软雅黑" w:hAnsi="微软雅黑"/>
        </w:rPr>
      </w:pPr>
      <w:r>
        <w:object w:dxaOrig="9049" w:dyaOrig="3432">
          <v:shape id="_x0000_i1028" type="#_x0000_t75" style="width:414.55pt;height:157.1pt" o:ole="">
            <v:imagedata r:id="rId14" o:title=""/>
          </v:shape>
          <o:OLEObject Type="Embed" ProgID="Visio.Drawing.15" ShapeID="_x0000_i1028" DrawAspect="Content" ObjectID="_1623591412" r:id="rId15"/>
        </w:object>
      </w:r>
      <w:r w:rsidR="00013129">
        <w:rPr>
          <w:rFonts w:ascii="微软雅黑" w:eastAsia="微软雅黑" w:hAnsi="微软雅黑" w:hint="eastAsia"/>
        </w:rPr>
        <w:t>图4</w:t>
      </w:r>
      <w:r w:rsidR="00013129">
        <w:rPr>
          <w:rFonts w:ascii="微软雅黑" w:eastAsia="微软雅黑" w:hAnsi="微软雅黑"/>
        </w:rPr>
        <w:t xml:space="preserve"> </w:t>
      </w:r>
      <w:r w:rsidR="00013129">
        <w:rPr>
          <w:rFonts w:ascii="微软雅黑" w:eastAsia="微软雅黑" w:hAnsi="微软雅黑" w:hint="eastAsia"/>
        </w:rPr>
        <w:t>活动网格图</w:t>
      </w:r>
    </w:p>
    <w:p w:rsidR="00525150" w:rsidRDefault="00013129" w:rsidP="0052515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图中各个节点对应的活动如下所示：</w:t>
      </w:r>
    </w:p>
    <w:p w:rsidR="00013129" w:rsidRP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013129">
        <w:rPr>
          <w:rFonts w:ascii="微软雅黑" w:eastAsia="微软雅黑" w:hAnsi="微软雅黑" w:hint="eastAsia"/>
        </w:rPr>
        <w:t>项目开始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需求阶段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架构阶段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用户界面设计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软件结构设计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数据库设计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前端开发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普通用户端开发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管理员端开发</w:t>
      </w:r>
    </w:p>
    <w:p w:rsid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验收测试</w:t>
      </w:r>
    </w:p>
    <w:p w:rsidR="00013129" w:rsidRPr="00013129" w:rsidRDefault="00013129" w:rsidP="00013129">
      <w:pPr>
        <w:pStyle w:val="ac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总结与发布</w:t>
      </w:r>
    </w:p>
    <w:p w:rsidR="00525150" w:rsidRDefault="00013129" w:rsidP="0001312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可以看出，关键路径为A</w:t>
      </w:r>
      <w:r>
        <w:rPr>
          <w:rFonts w:ascii="微软雅黑" w:eastAsia="微软雅黑" w:hAnsi="微软雅黑"/>
        </w:rPr>
        <w:t>BDGLN</w:t>
      </w:r>
      <w:r>
        <w:rPr>
          <w:rFonts w:ascii="微软雅黑" w:eastAsia="微软雅黑" w:hAnsi="微软雅黑" w:hint="eastAsia"/>
        </w:rPr>
        <w:t>。</w:t>
      </w:r>
    </w:p>
    <w:p w:rsidR="000B6230" w:rsidRDefault="000B6230" w:rsidP="000B6230">
      <w:pPr>
        <w:pStyle w:val="3"/>
        <w:rPr>
          <w:rFonts w:ascii="微软雅黑" w:eastAsia="微软雅黑" w:hAnsi="微软雅黑"/>
        </w:rPr>
      </w:pPr>
      <w:bookmarkStart w:id="24" w:name="_Toc4699168"/>
      <w:r>
        <w:rPr>
          <w:rFonts w:ascii="微软雅黑" w:eastAsia="微软雅黑" w:hAnsi="微软雅黑" w:hint="eastAsia"/>
        </w:rPr>
        <w:lastRenderedPageBreak/>
        <w:t>3.1.4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工作分解结构（W</w:t>
      </w:r>
      <w:r>
        <w:rPr>
          <w:rFonts w:ascii="微软雅黑" w:eastAsia="微软雅黑" w:hAnsi="微软雅黑"/>
        </w:rPr>
        <w:t>BS</w:t>
      </w:r>
      <w:r>
        <w:rPr>
          <w:rFonts w:ascii="微软雅黑" w:eastAsia="微软雅黑" w:hAnsi="微软雅黑" w:hint="eastAsia"/>
        </w:rPr>
        <w:t>）</w:t>
      </w:r>
      <w:bookmarkEnd w:id="24"/>
    </w:p>
    <w:p w:rsid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sk项目的工作分解结构（W</w:t>
      </w:r>
      <w:r>
        <w:rPr>
          <w:rFonts w:ascii="微软雅黑" w:eastAsia="微软雅黑" w:hAnsi="微软雅黑"/>
        </w:rPr>
        <w:t>BS</w:t>
      </w:r>
      <w:r>
        <w:rPr>
          <w:rFonts w:ascii="微软雅黑" w:eastAsia="微软雅黑" w:hAnsi="微软雅黑" w:hint="eastAsia"/>
        </w:rPr>
        <w:t>）如下所示：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>1. IAsk项目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  <w:t>1.1 项目经理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1.1.1 项目计划书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1.1.1.1 编写可行性分析报告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1.1.1.2 编写软件开发计划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1.1.2 工作分解结构（WBS）</w:t>
      </w:r>
    </w:p>
    <w:p w:rsidR="000B6230" w:rsidRPr="000B6230" w:rsidRDefault="000B6230" w:rsidP="000B6230">
      <w:pPr>
        <w:ind w:firstLineChars="600" w:firstLine="126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>1.1.3 甘特图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1.1.4 成本估算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  <w:t>1.2 第一次迭代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 模块1 前端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1.2.1.1 登陆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1.2.1.2 登出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1.2.1.3 浏览问题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1.2.1.3.1 按照类别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1.2.1.3.2 按照时间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1.2.1.3.3 按照关注度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1.2.1.4 查询问题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1.2.1.5 提出问题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1.2.1.6 回答问题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1.2.2 模块2 普通用户端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lastRenderedPageBreak/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1.2.2.1 登陆登出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1.2.2.2 提问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1.2.2.3 回答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1.2.2.4 查找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1.2.2.5 删除（个人所有）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 模块3 管理员端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1.2.3.1 登录登出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1.2.3.2 管理用户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1.2.3.2.1 查找用户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1.2.3.2.2 修改用户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1.2.3.2.3 删除用户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1.2.3.3 管理问答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1.2.3.3.1 查找问答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1.2.3.3.2 修改问答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1.2.3.3.3 删除问答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1.2.4 集成测试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1.2.5 第一次迭代完成[里程碑 1]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  <w:t>1.3 第二次迭代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1.3.1 模块1 前端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1.3.1.1 优化界面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1.3.1.2 分类功能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1.3.1.3 多关键字查询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lastRenderedPageBreak/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1.3.1.4 点赞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1.3.1.5 收藏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1.3.2 模块2 普通用户端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1.3.2.1 分类查询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1.3.2.2 点赞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1.3.2.3 关注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1.3.2.4 收藏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1.3.3 集成测试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1.3.4 第二次迭代完成[里程碑 2]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  <w:t>1.4 第三次迭代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1.4.1 模块1 前端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1.4.1.1 优化前端页面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1.4.1.2 移动端页面适配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1.4.1.3 动态效果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1.4.2 模块2 普通用户端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1.4.2.1 修改自己的提问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1.4.2.2 修改自己的回答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1.4.3 模块3 管理员端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1.4.3.1 支持多选批量操作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1.4.3.2 找回密码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1.4.4 集成测试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1.4.5 第三次迭代完成[里程碑 3]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lastRenderedPageBreak/>
        <w:tab/>
        <w:t>1.5 管理与控制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1.5.1 站立会议记录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1.5.2 周工作纪要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1.5.3 迭代总结会议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1.5.4 项目开发总结会议</w:t>
      </w:r>
    </w:p>
    <w:p w:rsidR="000B6230" w:rsidRP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  <w:t>1.6 结束</w:t>
      </w:r>
    </w:p>
    <w:p w:rsidR="000B6230" w:rsidRDefault="000B6230" w:rsidP="000B6230">
      <w:pPr>
        <w:ind w:firstLineChars="200" w:firstLine="420"/>
        <w:rPr>
          <w:rFonts w:ascii="微软雅黑" w:eastAsia="微软雅黑" w:hAnsi="微软雅黑"/>
        </w:rPr>
      </w:pPr>
      <w:r w:rsidRPr="000B6230">
        <w:rPr>
          <w:rFonts w:ascii="微软雅黑" w:eastAsia="微软雅黑" w:hAnsi="微软雅黑" w:hint="eastAsia"/>
        </w:rPr>
        <w:tab/>
      </w:r>
      <w:r w:rsidRPr="000B6230">
        <w:rPr>
          <w:rFonts w:ascii="微软雅黑" w:eastAsia="微软雅黑" w:hAnsi="微软雅黑" w:hint="eastAsia"/>
        </w:rPr>
        <w:tab/>
        <w:t>1.6.3 项目结束[里程碑 4]</w:t>
      </w:r>
    </w:p>
    <w:p w:rsidR="006F6AB8" w:rsidRPr="00583459" w:rsidRDefault="006F6AB8" w:rsidP="006F6AB8">
      <w:pPr>
        <w:pStyle w:val="2"/>
        <w:rPr>
          <w:rFonts w:ascii="微软雅黑" w:eastAsia="微软雅黑" w:hAnsi="微软雅黑"/>
        </w:rPr>
      </w:pPr>
      <w:bookmarkStart w:id="25" w:name="_Toc302105929"/>
      <w:bookmarkStart w:id="26" w:name="_Toc4699169"/>
      <w:r w:rsidRPr="00583459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2项目资源</w:t>
      </w:r>
      <w:bookmarkEnd w:id="25"/>
      <w:bookmarkEnd w:id="26"/>
    </w:p>
    <w:p w:rsidR="006F6AB8" w:rsidRPr="00583459" w:rsidRDefault="006F6AB8" w:rsidP="006F6AB8">
      <w:pPr>
        <w:pStyle w:val="3"/>
        <w:rPr>
          <w:rFonts w:ascii="微软雅黑" w:eastAsia="微软雅黑" w:hAnsi="微软雅黑"/>
        </w:rPr>
      </w:pPr>
      <w:bookmarkStart w:id="27" w:name="_Toc302105930"/>
      <w:bookmarkStart w:id="28" w:name="_Toc4699170"/>
      <w:r w:rsidRPr="00583459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 w:hint="eastAsia"/>
        </w:rPr>
        <w:t>项目团队</w:t>
      </w:r>
      <w:bookmarkEnd w:id="27"/>
      <w:bookmarkEnd w:id="28"/>
    </w:p>
    <w:p w:rsidR="006F6AB8" w:rsidRDefault="004E3B56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项目负责人：孙启星</w:t>
      </w:r>
    </w:p>
    <w:p w:rsidR="006F6AB8" w:rsidRDefault="004E3B56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项目联系人：曲卓涵</w:t>
      </w:r>
    </w:p>
    <w:p w:rsidR="006F6AB8" w:rsidRDefault="004E3B56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项目经理：吕炳旭</w:t>
      </w:r>
    </w:p>
    <w:p w:rsidR="006F6AB8" w:rsidRPr="00270CC1" w:rsidRDefault="004E3B56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团队成员：马嘉伟</w:t>
      </w:r>
      <w:r w:rsidR="005D7C66">
        <w:rPr>
          <w:rFonts w:ascii="微软雅黑" w:eastAsia="微软雅黑" w:hAnsi="微软雅黑" w:hint="eastAsia"/>
        </w:rPr>
        <w:t>、史嘉辉、甄曦</w:t>
      </w:r>
      <w:r>
        <w:rPr>
          <w:rFonts w:ascii="微软雅黑" w:eastAsia="微软雅黑" w:hAnsi="微软雅黑" w:hint="eastAsia"/>
        </w:rPr>
        <w:t>、谢子昆、杨洁、姚卓远</w:t>
      </w:r>
    </w:p>
    <w:p w:rsidR="006F6AB8" w:rsidRPr="00583459" w:rsidRDefault="006F6AB8" w:rsidP="006F6AB8">
      <w:pPr>
        <w:pStyle w:val="3"/>
        <w:rPr>
          <w:rFonts w:ascii="微软雅黑" w:eastAsia="微软雅黑" w:hAnsi="微软雅黑"/>
        </w:rPr>
      </w:pPr>
      <w:bookmarkStart w:id="29" w:name="_Toc302105931"/>
      <w:bookmarkStart w:id="30" w:name="_Toc4699171"/>
      <w:r w:rsidRPr="00583459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2软硬件资源</w:t>
      </w:r>
      <w:bookmarkEnd w:id="29"/>
      <w:bookmarkEnd w:id="30"/>
    </w:p>
    <w:p w:rsidR="006F6AB8" w:rsidRPr="00660D94" w:rsidRDefault="006F6AB8" w:rsidP="006F6AB8">
      <w:pPr>
        <w:pStyle w:val="4"/>
        <w:rPr>
          <w:rFonts w:ascii="微软雅黑" w:eastAsia="微软雅黑" w:hAnsi="微软雅黑"/>
        </w:rPr>
      </w:pPr>
      <w:r w:rsidRPr="00660D94">
        <w:rPr>
          <w:rFonts w:ascii="微软雅黑" w:eastAsia="微软雅黑" w:hAnsi="微软雅黑" w:hint="eastAsia"/>
        </w:rPr>
        <w:t>3.2.2.1项目软件</w:t>
      </w:r>
    </w:p>
    <w:p w:rsidR="006F6AB8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进度管理软件：Microso</w:t>
      </w:r>
      <w:r w:rsidR="005D7C66">
        <w:rPr>
          <w:rFonts w:ascii="微软雅黑" w:eastAsia="微软雅黑" w:hAnsi="微软雅黑" w:hint="eastAsia"/>
        </w:rPr>
        <w:t xml:space="preserve">ft </w:t>
      </w:r>
      <w:r w:rsidR="005D7C66">
        <w:rPr>
          <w:rFonts w:ascii="微软雅黑" w:eastAsia="微软雅黑" w:hAnsi="微软雅黑"/>
        </w:rPr>
        <w:t>Office</w:t>
      </w:r>
      <w:r w:rsidR="005D7C66">
        <w:rPr>
          <w:rFonts w:ascii="微软雅黑" w:eastAsia="微软雅黑" w:hAnsi="微软雅黑" w:hint="eastAsia"/>
        </w:rPr>
        <w:t xml:space="preserve"> Professional Plus 201</w:t>
      </w:r>
      <w:r w:rsidR="005D7C66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，32位中文版</w:t>
      </w:r>
    </w:p>
    <w:p w:rsidR="006F6AB8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操作系统软件：</w:t>
      </w:r>
      <w:r w:rsidR="005D7C66">
        <w:rPr>
          <w:rFonts w:ascii="微软雅黑" w:eastAsia="微软雅黑" w:hAnsi="微软雅黑" w:hint="eastAsia"/>
        </w:rPr>
        <w:t xml:space="preserve">Microsoft Windows </w:t>
      </w:r>
      <w:r w:rsidR="005D7C66"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，</w:t>
      </w:r>
      <w:r w:rsidR="005D7C66">
        <w:rPr>
          <w:rFonts w:ascii="微软雅黑" w:eastAsia="微软雅黑" w:hAnsi="微软雅黑"/>
        </w:rPr>
        <w:t>64</w:t>
      </w:r>
      <w:r>
        <w:rPr>
          <w:rFonts w:ascii="微软雅黑" w:eastAsia="微软雅黑" w:hAnsi="微软雅黑" w:hint="eastAsia"/>
        </w:rPr>
        <w:t>位</w:t>
      </w:r>
      <w:r w:rsidR="005D7C66">
        <w:rPr>
          <w:rFonts w:ascii="微软雅黑" w:eastAsia="微软雅黑" w:hAnsi="微软雅黑" w:hint="eastAsia"/>
        </w:rPr>
        <w:t>中文专业版</w:t>
      </w:r>
    </w:p>
    <w:p w:rsidR="006F6AB8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开发工具软件：</w:t>
      </w:r>
    </w:p>
    <w:p w:rsidR="006F6AB8" w:rsidRDefault="005D7C66" w:rsidP="006F6AB8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 Oxygen (4.7</w:t>
      </w:r>
      <w:r w:rsidR="006F6AB8" w:rsidRPr="00BD0F8E">
        <w:rPr>
          <w:rFonts w:ascii="微软雅黑" w:eastAsia="微软雅黑" w:hAnsi="微软雅黑"/>
        </w:rPr>
        <w:t>)</w:t>
      </w:r>
    </w:p>
    <w:p w:rsidR="006F6AB8" w:rsidRDefault="005D7C66" w:rsidP="006F6AB8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Java SE </w:t>
      </w:r>
      <w:r>
        <w:rPr>
          <w:rFonts w:ascii="微软雅黑" w:eastAsia="微软雅黑" w:hAnsi="微软雅黑"/>
        </w:rPr>
        <w:t>8</w:t>
      </w:r>
      <w:r w:rsidR="006A0BB7">
        <w:rPr>
          <w:rFonts w:ascii="微软雅黑" w:eastAsia="微软雅黑" w:hAnsi="微软雅黑" w:hint="eastAsia"/>
        </w:rPr>
        <w:t xml:space="preserve"> Update </w:t>
      </w:r>
      <w:r w:rsidR="006A0BB7">
        <w:rPr>
          <w:rFonts w:ascii="微软雅黑" w:eastAsia="微软雅黑" w:hAnsi="微软雅黑"/>
        </w:rPr>
        <w:t>77</w:t>
      </w:r>
    </w:p>
    <w:p w:rsidR="006F6AB8" w:rsidRPr="006A0BB7" w:rsidRDefault="006A0BB7" w:rsidP="006A0BB7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Cent Browser 4.4.3</w:t>
      </w:r>
    </w:p>
    <w:p w:rsidR="006F6AB8" w:rsidRPr="006A0BB7" w:rsidRDefault="006A0BB7" w:rsidP="006A0BB7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Tomcat v8.0</w:t>
      </w:r>
    </w:p>
    <w:p w:rsidR="006F6AB8" w:rsidRPr="00583459" w:rsidRDefault="006F6AB8" w:rsidP="006F6AB8">
      <w:pPr>
        <w:pStyle w:val="4"/>
        <w:rPr>
          <w:rFonts w:ascii="微软雅黑" w:eastAsia="微软雅黑" w:hAnsi="微软雅黑"/>
        </w:rPr>
      </w:pPr>
      <w:bookmarkStart w:id="31" w:name="_Toc301521980"/>
      <w:r w:rsidRPr="00583459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.2.2.2硬件环境</w:t>
      </w:r>
      <w:bookmarkEnd w:id="31"/>
    </w:p>
    <w:p w:rsidR="006F6AB8" w:rsidRPr="00583459" w:rsidRDefault="006F6AB8" w:rsidP="006F6AB8">
      <w:pPr>
        <w:ind w:firstLineChars="200" w:firstLine="420"/>
        <w:rPr>
          <w:rFonts w:ascii="微软雅黑" w:eastAsia="微软雅黑" w:hAnsi="微软雅黑"/>
        </w:rPr>
      </w:pPr>
      <w:bookmarkStart w:id="32" w:name="_Toc301521981"/>
      <w:r>
        <w:rPr>
          <w:rFonts w:ascii="微软雅黑" w:eastAsia="微软雅黑" w:hAnsi="微软雅黑" w:hint="eastAsia"/>
        </w:rPr>
        <w:t>开发用设备</w:t>
      </w:r>
      <w:bookmarkEnd w:id="32"/>
    </w:p>
    <w:p w:rsidR="006F6AB8" w:rsidRDefault="006F6AB8" w:rsidP="006F6AB8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台式机：共计</w:t>
      </w:r>
      <w:r w:rsidR="006A0BB7">
        <w:rPr>
          <w:rFonts w:ascii="微软雅黑" w:eastAsia="微软雅黑" w:hAnsi="微软雅黑"/>
        </w:rPr>
        <w:t>1</w:t>
      </w:r>
      <w:r w:rsidR="006A0BB7">
        <w:rPr>
          <w:rFonts w:ascii="微软雅黑" w:eastAsia="微软雅黑" w:hAnsi="微软雅黑" w:hint="eastAsia"/>
        </w:rPr>
        <w:t>台，</w:t>
      </w:r>
      <w:r w:rsidR="00BE64B2">
        <w:rPr>
          <w:rFonts w:ascii="微软雅黑" w:eastAsia="微软雅黑" w:hAnsi="微软雅黑" w:hint="eastAsia"/>
        </w:rPr>
        <w:t>系组装机，C</w:t>
      </w:r>
      <w:r w:rsidR="00BE64B2">
        <w:rPr>
          <w:rFonts w:ascii="微软雅黑" w:eastAsia="微软雅黑" w:hAnsi="微软雅黑"/>
        </w:rPr>
        <w:t>PU: Intel Core i7 8700</w:t>
      </w:r>
      <w:r w:rsidR="00BE64B2">
        <w:rPr>
          <w:rFonts w:ascii="微软雅黑" w:eastAsia="微软雅黑" w:hAnsi="微软雅黑" w:hint="eastAsia"/>
        </w:rPr>
        <w:t>,</w:t>
      </w:r>
      <w:r w:rsidR="00BE64B2">
        <w:rPr>
          <w:rFonts w:ascii="微软雅黑" w:eastAsia="微软雅黑" w:hAnsi="微软雅黑"/>
        </w:rPr>
        <w:t xml:space="preserve"> RAM: 16GB</w:t>
      </w:r>
      <w:r>
        <w:rPr>
          <w:rFonts w:ascii="微软雅黑" w:eastAsia="微软雅黑" w:hAnsi="微软雅黑" w:hint="eastAsia"/>
        </w:rPr>
        <w:t>。</w:t>
      </w:r>
    </w:p>
    <w:p w:rsidR="006F6AB8" w:rsidRPr="00BE64B2" w:rsidRDefault="006F6AB8" w:rsidP="00BE64B2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笔记本：共计</w:t>
      </w:r>
      <w:r w:rsidR="00BE64B2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台，</w:t>
      </w:r>
      <w:r w:rsidR="00BE64B2">
        <w:rPr>
          <w:rFonts w:ascii="微软雅黑" w:eastAsia="微软雅黑" w:hAnsi="微软雅黑" w:hint="eastAsia"/>
        </w:rPr>
        <w:t>包含三台D</w:t>
      </w:r>
      <w:r w:rsidR="00BE64B2">
        <w:rPr>
          <w:rFonts w:ascii="微软雅黑" w:eastAsia="微软雅黑" w:hAnsi="微软雅黑"/>
        </w:rPr>
        <w:t>ELL Inspire 7559</w:t>
      </w:r>
      <w:r w:rsidR="00BE64B2">
        <w:rPr>
          <w:rFonts w:ascii="微软雅黑" w:eastAsia="微软雅黑" w:hAnsi="微软雅黑" w:hint="eastAsia"/>
        </w:rPr>
        <w:t>，两台H</w:t>
      </w:r>
      <w:r w:rsidR="00BE64B2">
        <w:rPr>
          <w:rFonts w:ascii="微软雅黑" w:eastAsia="微软雅黑" w:hAnsi="微软雅黑"/>
        </w:rPr>
        <w:t>P</w:t>
      </w:r>
      <w:r w:rsidR="00BE64B2">
        <w:rPr>
          <w:rFonts w:ascii="微软雅黑" w:eastAsia="微软雅黑" w:hAnsi="微软雅黑" w:hint="eastAsia"/>
        </w:rPr>
        <w:t>暗影精灵I</w:t>
      </w:r>
      <w:r w:rsidR="00BE64B2">
        <w:rPr>
          <w:rFonts w:ascii="微软雅黑" w:eastAsia="微软雅黑" w:hAnsi="微软雅黑"/>
        </w:rPr>
        <w:t>I</w:t>
      </w:r>
      <w:r w:rsidR="00BE64B2">
        <w:rPr>
          <w:rFonts w:ascii="微软雅黑" w:eastAsia="微软雅黑" w:hAnsi="微软雅黑" w:hint="eastAsia"/>
        </w:rPr>
        <w:t>，两台</w:t>
      </w:r>
      <w:r w:rsidR="00BE64B2">
        <w:rPr>
          <w:rFonts w:ascii="微软雅黑" w:eastAsia="微软雅黑" w:hAnsi="微软雅黑"/>
        </w:rPr>
        <w:t>Lenovo ThinkPad E450</w:t>
      </w:r>
      <w:r>
        <w:rPr>
          <w:rFonts w:ascii="微软雅黑" w:eastAsia="微软雅黑" w:hAnsi="微软雅黑" w:hint="eastAsia"/>
        </w:rPr>
        <w:t>。</w:t>
      </w:r>
    </w:p>
    <w:p w:rsidR="006F6AB8" w:rsidRPr="00583459" w:rsidRDefault="006F6AB8" w:rsidP="006F6AB8">
      <w:pPr>
        <w:ind w:firstLineChars="200" w:firstLine="420"/>
        <w:rPr>
          <w:rFonts w:ascii="微软雅黑" w:eastAsia="微软雅黑" w:hAnsi="微软雅黑"/>
        </w:rPr>
      </w:pPr>
      <w:bookmarkStart w:id="33" w:name="_Toc301521982"/>
      <w:r>
        <w:rPr>
          <w:rFonts w:ascii="微软雅黑" w:eastAsia="微软雅黑" w:hAnsi="微软雅黑" w:hint="eastAsia"/>
        </w:rPr>
        <w:t>开发服务器</w:t>
      </w:r>
      <w:bookmarkEnd w:id="33"/>
    </w:p>
    <w:p w:rsidR="006F6AB8" w:rsidRPr="00583459" w:rsidRDefault="006F6AB8" w:rsidP="006F6AB8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工作站：共计1台，</w:t>
      </w:r>
      <w:r w:rsidR="00BE64B2">
        <w:rPr>
          <w:rFonts w:ascii="微软雅黑" w:eastAsia="微软雅黑" w:hAnsi="微软雅黑"/>
        </w:rPr>
        <w:t>DELL Precision T5820</w:t>
      </w:r>
      <w:r>
        <w:rPr>
          <w:rFonts w:ascii="微软雅黑" w:eastAsia="微软雅黑" w:hAnsi="微软雅黑" w:hint="eastAsia"/>
        </w:rPr>
        <w:t>。</w:t>
      </w:r>
    </w:p>
    <w:p w:rsidR="006F6AB8" w:rsidRPr="00583459" w:rsidRDefault="006F6AB8" w:rsidP="006F6AB8">
      <w:pPr>
        <w:ind w:firstLineChars="200" w:firstLine="420"/>
        <w:rPr>
          <w:rFonts w:ascii="微软雅黑" w:eastAsia="微软雅黑" w:hAnsi="微软雅黑"/>
        </w:rPr>
      </w:pPr>
      <w:bookmarkStart w:id="34" w:name="_Toc301521983"/>
      <w:bookmarkStart w:id="35" w:name="OLE_LINK1"/>
      <w:bookmarkStart w:id="36" w:name="OLE_LINK2"/>
      <w:r>
        <w:rPr>
          <w:rFonts w:ascii="微软雅黑" w:eastAsia="微软雅黑" w:hAnsi="微软雅黑" w:hint="eastAsia"/>
        </w:rPr>
        <w:t>网络设备</w:t>
      </w:r>
      <w:bookmarkEnd w:id="34"/>
    </w:p>
    <w:p w:rsidR="006F6AB8" w:rsidRDefault="006F6AB8" w:rsidP="006F6AB8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交换机：共计1台，</w:t>
      </w:r>
      <w:r w:rsidR="00BE64B2">
        <w:rPr>
          <w:rFonts w:ascii="微软雅黑" w:eastAsia="微软雅黑" w:hAnsi="微软雅黑"/>
        </w:rPr>
        <w:t>HUAWEI S5720S-28P-LI-AC</w:t>
      </w:r>
      <w:r>
        <w:rPr>
          <w:rFonts w:ascii="微软雅黑" w:eastAsia="微软雅黑" w:hAnsi="微软雅黑" w:hint="eastAsia"/>
        </w:rPr>
        <w:t>。</w:t>
      </w:r>
    </w:p>
    <w:bookmarkEnd w:id="35"/>
    <w:bookmarkEnd w:id="36"/>
    <w:p w:rsidR="006F6AB8" w:rsidRPr="00583459" w:rsidRDefault="006F6AB8" w:rsidP="006F6AB8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路由器：共计1台，</w:t>
      </w:r>
      <w:r w:rsidR="00BE64B2">
        <w:rPr>
          <w:rFonts w:ascii="微软雅黑" w:eastAsia="微软雅黑" w:hAnsi="微软雅黑"/>
        </w:rPr>
        <w:t>Netgear</w:t>
      </w:r>
      <w:r w:rsidRPr="00424993">
        <w:rPr>
          <w:rFonts w:ascii="微软雅黑" w:eastAsia="微软雅黑" w:hAnsi="微软雅黑"/>
        </w:rPr>
        <w:t xml:space="preserve"> </w:t>
      </w:r>
      <w:r w:rsidR="00BE64B2">
        <w:rPr>
          <w:rFonts w:ascii="微软雅黑" w:eastAsia="微软雅黑" w:hAnsi="微软雅黑"/>
        </w:rPr>
        <w:t>R8000</w:t>
      </w:r>
      <w:r>
        <w:rPr>
          <w:rFonts w:ascii="微软雅黑" w:eastAsia="微软雅黑" w:hAnsi="微软雅黑" w:hint="eastAsia"/>
        </w:rPr>
        <w:t>。</w:t>
      </w:r>
    </w:p>
    <w:p w:rsidR="006F6AB8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硬件网络拓扑结构如图</w:t>
      </w:r>
      <w:r w:rsidR="00525150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所示。</w:t>
      </w:r>
    </w:p>
    <w:p w:rsidR="006F6AB8" w:rsidRDefault="00BE64B2" w:rsidP="006F6AB8">
      <w:pPr>
        <w:jc w:val="center"/>
        <w:rPr>
          <w:rFonts w:ascii="微软雅黑" w:eastAsia="微软雅黑" w:hAnsi="微软雅黑"/>
        </w:rPr>
      </w:pPr>
      <w:r>
        <w:object w:dxaOrig="7657" w:dyaOrig="8785">
          <v:shape id="_x0000_i1029" type="#_x0000_t75" style="width:382.9pt;height:439.1pt" o:ole="">
            <v:imagedata r:id="rId16" o:title=""/>
          </v:shape>
          <o:OLEObject Type="Embed" ProgID="Visio.Drawing.15" ShapeID="_x0000_i1029" DrawAspect="Content" ObjectID="_1623591413" r:id="rId17"/>
        </w:object>
      </w:r>
    </w:p>
    <w:p w:rsidR="006F6AB8" w:rsidRPr="00583459" w:rsidRDefault="006F6AB8" w:rsidP="006F6AB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 w:rsidR="00525150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硬件网络拓扑结构图</w:t>
      </w:r>
    </w:p>
    <w:p w:rsidR="006F6AB8" w:rsidRPr="00583459" w:rsidRDefault="006F6AB8" w:rsidP="006F6AB8">
      <w:pPr>
        <w:pStyle w:val="2"/>
        <w:rPr>
          <w:rFonts w:ascii="微软雅黑" w:eastAsia="微软雅黑" w:hAnsi="微软雅黑"/>
        </w:rPr>
      </w:pPr>
      <w:bookmarkStart w:id="37" w:name="_Toc302105932"/>
      <w:bookmarkStart w:id="38" w:name="_Toc4699172"/>
      <w:r w:rsidRPr="00583459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3项目实施计划</w:t>
      </w:r>
      <w:bookmarkEnd w:id="37"/>
      <w:bookmarkEnd w:id="38"/>
    </w:p>
    <w:p w:rsidR="006F6AB8" w:rsidRDefault="00FA7A01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IAsk</w:t>
      </w:r>
      <w:r w:rsidR="006F6AB8">
        <w:rPr>
          <w:rFonts w:ascii="微软雅黑" w:eastAsia="微软雅黑" w:hAnsi="微软雅黑" w:hint="eastAsia"/>
        </w:rPr>
        <w:t>项目开始日期为</w:t>
      </w:r>
      <w:r w:rsidR="00CC5E95">
        <w:rPr>
          <w:rFonts w:ascii="微软雅黑" w:eastAsia="微软雅黑" w:hAnsi="微软雅黑" w:hint="eastAsia"/>
        </w:rPr>
        <w:t>201</w:t>
      </w:r>
      <w:r w:rsidR="00321ECE">
        <w:rPr>
          <w:rFonts w:ascii="微软雅黑" w:eastAsia="微软雅黑" w:hAnsi="微软雅黑" w:hint="eastAsia"/>
        </w:rPr>
        <w:t>9</w:t>
      </w:r>
      <w:r w:rsidR="006F6AB8"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 w:rsidR="006F6AB8"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1</w:t>
      </w:r>
      <w:r w:rsidR="006F6AB8">
        <w:rPr>
          <w:rFonts w:ascii="微软雅黑" w:eastAsia="微软雅黑" w:hAnsi="微软雅黑" w:hint="eastAsia"/>
        </w:rPr>
        <w:t>日，计划结束时间为</w:t>
      </w:r>
      <w:r w:rsidR="00CC5E95">
        <w:rPr>
          <w:rFonts w:ascii="微软雅黑" w:eastAsia="微软雅黑" w:hAnsi="微软雅黑" w:hint="eastAsia"/>
        </w:rPr>
        <w:t>201</w:t>
      </w:r>
      <w:r w:rsidR="00CC5E95">
        <w:rPr>
          <w:rFonts w:ascii="微软雅黑" w:eastAsia="微软雅黑" w:hAnsi="微软雅黑"/>
        </w:rPr>
        <w:t>8</w:t>
      </w:r>
      <w:r w:rsidR="006F6AB8"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 w:rsidR="006F6AB8"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12</w:t>
      </w:r>
      <w:r w:rsidR="006F6AB8">
        <w:rPr>
          <w:rFonts w:ascii="微软雅黑" w:eastAsia="微软雅黑" w:hAnsi="微软雅黑" w:hint="eastAsia"/>
        </w:rPr>
        <w:t>日，共计</w:t>
      </w:r>
      <w:r w:rsidR="00321ECE">
        <w:rPr>
          <w:rFonts w:ascii="微软雅黑" w:eastAsia="微软雅黑" w:hAnsi="微软雅黑" w:hint="eastAsia"/>
        </w:rPr>
        <w:t>1</w:t>
      </w:r>
      <w:r w:rsidR="00CC5E95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个工作日。项目按照如下五</w:t>
      </w:r>
      <w:r w:rsidR="006F6AB8">
        <w:rPr>
          <w:rFonts w:ascii="微软雅黑" w:eastAsia="微软雅黑" w:hAnsi="微软雅黑" w:hint="eastAsia"/>
        </w:rPr>
        <w:t>个阶段分步实施：</w:t>
      </w:r>
    </w:p>
    <w:p w:rsidR="006F6AB8" w:rsidRPr="006274D2" w:rsidRDefault="006F6AB8" w:rsidP="006F6AB8">
      <w:pPr>
        <w:ind w:firstLineChars="200" w:firstLine="420"/>
        <w:rPr>
          <w:rFonts w:ascii="微软雅黑" w:eastAsia="微软雅黑" w:hAnsi="微软雅黑"/>
          <w:b/>
        </w:rPr>
      </w:pPr>
      <w:r w:rsidRPr="006274D2">
        <w:rPr>
          <w:rFonts w:ascii="微软雅黑" w:eastAsia="微软雅黑" w:hAnsi="微软雅黑" w:hint="eastAsia"/>
          <w:b/>
        </w:rPr>
        <w:t>第一阶段：项</w:t>
      </w:r>
      <w:r w:rsidR="00CC5E95">
        <w:rPr>
          <w:rFonts w:ascii="微软雅黑" w:eastAsia="微软雅黑" w:hAnsi="微软雅黑" w:hint="eastAsia"/>
          <w:b/>
        </w:rPr>
        <w:t>目准备</w:t>
      </w:r>
      <w:r>
        <w:rPr>
          <w:rFonts w:ascii="微软雅黑" w:eastAsia="微软雅黑" w:hAnsi="微软雅黑" w:hint="eastAsia"/>
          <w:b/>
        </w:rPr>
        <w:t>阶段</w:t>
      </w:r>
    </w:p>
    <w:p w:rsidR="006F6AB8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CC5E95">
        <w:rPr>
          <w:rFonts w:ascii="微软雅黑" w:eastAsia="微软雅黑" w:hAnsi="微软雅黑" w:hint="eastAsia"/>
        </w:rPr>
        <w:t>201</w:t>
      </w:r>
      <w:r w:rsidR="00321ECE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日至</w:t>
      </w:r>
      <w:r w:rsidR="00CC5E95">
        <w:rPr>
          <w:rFonts w:ascii="微软雅黑" w:eastAsia="微软雅黑" w:hAnsi="微软雅黑" w:hint="eastAsia"/>
        </w:rPr>
        <w:t>201</w:t>
      </w:r>
      <w:r w:rsidR="00321ECE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日，启动项目，准备项目开发所需的各类资源，编制项目开发计划，进行技术探索，确定项目解决方案。该阶段计划输出：</w:t>
      </w:r>
    </w:p>
    <w:p w:rsidR="006F6AB8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-SDP-1.0(E) 软件开发计划</w:t>
      </w:r>
      <w:r>
        <w:rPr>
          <w:rFonts w:ascii="微软雅黑" w:eastAsia="微软雅黑" w:hAnsi="微软雅黑" w:hint="eastAsia"/>
        </w:rPr>
        <w:t>》</w:t>
      </w:r>
    </w:p>
    <w:p w:rsidR="006F6AB8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-FAR-1.0(E) 可行性分析报告</w:t>
      </w:r>
      <w:r>
        <w:rPr>
          <w:rFonts w:ascii="微软雅黑" w:eastAsia="微软雅黑" w:hAnsi="微软雅黑" w:hint="eastAsia"/>
        </w:rPr>
        <w:t>》</w:t>
      </w:r>
    </w:p>
    <w:p w:rsidR="006F6AB8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-PSS-1.0(E) 项目解决方案</w:t>
      </w:r>
      <w:r>
        <w:rPr>
          <w:rFonts w:ascii="微软雅黑" w:eastAsia="微软雅黑" w:hAnsi="微软雅黑" w:hint="eastAsia"/>
        </w:rPr>
        <w:t>》</w:t>
      </w:r>
    </w:p>
    <w:p w:rsidR="006F6AB8" w:rsidRPr="00583459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5C790C">
        <w:rPr>
          <w:rFonts w:ascii="微软雅黑" w:eastAsia="微软雅黑" w:hAnsi="微软雅黑" w:hint="eastAsia"/>
        </w:rPr>
        <w:t>-DNR-1.0 文档编号规则</w:t>
      </w:r>
      <w:r>
        <w:rPr>
          <w:rFonts w:ascii="微软雅黑" w:eastAsia="微软雅黑" w:hAnsi="微软雅黑" w:hint="eastAsia"/>
        </w:rPr>
        <w:t>》</w:t>
      </w:r>
    </w:p>
    <w:p w:rsidR="006F6AB8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5C790C">
        <w:rPr>
          <w:rFonts w:ascii="微软雅黑" w:eastAsia="微软雅黑" w:hAnsi="微软雅黑" w:hint="eastAsia"/>
        </w:rPr>
        <w:t>-SDS-1.0 软件文档规范</w:t>
      </w:r>
      <w:r>
        <w:rPr>
          <w:rFonts w:ascii="微软雅黑" w:eastAsia="微软雅黑" w:hAnsi="微软雅黑" w:hint="eastAsia"/>
        </w:rPr>
        <w:t>》</w:t>
      </w:r>
    </w:p>
    <w:p w:rsidR="006F6AB8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5C790C">
        <w:rPr>
          <w:rFonts w:ascii="微软雅黑" w:eastAsia="微软雅黑" w:hAnsi="微软雅黑" w:hint="eastAsia"/>
        </w:rPr>
        <w:t>-SCS-1.0 软件编码规范</w:t>
      </w:r>
      <w:r>
        <w:rPr>
          <w:rFonts w:ascii="微软雅黑" w:eastAsia="微软雅黑" w:hAnsi="微软雅黑" w:hint="eastAsia"/>
        </w:rPr>
        <w:t>》</w:t>
      </w:r>
    </w:p>
    <w:p w:rsidR="006F6AB8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5C790C">
        <w:rPr>
          <w:rFonts w:ascii="微软雅黑" w:eastAsia="微软雅黑" w:hAnsi="微软雅黑" w:hint="eastAsia"/>
        </w:rPr>
        <w:t>-DEC-1.0 开发环境配置</w:t>
      </w:r>
      <w:r>
        <w:rPr>
          <w:rFonts w:ascii="微软雅黑" w:eastAsia="微软雅黑" w:hAnsi="微软雅黑" w:hint="eastAsia"/>
        </w:rPr>
        <w:t>》</w:t>
      </w:r>
    </w:p>
    <w:p w:rsidR="006F6AB8" w:rsidRDefault="006F6AB8" w:rsidP="006F6AB8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进度报告》（项目启动阶段）</w:t>
      </w:r>
    </w:p>
    <w:p w:rsidR="006F6AB8" w:rsidRPr="00ED4195" w:rsidRDefault="00CC5E95" w:rsidP="006F6AB8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第二</w:t>
      </w:r>
      <w:r w:rsidR="006F6AB8" w:rsidRPr="00ED4195">
        <w:rPr>
          <w:rFonts w:ascii="微软雅黑" w:eastAsia="微软雅黑" w:hAnsi="微软雅黑" w:hint="eastAsia"/>
          <w:b/>
        </w:rPr>
        <w:t>阶段：软件v0.1版本开发阶段</w:t>
      </w:r>
    </w:p>
    <w:p w:rsidR="006F6AB8" w:rsidRPr="007660B4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CC5E95">
        <w:rPr>
          <w:rFonts w:ascii="微软雅黑" w:eastAsia="微软雅黑" w:hAnsi="微软雅黑" w:hint="eastAsia"/>
        </w:rPr>
        <w:t>201</w:t>
      </w:r>
      <w:r w:rsidR="00321ECE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日至</w:t>
      </w:r>
      <w:r w:rsidR="00CC5E95">
        <w:rPr>
          <w:rFonts w:ascii="微软雅黑" w:eastAsia="微软雅黑" w:hAnsi="微软雅黑" w:hint="eastAsia"/>
        </w:rPr>
        <w:t>20</w:t>
      </w:r>
      <w:r>
        <w:rPr>
          <w:rFonts w:ascii="微软雅黑" w:eastAsia="微软雅黑" w:hAnsi="微软雅黑" w:hint="eastAsia"/>
        </w:rPr>
        <w:t>1</w:t>
      </w:r>
      <w:r w:rsidR="00321ECE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日，开发软件v0.1版本，通过测试并发布该版本软件。该阶段计划输出：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SFT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</w:t>
      </w:r>
      <w:r w:rsidRPr="00F30B7C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软件功能列表》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UIDD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用户界面设计说明》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SPDD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软件物理设计说明》</w:t>
      </w:r>
    </w:p>
    <w:p w:rsidR="006F6AB8" w:rsidRPr="00583459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MTC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模块测试用例》</w:t>
      </w:r>
    </w:p>
    <w:p w:rsidR="006F6AB8" w:rsidRPr="00583459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ITC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集成测试用例》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CRR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代码走查报告》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SVD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软件版本说明》</w:t>
      </w:r>
    </w:p>
    <w:p w:rsidR="006F6AB8" w:rsidRPr="00DC3770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软件v0.1版本源代码</w:t>
      </w:r>
    </w:p>
    <w:p w:rsidR="006F6AB8" w:rsidRPr="00DC3770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软件v0.1版本安装包</w:t>
      </w:r>
    </w:p>
    <w:p w:rsidR="006F6AB8" w:rsidRDefault="006F6AB8" w:rsidP="006F6AB8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进度报告》（软件v0.1版本开发阶段）</w:t>
      </w:r>
    </w:p>
    <w:p w:rsidR="006F6AB8" w:rsidRPr="00ED4195" w:rsidRDefault="00FA7A01" w:rsidP="006F6AB8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第三</w:t>
      </w:r>
      <w:r w:rsidR="006F6AB8" w:rsidRPr="00ED4195">
        <w:rPr>
          <w:rFonts w:ascii="微软雅黑" w:eastAsia="微软雅黑" w:hAnsi="微软雅黑" w:hint="eastAsia"/>
          <w:b/>
        </w:rPr>
        <w:t>阶段：软件v0.2版本开发阶段</w:t>
      </w:r>
    </w:p>
    <w:p w:rsidR="006F6AB8" w:rsidRPr="007660B4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FA7A01">
        <w:rPr>
          <w:rFonts w:ascii="微软雅黑" w:eastAsia="微软雅黑" w:hAnsi="微软雅黑" w:hint="eastAsia"/>
        </w:rPr>
        <w:t>201</w:t>
      </w:r>
      <w:r w:rsidR="00321ECE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日至</w:t>
      </w:r>
      <w:r w:rsidR="00FA7A01">
        <w:rPr>
          <w:rFonts w:ascii="微软雅黑" w:eastAsia="微软雅黑" w:hAnsi="微软雅黑" w:hint="eastAsia"/>
        </w:rPr>
        <w:t>201</w:t>
      </w:r>
      <w:r w:rsidR="00321ECE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日，开发软件v0.2版本，通过测试并发布该版本软件。该阶段计划输出：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SFT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</w:t>
      </w:r>
      <w:r w:rsidRPr="00F30B7C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软件功能列表》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UIDD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用户界面设计说明》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SPDD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软件物理设计说明》</w:t>
      </w:r>
    </w:p>
    <w:p w:rsidR="006F6AB8" w:rsidRPr="00583459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MTC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模块测试用例》</w:t>
      </w:r>
    </w:p>
    <w:p w:rsidR="006F6AB8" w:rsidRPr="00583459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ITC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集成测试用例》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CRR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代码走查报告》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SVD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软件版本说明》</w:t>
      </w:r>
    </w:p>
    <w:p w:rsidR="006F6AB8" w:rsidRPr="00DC3770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2</w:t>
      </w:r>
      <w:r w:rsidRPr="00DC3770">
        <w:rPr>
          <w:rFonts w:ascii="微软雅黑" w:eastAsia="微软雅黑" w:hAnsi="微软雅黑" w:hint="eastAsia"/>
        </w:rPr>
        <w:t>版本源代码</w:t>
      </w:r>
    </w:p>
    <w:p w:rsidR="006F6AB8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2</w:t>
      </w:r>
      <w:r w:rsidRPr="00DC3770">
        <w:rPr>
          <w:rFonts w:ascii="微软雅黑" w:eastAsia="微软雅黑" w:hAnsi="微软雅黑" w:hint="eastAsia"/>
        </w:rPr>
        <w:t>版本安装包</w:t>
      </w:r>
    </w:p>
    <w:p w:rsidR="006F6AB8" w:rsidRPr="00DC3770" w:rsidRDefault="006F6AB8" w:rsidP="006F6AB8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进度报告》（软件v0.2版本开发阶段）</w:t>
      </w:r>
    </w:p>
    <w:p w:rsidR="006F6AB8" w:rsidRPr="00ED4195" w:rsidRDefault="00FA7A01" w:rsidP="006F6AB8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第四</w:t>
      </w:r>
      <w:r w:rsidR="006F6AB8" w:rsidRPr="00ED4195">
        <w:rPr>
          <w:rFonts w:ascii="微软雅黑" w:eastAsia="微软雅黑" w:hAnsi="微软雅黑" w:hint="eastAsia"/>
          <w:b/>
        </w:rPr>
        <w:t>阶段：软件v0.3版本开发阶段</w:t>
      </w:r>
    </w:p>
    <w:p w:rsidR="006F6AB8" w:rsidRPr="007660B4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FA7A01">
        <w:rPr>
          <w:rFonts w:ascii="微软雅黑" w:eastAsia="微软雅黑" w:hAnsi="微软雅黑" w:hint="eastAsia"/>
        </w:rPr>
        <w:t>201</w:t>
      </w:r>
      <w:r w:rsidR="00321ECE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日至</w:t>
      </w:r>
      <w:r w:rsidR="00FA7A01">
        <w:rPr>
          <w:rFonts w:ascii="微软雅黑" w:eastAsia="微软雅黑" w:hAnsi="微软雅黑" w:hint="eastAsia"/>
        </w:rPr>
        <w:t>201</w:t>
      </w:r>
      <w:r w:rsidR="00321ECE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日，开发软件v0.3版本，通过测试并发布该版本软件。该阶段计划输出：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SFT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软件功能列表》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UIDD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用户界面设计说明》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SPDD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软件物理设计说明》</w:t>
      </w:r>
    </w:p>
    <w:p w:rsidR="006F6AB8" w:rsidRPr="00583459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MTC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模块测试用例》</w:t>
      </w:r>
    </w:p>
    <w:p w:rsidR="006F6AB8" w:rsidRPr="00583459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ITC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集成测试用例》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CRR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代码走查报告》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SVD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软件版本说明》</w:t>
      </w:r>
    </w:p>
    <w:p w:rsidR="006F6AB8" w:rsidRPr="00DC3770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</w:t>
      </w:r>
      <w:r>
        <w:rPr>
          <w:rFonts w:ascii="微软雅黑" w:eastAsia="微软雅黑" w:hAnsi="微软雅黑" w:hint="eastAsia"/>
        </w:rPr>
        <w:t>0.3</w:t>
      </w:r>
      <w:r w:rsidRPr="00DC3770">
        <w:rPr>
          <w:rFonts w:ascii="微软雅黑" w:eastAsia="微软雅黑" w:hAnsi="微软雅黑" w:hint="eastAsia"/>
        </w:rPr>
        <w:t>版本源代码</w:t>
      </w:r>
    </w:p>
    <w:p w:rsidR="006F6AB8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</w:t>
      </w:r>
      <w:r>
        <w:rPr>
          <w:rFonts w:ascii="微软雅黑" w:eastAsia="微软雅黑" w:hAnsi="微软雅黑" w:hint="eastAsia"/>
        </w:rPr>
        <w:t>0.3</w:t>
      </w:r>
      <w:r w:rsidRPr="00DC3770">
        <w:rPr>
          <w:rFonts w:ascii="微软雅黑" w:eastAsia="微软雅黑" w:hAnsi="微软雅黑" w:hint="eastAsia"/>
        </w:rPr>
        <w:t>版本安装包</w:t>
      </w:r>
    </w:p>
    <w:p w:rsidR="006F6AB8" w:rsidRPr="00DC3770" w:rsidRDefault="006F6AB8" w:rsidP="006F6AB8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进度报告》（软件v0.3版本开发阶段）</w:t>
      </w:r>
    </w:p>
    <w:p w:rsidR="006F6AB8" w:rsidRPr="00CC5E95" w:rsidRDefault="00FA7A01" w:rsidP="006F6AB8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第五</w:t>
      </w:r>
      <w:r w:rsidR="006F6AB8" w:rsidRPr="00CC5E95">
        <w:rPr>
          <w:rFonts w:ascii="微软雅黑" w:eastAsia="微软雅黑" w:hAnsi="微软雅黑" w:hint="eastAsia"/>
          <w:b/>
        </w:rPr>
        <w:t>阶段：项目验收阶段</w:t>
      </w:r>
    </w:p>
    <w:p w:rsidR="006F6AB8" w:rsidRPr="007660B4" w:rsidRDefault="006F6AB8" w:rsidP="006F6AB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FA7A01">
        <w:rPr>
          <w:rFonts w:ascii="微软雅黑" w:eastAsia="微软雅黑" w:hAnsi="微软雅黑" w:hint="eastAsia"/>
        </w:rPr>
        <w:t>201</w:t>
      </w:r>
      <w:r w:rsidR="00321ECE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日至</w:t>
      </w:r>
      <w:r w:rsidR="00FA7A01">
        <w:rPr>
          <w:rFonts w:ascii="微软雅黑" w:eastAsia="微软雅黑" w:hAnsi="微软雅黑" w:hint="eastAsia"/>
        </w:rPr>
        <w:t>201</w:t>
      </w:r>
      <w:r w:rsidR="00321ECE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年</w:t>
      </w:r>
      <w:r w:rsidR="00321ECE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21ECE">
        <w:rPr>
          <w:rFonts w:ascii="微软雅黑" w:eastAsia="微软雅黑" w:hAnsi="微软雅黑" w:hint="eastAsia"/>
        </w:rPr>
        <w:t>1</w:t>
      </w:r>
      <w:r w:rsidR="00321ECE">
        <w:rPr>
          <w:rFonts w:ascii="微软雅黑" w:eastAsia="微软雅黑" w:hAnsi="微软雅黑"/>
        </w:rPr>
        <w:t>2</w:t>
      </w:r>
      <w:bookmarkStart w:id="39" w:name="_GoBack"/>
      <w:bookmarkEnd w:id="39"/>
      <w:r>
        <w:rPr>
          <w:rFonts w:ascii="微软雅黑" w:eastAsia="微软雅黑" w:hAnsi="微软雅黑" w:hint="eastAsia"/>
        </w:rPr>
        <w:t>日，发布项目产品，总结项目过程，申请并通过项目验收。该阶段计划输出：</w:t>
      </w:r>
    </w:p>
    <w:p w:rsidR="006F6AB8" w:rsidRDefault="006F6AB8" w:rsidP="006F6AB8">
      <w:pPr>
        <w:pStyle w:val="ac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SUM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1.0(E)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软件用户手册》</w:t>
      </w:r>
    </w:p>
    <w:p w:rsidR="006F6AB8" w:rsidRDefault="006F6AB8" w:rsidP="006F6AB8">
      <w:pPr>
        <w:pStyle w:val="ac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PDSR</w:t>
      </w:r>
      <w:r w:rsidRPr="00F30B7C">
        <w:rPr>
          <w:rFonts w:ascii="微软雅黑" w:eastAsia="微软雅黑" w:hAnsi="微软雅黑" w:hint="eastAsia"/>
        </w:rPr>
        <w:t xml:space="preserve">-1.0(E) </w:t>
      </w:r>
      <w:r>
        <w:rPr>
          <w:rFonts w:ascii="微软雅黑" w:eastAsia="微软雅黑" w:hAnsi="微软雅黑" w:hint="eastAsia"/>
        </w:rPr>
        <w:t>项目开发总结报告》</w:t>
      </w:r>
    </w:p>
    <w:p w:rsidR="006F6AB8" w:rsidRDefault="006F6AB8" w:rsidP="006F6AB8">
      <w:pPr>
        <w:pStyle w:val="ac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PAAR</w:t>
      </w:r>
      <w:r w:rsidRPr="00F30B7C">
        <w:rPr>
          <w:rFonts w:ascii="微软雅黑" w:eastAsia="微软雅黑" w:hAnsi="微软雅黑" w:hint="eastAsia"/>
        </w:rPr>
        <w:t>-1.0(E) 项目</w:t>
      </w:r>
      <w:r>
        <w:rPr>
          <w:rFonts w:ascii="微软雅黑" w:eastAsia="微软雅黑" w:hAnsi="微软雅黑" w:hint="eastAsia"/>
        </w:rPr>
        <w:t>验收申请报告》</w:t>
      </w:r>
    </w:p>
    <w:p w:rsidR="006F6AB8" w:rsidRDefault="006F6AB8" w:rsidP="006F6AB8">
      <w:pPr>
        <w:pStyle w:val="ac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C5E95">
        <w:rPr>
          <w:rFonts w:ascii="微软雅黑" w:eastAsia="微软雅黑" w:hAnsi="微软雅黑" w:hint="eastAsia"/>
        </w:rPr>
        <w:t>4NF-IAsk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进度报告》（项目验收阶段）</w:t>
      </w:r>
    </w:p>
    <w:p w:rsidR="00D773BB" w:rsidRPr="00DC3770" w:rsidRDefault="00D773BB" w:rsidP="00D773BB">
      <w:pPr>
        <w:pStyle w:val="ac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</w:t>
      </w:r>
      <w:r>
        <w:rPr>
          <w:rFonts w:ascii="微软雅黑" w:eastAsia="微软雅黑" w:hAnsi="微软雅黑"/>
        </w:rPr>
        <w:t>1.0</w:t>
      </w:r>
      <w:r w:rsidRPr="00DC3770">
        <w:rPr>
          <w:rFonts w:ascii="微软雅黑" w:eastAsia="微软雅黑" w:hAnsi="微软雅黑" w:hint="eastAsia"/>
        </w:rPr>
        <w:t>版本源代码</w:t>
      </w:r>
    </w:p>
    <w:p w:rsidR="00D773BB" w:rsidRPr="00D773BB" w:rsidRDefault="00D773BB" w:rsidP="00D773BB">
      <w:pPr>
        <w:pStyle w:val="ac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</w:t>
      </w:r>
      <w:r>
        <w:rPr>
          <w:rFonts w:ascii="微软雅黑" w:eastAsia="微软雅黑" w:hAnsi="微软雅黑"/>
        </w:rPr>
        <w:t>1.0</w:t>
      </w:r>
      <w:r w:rsidRPr="00DC3770">
        <w:rPr>
          <w:rFonts w:ascii="微软雅黑" w:eastAsia="微软雅黑" w:hAnsi="微软雅黑" w:hint="eastAsia"/>
        </w:rPr>
        <w:t>版本安装包</w:t>
      </w:r>
    </w:p>
    <w:p w:rsidR="006F6AB8" w:rsidRDefault="006F6AB8" w:rsidP="00FA7A0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具体项目计划甘特图详见本文档</w:t>
      </w:r>
      <w:r w:rsidRPr="00FA7A01">
        <w:rPr>
          <w:rFonts w:ascii="微软雅黑" w:eastAsia="微软雅黑" w:hAnsi="微软雅黑" w:hint="eastAsia"/>
        </w:rPr>
        <w:t>附录《</w:t>
      </w:r>
      <w:r w:rsidR="00940F76" w:rsidRPr="00940F76">
        <w:rPr>
          <w:rFonts w:ascii="微软雅黑" w:eastAsia="微软雅黑" w:hAnsi="微软雅黑" w:hint="eastAsia"/>
        </w:rPr>
        <w:t>4NF-IAsk-GaC 甘特图</w:t>
      </w:r>
      <w:r w:rsidRPr="00FA7A01">
        <w:rPr>
          <w:rFonts w:ascii="微软雅黑" w:eastAsia="微软雅黑" w:hAnsi="微软雅黑" w:hint="eastAsia"/>
        </w:rPr>
        <w:t>》</w:t>
      </w:r>
      <w:r>
        <w:rPr>
          <w:rFonts w:ascii="微软雅黑" w:eastAsia="微软雅黑" w:hAnsi="微软雅黑" w:hint="eastAsia"/>
        </w:rPr>
        <w:t>。</w:t>
      </w:r>
    </w:p>
    <w:p w:rsidR="00E3380F" w:rsidRDefault="00E3380F" w:rsidP="00E3380F">
      <w:pPr>
        <w:pStyle w:val="1"/>
        <w:rPr>
          <w:rFonts w:ascii="微软雅黑" w:eastAsia="微软雅黑" w:hAnsi="微软雅黑"/>
        </w:rPr>
      </w:pPr>
      <w:bookmarkStart w:id="40" w:name="_Toc4699173"/>
      <w:r>
        <w:rPr>
          <w:rFonts w:ascii="微软雅黑" w:eastAsia="微软雅黑" w:hAnsi="微软雅黑" w:hint="eastAsia"/>
        </w:rPr>
        <w:lastRenderedPageBreak/>
        <w:t>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项目估算</w:t>
      </w:r>
      <w:bookmarkEnd w:id="40"/>
    </w:p>
    <w:p w:rsidR="00C42DDB" w:rsidRDefault="00E3380F" w:rsidP="00525150">
      <w:pPr>
        <w:pStyle w:val="2"/>
        <w:rPr>
          <w:rFonts w:ascii="微软雅黑" w:eastAsia="微软雅黑" w:hAnsi="微软雅黑"/>
        </w:rPr>
      </w:pPr>
      <w:bookmarkStart w:id="41" w:name="_Toc4699174"/>
      <w:r>
        <w:rPr>
          <w:rFonts w:ascii="微软雅黑" w:eastAsia="微软雅黑" w:hAnsi="微软雅黑" w:hint="eastAsia"/>
        </w:rPr>
        <w:t>4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1</w:t>
      </w:r>
      <w:r w:rsidR="00525150">
        <w:rPr>
          <w:rFonts w:ascii="微软雅黑" w:eastAsia="微软雅黑" w:hAnsi="微软雅黑" w:hint="eastAsia"/>
        </w:rPr>
        <w:t>成本估算</w:t>
      </w:r>
      <w:bookmarkEnd w:id="41"/>
    </w:p>
    <w:tbl>
      <w:tblPr>
        <w:tblW w:w="8048" w:type="dxa"/>
        <w:tblInd w:w="108" w:type="dxa"/>
        <w:tblLook w:val="04A0" w:firstRow="1" w:lastRow="0" w:firstColumn="1" w:lastColumn="0" w:noHBand="0" w:noVBand="1"/>
      </w:tblPr>
      <w:tblGrid>
        <w:gridCol w:w="2127"/>
        <w:gridCol w:w="1593"/>
        <w:gridCol w:w="675"/>
        <w:gridCol w:w="708"/>
        <w:gridCol w:w="1985"/>
        <w:gridCol w:w="960"/>
      </w:tblGrid>
      <w:tr w:rsidR="00C42DDB" w:rsidRPr="00C42DDB" w:rsidTr="009D11E1">
        <w:trPr>
          <w:trHeight w:val="399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费用(元/小时)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时薪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小计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工作分解一级消费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总占比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工作分解项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 工作室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0.15823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1.1 项目经理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1.2 其他成员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 硬件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2.1  硬件接口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2.2  服务器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 软件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0.75949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3.1 第三方软件许可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3.2 软件开发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 测试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0.08228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 支持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5.1 培训费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5.2 差旅费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2DDB" w:rsidRPr="00C42DDB" w:rsidTr="009D11E1">
        <w:trPr>
          <w:trHeight w:val="39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总成本预算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2DDB" w:rsidRPr="00C42DDB" w:rsidRDefault="00C42DDB" w:rsidP="00C42D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DD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25150" w:rsidRPr="006F6AB8" w:rsidRDefault="00525150" w:rsidP="00525150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项目成本估算</w:t>
      </w:r>
    </w:p>
    <w:sectPr w:rsidR="00525150" w:rsidRPr="006F6AB8" w:rsidSect="0070664F">
      <w:headerReference w:type="default" r:id="rId18"/>
      <w:footerReference w:type="default" r:id="rId1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609" w:rsidRDefault="00FA0609" w:rsidP="00693E19">
      <w:r>
        <w:separator/>
      </w:r>
    </w:p>
  </w:endnote>
  <w:endnote w:type="continuationSeparator" w:id="0">
    <w:p w:rsidR="00FA0609" w:rsidRDefault="00FA0609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1E1" w:rsidRPr="00775C4E" w:rsidRDefault="009D11E1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4</w:t>
    </w:r>
    <w:r>
      <w:rPr>
        <w:rFonts w:ascii="微软雅黑" w:eastAsia="微软雅黑" w:hAnsi="微软雅黑"/>
      </w:rPr>
      <w:t>04 NOT FOUND</w:t>
    </w:r>
    <w:r>
      <w:rPr>
        <w:rFonts w:ascii="微软雅黑" w:eastAsia="微软雅黑" w:hAnsi="微软雅黑" w:hint="eastAsia"/>
      </w:rPr>
      <w:t>工作室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321ECE">
      <w:rPr>
        <w:rFonts w:ascii="微软雅黑" w:eastAsia="微软雅黑" w:hAnsi="微软雅黑"/>
        <w:noProof/>
      </w:rPr>
      <w:t>23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r w:rsidR="00FA0609">
      <w:fldChar w:fldCharType="begin"/>
    </w:r>
    <w:r w:rsidR="00FA0609">
      <w:instrText xml:space="preserve"> NUMPAGES   \* MERGEFORMAT </w:instrText>
    </w:r>
    <w:r w:rsidR="00FA0609">
      <w:fldChar w:fldCharType="separate"/>
    </w:r>
    <w:r w:rsidR="00321ECE" w:rsidRPr="00321ECE">
      <w:rPr>
        <w:rFonts w:ascii="微软雅黑" w:eastAsia="微软雅黑" w:hAnsi="微软雅黑"/>
        <w:noProof/>
      </w:rPr>
      <w:t>23</w:t>
    </w:r>
    <w:r w:rsidR="00FA0609">
      <w:rPr>
        <w:rFonts w:ascii="微软雅黑" w:eastAsia="微软雅黑" w:hAnsi="微软雅黑"/>
        <w:noProof/>
      </w:rPr>
      <w:fldChar w:fldCharType="end"/>
    </w:r>
    <w:r w:rsidRPr="00775C4E">
      <w:rPr>
        <w:rFonts w:ascii="微软雅黑" w:eastAsia="微软雅黑" w:hAnsi="微软雅黑" w:hint="eastAsia"/>
      </w:rPr>
      <w:t>页</w:t>
    </w:r>
  </w:p>
  <w:p w:rsidR="009D11E1" w:rsidRPr="00775C4E" w:rsidRDefault="009D11E1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地址：西北工业大学友谊校区       </w:t>
    </w:r>
    <w:r>
      <w:rPr>
        <w:rFonts w:ascii="微软雅黑" w:eastAsia="微软雅黑" w:hAnsi="微软雅黑"/>
      </w:rPr>
      <w:t xml:space="preserve">      </w:t>
    </w:r>
    <w:r w:rsidRPr="00775C4E">
      <w:rPr>
        <w:rFonts w:ascii="微软雅黑" w:eastAsia="微软雅黑" w:hAnsi="微软雅黑" w:hint="eastAsia"/>
      </w:rPr>
      <w:t>电话：</w:t>
    </w:r>
    <w:r>
      <w:rPr>
        <w:rFonts w:ascii="微软雅黑" w:eastAsia="微软雅黑" w:hAnsi="微软雅黑" w:hint="eastAsia"/>
      </w:rPr>
      <w:t xml:space="preserve">029-12345678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</w:t>
    </w:r>
    <w:r w:rsidRPr="00775C4E">
      <w:rPr>
        <w:rFonts w:ascii="微软雅黑" w:eastAsia="微软雅黑" w:hAnsi="微软雅黑" w:hint="eastAsia"/>
      </w:rPr>
      <w:t>网址：www.</w:t>
    </w:r>
    <w:r>
      <w:rPr>
        <w:rFonts w:ascii="微软雅黑" w:eastAsia="微软雅黑" w:hAnsi="微软雅黑" w:hint="eastAsia"/>
      </w:rPr>
      <w:t>404nf.</w:t>
    </w:r>
    <w:r>
      <w:rPr>
        <w:rFonts w:ascii="微软雅黑" w:eastAsia="微软雅黑" w:hAnsi="微软雅黑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609" w:rsidRDefault="00FA0609" w:rsidP="00693E19">
      <w:r>
        <w:separator/>
      </w:r>
    </w:p>
  </w:footnote>
  <w:footnote w:type="continuationSeparator" w:id="0">
    <w:p w:rsidR="00FA0609" w:rsidRDefault="00FA0609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1E1" w:rsidRDefault="009D11E1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9D11E1" w:rsidRPr="00775C4E" w:rsidRDefault="009D11E1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404</w:t>
    </w:r>
    <w:r>
      <w:rPr>
        <w:rFonts w:ascii="微软雅黑" w:eastAsia="微软雅黑" w:hAnsi="微软雅黑"/>
      </w:rPr>
      <w:t xml:space="preserve"> NOT FOUND</w:t>
    </w:r>
    <w:r>
      <w:rPr>
        <w:rFonts w:ascii="微软雅黑" w:eastAsia="微软雅黑" w:hAnsi="微软雅黑" w:hint="eastAsia"/>
      </w:rPr>
      <w:t xml:space="preserve">工作室 </w:t>
    </w:r>
    <w:r>
      <w:rPr>
        <w:rFonts w:ascii="微软雅黑" w:eastAsia="微软雅黑" w:hAnsi="微软雅黑"/>
      </w:rPr>
      <w:t xml:space="preserve">                      </w:t>
    </w:r>
    <w:r>
      <w:rPr>
        <w:rFonts w:ascii="微软雅黑" w:eastAsia="微软雅黑" w:hAnsi="微软雅黑" w:hint="eastAsia"/>
      </w:rPr>
      <w:t xml:space="preserve">                         </w:t>
    </w:r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 w:hint="eastAsia"/>
      </w:rPr>
      <w:t xml:space="preserve">   </w:t>
    </w:r>
    <w:r>
      <w:rPr>
        <w:rFonts w:ascii="微软雅黑" w:eastAsia="微软雅黑" w:hAnsi="微软雅黑"/>
      </w:rPr>
      <w:t xml:space="preserve"> </w:t>
    </w:r>
    <w:r w:rsidRPr="004A5F3B">
      <w:rPr>
        <w:rFonts w:ascii="微软雅黑" w:eastAsia="微软雅黑" w:hAnsi="微软雅黑" w:hint="eastAsia"/>
      </w:rPr>
      <w:t>软件开发计划</w:t>
    </w:r>
    <w:r>
      <w:rPr>
        <w:rFonts w:ascii="微软雅黑" w:eastAsia="微软雅黑" w:hAnsi="微软雅黑" w:hint="eastAsia"/>
      </w:rPr>
      <w:t xml:space="preserve">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C23A7B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FB55BE"/>
    <w:multiLevelType w:val="hybridMultilevel"/>
    <w:tmpl w:val="429844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08F71F3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6AF67C9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24565DA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348A5553"/>
    <w:multiLevelType w:val="hybridMultilevel"/>
    <w:tmpl w:val="0DD640C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5651F1E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FC41436"/>
    <w:multiLevelType w:val="hybridMultilevel"/>
    <w:tmpl w:val="DF10FCD6"/>
    <w:lvl w:ilvl="0" w:tplc="2C9851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CB037A"/>
    <w:multiLevelType w:val="hybridMultilevel"/>
    <w:tmpl w:val="52C610A2"/>
    <w:lvl w:ilvl="0" w:tplc="889C7228">
      <w:start w:val="1"/>
      <w:numFmt w:val="decimal"/>
      <w:lvlText w:val="（%1）"/>
      <w:lvlJc w:val="left"/>
      <w:pPr>
        <w:ind w:left="84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B8457B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F24467"/>
    <w:multiLevelType w:val="hybridMultilevel"/>
    <w:tmpl w:val="85E885C0"/>
    <w:lvl w:ilvl="0" w:tplc="5A56F9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6354E3D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92A0B99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1"/>
  </w:num>
  <w:num w:numId="4">
    <w:abstractNumId w:val="14"/>
  </w:num>
  <w:num w:numId="5">
    <w:abstractNumId w:val="9"/>
  </w:num>
  <w:num w:numId="6">
    <w:abstractNumId w:val="13"/>
  </w:num>
  <w:num w:numId="7">
    <w:abstractNumId w:val="8"/>
  </w:num>
  <w:num w:numId="8">
    <w:abstractNumId w:val="1"/>
  </w:num>
  <w:num w:numId="9">
    <w:abstractNumId w:val="5"/>
  </w:num>
  <w:num w:numId="10">
    <w:abstractNumId w:val="20"/>
  </w:num>
  <w:num w:numId="11">
    <w:abstractNumId w:val="23"/>
  </w:num>
  <w:num w:numId="12">
    <w:abstractNumId w:val="15"/>
  </w:num>
  <w:num w:numId="13">
    <w:abstractNumId w:val="7"/>
  </w:num>
  <w:num w:numId="14">
    <w:abstractNumId w:val="17"/>
  </w:num>
  <w:num w:numId="15">
    <w:abstractNumId w:val="12"/>
  </w:num>
  <w:num w:numId="16">
    <w:abstractNumId w:val="10"/>
  </w:num>
  <w:num w:numId="17">
    <w:abstractNumId w:val="3"/>
  </w:num>
  <w:num w:numId="18">
    <w:abstractNumId w:val="2"/>
  </w:num>
  <w:num w:numId="19">
    <w:abstractNumId w:val="22"/>
  </w:num>
  <w:num w:numId="20">
    <w:abstractNumId w:val="4"/>
  </w:num>
  <w:num w:numId="21">
    <w:abstractNumId w:val="6"/>
  </w:num>
  <w:num w:numId="22">
    <w:abstractNumId w:val="11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3D"/>
    <w:rsid w:val="00013129"/>
    <w:rsid w:val="00051494"/>
    <w:rsid w:val="00061C1B"/>
    <w:rsid w:val="00077420"/>
    <w:rsid w:val="000865C5"/>
    <w:rsid w:val="000A47EB"/>
    <w:rsid w:val="000B6230"/>
    <w:rsid w:val="000C524F"/>
    <w:rsid w:val="000E3F10"/>
    <w:rsid w:val="00122993"/>
    <w:rsid w:val="00124ACF"/>
    <w:rsid w:val="0012781A"/>
    <w:rsid w:val="00132E03"/>
    <w:rsid w:val="001B32EE"/>
    <w:rsid w:val="001C6F32"/>
    <w:rsid w:val="001E2BF2"/>
    <w:rsid w:val="002258DC"/>
    <w:rsid w:val="002263EC"/>
    <w:rsid w:val="002551BD"/>
    <w:rsid w:val="00257360"/>
    <w:rsid w:val="002669F2"/>
    <w:rsid w:val="002B57FF"/>
    <w:rsid w:val="00301729"/>
    <w:rsid w:val="00314C3B"/>
    <w:rsid w:val="00321E31"/>
    <w:rsid w:val="00321ECE"/>
    <w:rsid w:val="00335561"/>
    <w:rsid w:val="00371434"/>
    <w:rsid w:val="00390364"/>
    <w:rsid w:val="00397116"/>
    <w:rsid w:val="00397EB2"/>
    <w:rsid w:val="003D70F4"/>
    <w:rsid w:val="00411482"/>
    <w:rsid w:val="004114C3"/>
    <w:rsid w:val="00411A7B"/>
    <w:rsid w:val="00450BA4"/>
    <w:rsid w:val="004543DE"/>
    <w:rsid w:val="004A4BFE"/>
    <w:rsid w:val="004A5F3B"/>
    <w:rsid w:val="004B0AF2"/>
    <w:rsid w:val="004C4E44"/>
    <w:rsid w:val="004E02C8"/>
    <w:rsid w:val="004E3B56"/>
    <w:rsid w:val="00525150"/>
    <w:rsid w:val="00573D81"/>
    <w:rsid w:val="00583459"/>
    <w:rsid w:val="005916A7"/>
    <w:rsid w:val="005C0BAD"/>
    <w:rsid w:val="005D7C66"/>
    <w:rsid w:val="005E339C"/>
    <w:rsid w:val="00600C41"/>
    <w:rsid w:val="006263B0"/>
    <w:rsid w:val="0064798E"/>
    <w:rsid w:val="006601F2"/>
    <w:rsid w:val="00675548"/>
    <w:rsid w:val="00693E19"/>
    <w:rsid w:val="006A0BB7"/>
    <w:rsid w:val="006A3133"/>
    <w:rsid w:val="006A36FA"/>
    <w:rsid w:val="006B0C68"/>
    <w:rsid w:val="006E0F58"/>
    <w:rsid w:val="006F49C1"/>
    <w:rsid w:val="006F6AB8"/>
    <w:rsid w:val="00705919"/>
    <w:rsid w:val="0070664F"/>
    <w:rsid w:val="00723EBF"/>
    <w:rsid w:val="00731274"/>
    <w:rsid w:val="0075430F"/>
    <w:rsid w:val="00775C4E"/>
    <w:rsid w:val="007806CB"/>
    <w:rsid w:val="007B5DE9"/>
    <w:rsid w:val="007C176B"/>
    <w:rsid w:val="007F3C15"/>
    <w:rsid w:val="00802AE2"/>
    <w:rsid w:val="008075C6"/>
    <w:rsid w:val="008102C2"/>
    <w:rsid w:val="0082254B"/>
    <w:rsid w:val="00832E1D"/>
    <w:rsid w:val="00840839"/>
    <w:rsid w:val="00842FDE"/>
    <w:rsid w:val="008554D0"/>
    <w:rsid w:val="0086017B"/>
    <w:rsid w:val="008707B7"/>
    <w:rsid w:val="00871F58"/>
    <w:rsid w:val="00875BE4"/>
    <w:rsid w:val="0089498A"/>
    <w:rsid w:val="00912C0C"/>
    <w:rsid w:val="00923B3E"/>
    <w:rsid w:val="00925FAE"/>
    <w:rsid w:val="00940F76"/>
    <w:rsid w:val="00960381"/>
    <w:rsid w:val="00981097"/>
    <w:rsid w:val="00982391"/>
    <w:rsid w:val="00994F39"/>
    <w:rsid w:val="009B0D3D"/>
    <w:rsid w:val="009C79EA"/>
    <w:rsid w:val="009D11E1"/>
    <w:rsid w:val="009F7352"/>
    <w:rsid w:val="00A26035"/>
    <w:rsid w:val="00A4111A"/>
    <w:rsid w:val="00A5176E"/>
    <w:rsid w:val="00A76321"/>
    <w:rsid w:val="00A76AF5"/>
    <w:rsid w:val="00A972ED"/>
    <w:rsid w:val="00AA3872"/>
    <w:rsid w:val="00AD3F7B"/>
    <w:rsid w:val="00AF6A47"/>
    <w:rsid w:val="00B34DCB"/>
    <w:rsid w:val="00B8757E"/>
    <w:rsid w:val="00B93F3D"/>
    <w:rsid w:val="00BB7A94"/>
    <w:rsid w:val="00BE3827"/>
    <w:rsid w:val="00BE64B2"/>
    <w:rsid w:val="00C27951"/>
    <w:rsid w:val="00C40CE2"/>
    <w:rsid w:val="00C42D48"/>
    <w:rsid w:val="00C42DDB"/>
    <w:rsid w:val="00C52CC0"/>
    <w:rsid w:val="00C6684A"/>
    <w:rsid w:val="00C81502"/>
    <w:rsid w:val="00CC2202"/>
    <w:rsid w:val="00CC5E95"/>
    <w:rsid w:val="00D23A9D"/>
    <w:rsid w:val="00D40238"/>
    <w:rsid w:val="00D61937"/>
    <w:rsid w:val="00D773BB"/>
    <w:rsid w:val="00DA0269"/>
    <w:rsid w:val="00DB55C8"/>
    <w:rsid w:val="00DE5A00"/>
    <w:rsid w:val="00E3380F"/>
    <w:rsid w:val="00EA68D1"/>
    <w:rsid w:val="00F10F67"/>
    <w:rsid w:val="00F30E85"/>
    <w:rsid w:val="00F34760"/>
    <w:rsid w:val="00F34997"/>
    <w:rsid w:val="00F55A18"/>
    <w:rsid w:val="00F82D52"/>
    <w:rsid w:val="00F90EC6"/>
    <w:rsid w:val="00FA0609"/>
    <w:rsid w:val="00FA6D15"/>
    <w:rsid w:val="00FA7A01"/>
    <w:rsid w:val="00FB48DA"/>
    <w:rsid w:val="00FC5FF7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F3050"/>
  <w15:docId w15:val="{8AFF3841-5EE6-41D7-AF2A-A469F24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773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CCECA-CE69-4D38-A7D8-D1AD876C6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2067</TotalTime>
  <Pages>23</Pages>
  <Words>1299</Words>
  <Characters>7408</Characters>
  <Application>Microsoft Office Word</Application>
  <DocSecurity>0</DocSecurity>
  <Lines>61</Lines>
  <Paragraphs>17</Paragraphs>
  <ScaleCrop>false</ScaleCrop>
  <Company>西安同路信息科技有限公司</Company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Betsitasie C.C.</cp:lastModifiedBy>
  <cp:revision>23</cp:revision>
  <dcterms:created xsi:type="dcterms:W3CDTF">2019-03-21T18:01:00Z</dcterms:created>
  <dcterms:modified xsi:type="dcterms:W3CDTF">2019-07-02T08:50:00Z</dcterms:modified>
</cp:coreProperties>
</file>