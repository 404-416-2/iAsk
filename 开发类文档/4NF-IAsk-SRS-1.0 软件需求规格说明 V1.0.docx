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甄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1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1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C958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2881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2881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2881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 w:rsidR="00B7617C"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="008707B7"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2881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用户和工作室双方对I</w:t>
      </w:r>
      <w:r>
        <w:rPr>
          <w:rFonts w:ascii="微软雅黑" w:eastAsia="微软雅黑" w:hAnsi="微软雅黑"/>
        </w:rPr>
        <w:t>Ask</w:t>
      </w:r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2881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B1DD6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8B1DD6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2881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1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5128817"/>
      <w:r>
        <w:rPr>
          <w:rFonts w:ascii="微软雅黑" w:eastAsia="微软雅黑" w:hAnsi="微软雅黑" w:hint="eastAsia"/>
        </w:rPr>
        <w:t>2.</w:t>
      </w:r>
      <w:bookmarkEnd w:id="12"/>
      <w:r w:rsidR="00077354">
        <w:rPr>
          <w:rFonts w:ascii="微软雅黑" w:eastAsia="微软雅黑" w:hAnsi="微软雅黑"/>
        </w:rPr>
        <w:t xml:space="preserve">1 </w:t>
      </w:r>
      <w:r w:rsidR="00890108">
        <w:rPr>
          <w:rFonts w:ascii="微软雅黑" w:eastAsia="微软雅黑" w:hAnsi="微软雅黑" w:hint="eastAsia"/>
        </w:rPr>
        <w:t>系统</w:t>
      </w:r>
      <w:r w:rsidR="00077354">
        <w:rPr>
          <w:rFonts w:ascii="微软雅黑" w:eastAsia="微软雅黑" w:hAnsi="微软雅黑" w:hint="eastAsia"/>
        </w:rPr>
        <w:t>用例模型</w:t>
      </w:r>
      <w:bookmarkEnd w:id="13"/>
    </w:p>
    <w:p w:rsidR="000C57F2" w:rsidRDefault="00622F08" w:rsidP="00622F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494030</wp:posOffset>
            </wp:positionV>
            <wp:extent cx="6051550" cy="4168140"/>
            <wp:effectExtent l="0" t="0" r="635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4A4">
        <w:rPr>
          <w:rFonts w:ascii="微软雅黑" w:eastAsia="微软雅黑" w:hAnsi="微软雅黑" w:hint="eastAsia"/>
        </w:rPr>
        <w:t>系统用例图如图1所示</w:t>
      </w:r>
      <w:r w:rsidR="00D32307">
        <w:rPr>
          <w:rFonts w:ascii="微软雅黑" w:eastAsia="微软雅黑" w:hAnsi="微软雅黑" w:hint="eastAsia"/>
        </w:rPr>
        <w:t>：</w:t>
      </w:r>
    </w:p>
    <w:p w:rsidR="00890108" w:rsidRDefault="000341E5" w:rsidP="0089010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890108" w:rsidRDefault="00890108" w:rsidP="00890108">
      <w:pPr>
        <w:rPr>
          <w:rFonts w:ascii="微软雅黑" w:eastAsia="微软雅黑" w:hAnsi="微软雅黑"/>
        </w:rPr>
      </w:pP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4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End w:id="14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普通用户和版主必须具备基本的计算机知识。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5" w:name="_Toc5128819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5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6" w:name="_Toc5128820"/>
      <w:r>
        <w:rPr>
          <w:rFonts w:ascii="微软雅黑" w:eastAsia="微软雅黑" w:hAnsi="微软雅黑"/>
        </w:rPr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6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7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7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8B1DD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8B1DD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8B1DD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8B1DD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8B1DD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8B1DD6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8B1DD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监视系统</w:t>
      </w:r>
    </w:p>
    <w:p w:rsidR="000341E5" w:rsidRPr="00CD2E7E" w:rsidRDefault="000341E5" w:rsidP="008B1DD6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8B1DD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</w:t>
      </w:r>
    </w:p>
    <w:p w:rsidR="000341E5" w:rsidRPr="00CD2E7E" w:rsidRDefault="000341E5" w:rsidP="008B1DD6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Injection、非法盗链等、非法字符输入等）。</w:t>
      </w:r>
    </w:p>
    <w:p w:rsidR="000341E5" w:rsidRPr="00CD2E7E" w:rsidRDefault="000341E5" w:rsidP="008B1DD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8B1DD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8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8B1DD6">
      <w:pPr>
        <w:pStyle w:val="ac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8B1DD6">
      <w:pPr>
        <w:pStyle w:val="ac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系统的客户端必须是Web浏览器，不需要安装额外的软件。</w:t>
      </w:r>
    </w:p>
    <w:p w:rsidR="00CD2E7E" w:rsidRDefault="00CD2E7E" w:rsidP="008B1DD6">
      <w:pPr>
        <w:pStyle w:val="ac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8B1DD6">
      <w:pPr>
        <w:pStyle w:val="ac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19"/>
    </w:p>
    <w:p w:rsidR="00CD2E7E" w:rsidRDefault="00CD2E7E" w:rsidP="008B1DD6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8B1DD6">
      <w:pPr>
        <w:pStyle w:val="ac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8B1DD6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8B1DD6">
      <w:pPr>
        <w:pStyle w:val="ac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4"/>
      <w:r>
        <w:rPr>
          <w:rFonts w:ascii="微软雅黑" w:eastAsia="微软雅黑" w:hAnsi="微软雅黑"/>
        </w:rPr>
        <w:lastRenderedPageBreak/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0"/>
    </w:p>
    <w:p w:rsidR="00CD2E7E" w:rsidRDefault="00CD2E7E" w:rsidP="008B1DD6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8B1DD6">
      <w:pPr>
        <w:pStyle w:val="ac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论坛系统的最大并发访问数应该为1000。在这个范围内，系统应该能够很好的工作。</w:t>
      </w:r>
    </w:p>
    <w:p w:rsidR="00CD2E7E" w:rsidRDefault="00CD2E7E" w:rsidP="008B1DD6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8B1DD6">
      <w:pPr>
        <w:pStyle w:val="ac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8B1DD6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最大的事务处理时间</w:t>
      </w:r>
    </w:p>
    <w:p w:rsidR="00077354" w:rsidRPr="00CD2E7E" w:rsidRDefault="00CD2E7E" w:rsidP="008B1DD6">
      <w:pPr>
        <w:pStyle w:val="ac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1"/>
    </w:p>
    <w:p w:rsidR="00CD2E7E" w:rsidRDefault="00CD2E7E" w:rsidP="008B1DD6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8B1DD6">
      <w:pPr>
        <w:pStyle w:val="ac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8B1DD6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8B1DD6">
      <w:pPr>
        <w:pStyle w:val="ac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2" w:name="_Toc302383025"/>
      <w:bookmarkStart w:id="23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2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3"/>
    </w:p>
    <w:p w:rsidR="00CD2E7E" w:rsidRDefault="00CD2E7E" w:rsidP="008B1DD6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8B1DD6">
      <w:pPr>
        <w:pStyle w:val="ac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8B1DD6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8B1DD6">
      <w:pPr>
        <w:pStyle w:val="ac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8B1DD6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平台要求</w:t>
      </w:r>
    </w:p>
    <w:p w:rsidR="00CD2E7E" w:rsidRDefault="00CD2E7E" w:rsidP="008B1DD6">
      <w:pPr>
        <w:pStyle w:val="ac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8B1DD6">
      <w:pPr>
        <w:pStyle w:val="ac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8B1DD6">
      <w:pPr>
        <w:pStyle w:val="ac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8B1DD6">
      <w:pPr>
        <w:pStyle w:val="ac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8B1DD6">
      <w:pPr>
        <w:pStyle w:val="ac"/>
        <w:numPr>
          <w:ilvl w:val="1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8B1DD6">
      <w:pPr>
        <w:pStyle w:val="ac"/>
        <w:numPr>
          <w:ilvl w:val="2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p w:rsidR="00890108" w:rsidRPr="00D32307" w:rsidRDefault="00890108" w:rsidP="00D32307">
      <w:pPr>
        <w:pStyle w:val="2"/>
        <w:rPr>
          <w:rFonts w:ascii="微软雅黑" w:eastAsia="微软雅黑" w:hAnsi="微软雅黑" w:cstheme="minorBidi"/>
        </w:rPr>
      </w:pPr>
      <w:r w:rsidRPr="00890108">
        <w:rPr>
          <w:rFonts w:ascii="微软雅黑" w:eastAsia="微软雅黑" w:hAnsi="微软雅黑" w:cstheme="minorBidi" w:hint="eastAsia"/>
        </w:rPr>
        <w:t>3.2</w:t>
      </w:r>
      <w:r w:rsidRPr="00890108">
        <w:rPr>
          <w:rFonts w:ascii="微软雅黑" w:eastAsia="微软雅黑" w:hAnsi="微软雅黑" w:cstheme="minorBidi"/>
        </w:rPr>
        <w:t xml:space="preserve"> </w:t>
      </w:r>
      <w:r w:rsidRPr="00890108">
        <w:rPr>
          <w:rFonts w:ascii="微软雅黑" w:eastAsia="微软雅黑" w:hAnsi="微软雅黑" w:cstheme="minorBidi" w:hint="eastAsia"/>
        </w:rPr>
        <w:t>用例详细描述</w:t>
      </w:r>
    </w:p>
    <w:p w:rsidR="00890108" w:rsidRDefault="00890108" w:rsidP="00890108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用户注册登录</w:t>
      </w:r>
    </w:p>
    <w:p w:rsidR="00890108" w:rsidRDefault="00D32307" w:rsidP="00890108">
      <w:r>
        <w:rPr>
          <w:rFonts w:hint="eastAsia"/>
          <w:noProof/>
        </w:rPr>
        <w:drawing>
          <wp:inline distT="0" distB="0" distL="0" distR="0">
            <wp:extent cx="512445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注册登录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07" w:rsidRDefault="00D32307" w:rsidP="00D3230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用户注册登录用例图</w:t>
      </w:r>
    </w:p>
    <w:p w:rsidR="002A7557" w:rsidRDefault="002A7557" w:rsidP="00D32307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D4471A" w:rsidTr="008D7058">
        <w:trPr>
          <w:trHeight w:val="483"/>
        </w:trPr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D4471A" w:rsidRDefault="00D4471A" w:rsidP="008D7058">
            <w:r>
              <w:rPr>
                <w:rFonts w:hint="eastAsia"/>
              </w:rPr>
              <w:t>用户注册登录</w:t>
            </w:r>
          </w:p>
        </w:tc>
      </w:tr>
      <w:tr w:rsidR="00D4471A" w:rsidTr="008D7058">
        <w:trPr>
          <w:trHeight w:val="418"/>
        </w:trPr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D4471A" w:rsidRDefault="00D4471A" w:rsidP="008D7058">
            <w:r>
              <w:rPr>
                <w:rFonts w:hint="eastAsia"/>
              </w:rPr>
              <w:t>0</w:t>
            </w:r>
            <w:r w:rsidR="008D061B">
              <w:rPr>
                <w:rFonts w:hint="eastAsia"/>
              </w:rPr>
              <w:t>1</w:t>
            </w:r>
          </w:p>
        </w:tc>
      </w:tr>
      <w:tr w:rsidR="00D4471A" w:rsidTr="008D7058">
        <w:trPr>
          <w:trHeight w:val="410"/>
        </w:trPr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D4471A" w:rsidRDefault="00D4471A" w:rsidP="008D7058">
            <w:r>
              <w:rPr>
                <w:rFonts w:hint="eastAsia"/>
              </w:rPr>
              <w:t>用户</w:t>
            </w:r>
          </w:p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简要说明</w:t>
            </w:r>
          </w:p>
          <w:p w:rsidR="00D4471A" w:rsidRDefault="00D4471A" w:rsidP="008D7058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D4471A" w:rsidRDefault="00D4471A" w:rsidP="008D7058">
            <w:r>
              <w:rPr>
                <w:rFonts w:hint="eastAsia"/>
              </w:rPr>
              <w:lastRenderedPageBreak/>
              <w:t>用户进入项目首页后可以进行登录和注册；</w:t>
            </w:r>
          </w:p>
          <w:p w:rsidR="00D4471A" w:rsidRDefault="00D4471A" w:rsidP="008D7058">
            <w:r>
              <w:rPr>
                <w:rFonts w:hint="eastAsia"/>
              </w:rPr>
              <w:lastRenderedPageBreak/>
              <w:t>在未注册登录情况下，用户只能停留在首页，无法使用其他功能；</w:t>
            </w:r>
          </w:p>
          <w:p w:rsidR="00D4471A" w:rsidRDefault="00D4471A" w:rsidP="008D7058">
            <w:r>
              <w:rPr>
                <w:rFonts w:hint="eastAsia"/>
              </w:rPr>
              <w:t>用户注册登录时数据有所限制；</w:t>
            </w:r>
          </w:p>
          <w:p w:rsidR="00D4471A" w:rsidRDefault="00D4471A" w:rsidP="008D7058"/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004" w:type="dxa"/>
          </w:tcPr>
          <w:p w:rsidR="00D4471A" w:rsidRDefault="00D4471A" w:rsidP="008D7058"/>
          <w:p w:rsidR="00D4471A" w:rsidRDefault="00D4471A" w:rsidP="008D7058">
            <w:r>
              <w:rPr>
                <w:rFonts w:hint="eastAsia"/>
              </w:rPr>
              <w:t>用户已经进入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平台的首页；</w:t>
            </w:r>
          </w:p>
          <w:p w:rsidR="00D4471A" w:rsidRDefault="00D4471A" w:rsidP="008D7058"/>
        </w:tc>
      </w:tr>
      <w:tr w:rsidR="000E4BFE" w:rsidTr="000E4BFE">
        <w:trPr>
          <w:trHeight w:val="1207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0E4BFE" w:rsidRDefault="000E4BFE" w:rsidP="009E3FFD"/>
          <w:p w:rsidR="000E4BFE" w:rsidRDefault="000E4BFE" w:rsidP="000E4B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C3E34">
              <w:rPr>
                <w:rFonts w:hint="eastAsia"/>
              </w:rPr>
              <w:t>账号限制输入为邮箱格式，最大长度限制</w:t>
            </w:r>
            <w:r w:rsidR="00DC3E34">
              <w:rPr>
                <w:rFonts w:hint="eastAsia"/>
              </w:rPr>
              <w:t>30</w:t>
            </w:r>
            <w:r w:rsidR="00DC3E34">
              <w:rPr>
                <w:rFonts w:hint="eastAsia"/>
              </w:rPr>
              <w:t>位，密码限制为</w:t>
            </w:r>
            <w:r w:rsidR="00DC3E34">
              <w:rPr>
                <w:rFonts w:hint="eastAsia"/>
              </w:rPr>
              <w:t>6-13</w:t>
            </w:r>
            <w:r w:rsidR="00DC3E34">
              <w:rPr>
                <w:rFonts w:hint="eastAsia"/>
              </w:rPr>
              <w:t>位字母与数字组合</w:t>
            </w:r>
          </w:p>
          <w:p w:rsidR="000E4BFE" w:rsidRDefault="000E4BFE" w:rsidP="000E4B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C3E34">
              <w:rPr>
                <w:rFonts w:hint="eastAsia"/>
              </w:rPr>
              <w:t>账号限制为邮箱格式，最大长度限制为</w:t>
            </w:r>
            <w:r w:rsidR="00DC3E34">
              <w:rPr>
                <w:rFonts w:hint="eastAsia"/>
              </w:rPr>
              <w:t>30</w:t>
            </w:r>
            <w:r w:rsidR="00DC3E34">
              <w:rPr>
                <w:rFonts w:hint="eastAsia"/>
              </w:rPr>
              <w:t>位，密码限制为</w:t>
            </w:r>
            <w:r w:rsidR="00DC3E34">
              <w:rPr>
                <w:rFonts w:hint="eastAsia"/>
              </w:rPr>
              <w:t>6-13</w:t>
            </w:r>
            <w:r w:rsidR="00DC3E34">
              <w:rPr>
                <w:rFonts w:hint="eastAsia"/>
              </w:rPr>
              <w:t>位字母与数字组合</w:t>
            </w:r>
          </w:p>
          <w:p w:rsidR="00DC3E34" w:rsidRDefault="00DC3E34" w:rsidP="000E4BFE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输出数据</w:t>
            </w:r>
          </w:p>
        </w:tc>
        <w:tc>
          <w:tcPr>
            <w:tcW w:w="6004" w:type="dxa"/>
          </w:tcPr>
          <w:p w:rsidR="00DC3E34" w:rsidRDefault="00DC3E34" w:rsidP="000E4BFE"/>
          <w:p w:rsidR="000E4BFE" w:rsidRPr="00DC3E34" w:rsidRDefault="00D92B0A" w:rsidP="000E4B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C3E34">
              <w:rPr>
                <w:rFonts w:hint="eastAsia"/>
              </w:rPr>
              <w:t>显示用户</w:t>
            </w:r>
            <w:r w:rsidR="00DC3E34">
              <w:rPr>
                <w:rFonts w:hint="eastAsia"/>
              </w:rPr>
              <w:t>id</w:t>
            </w:r>
            <w:r w:rsidR="00DC3E34">
              <w:rPr>
                <w:rFonts w:hint="eastAsia"/>
              </w:rPr>
              <w:t>限制为邮箱格式，最大长度限制为</w:t>
            </w:r>
            <w:r w:rsidR="00DC3E34">
              <w:rPr>
                <w:rFonts w:hint="eastAsia"/>
              </w:rPr>
              <w:t>30</w:t>
            </w:r>
            <w:r w:rsidR="00DC3E34">
              <w:rPr>
                <w:rFonts w:hint="eastAsia"/>
              </w:rPr>
              <w:t>位</w:t>
            </w:r>
            <w:r w:rsidR="00DC3E34">
              <w:t xml:space="preserve"> </w:t>
            </w:r>
          </w:p>
          <w:p w:rsidR="00DC3E34" w:rsidRDefault="00DC3E34" w:rsidP="000E4BFE"/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D4471A" w:rsidRDefault="00D4471A" w:rsidP="008D7058"/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用户点击登录按钮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系统弹出登录界面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用户输入账户信息（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用户点击登录按钮</w:t>
            </w:r>
          </w:p>
          <w:p w:rsidR="00BE4819" w:rsidRDefault="00BE4819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如果账号密码格式不正确，则无法登录，需要重新输入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用户登录成功</w:t>
            </w:r>
            <w:r w:rsidR="009D1E79">
              <w:rPr>
                <w:rFonts w:hint="eastAsia"/>
              </w:rPr>
              <w:t>显示用户账号（</w:t>
            </w:r>
            <w:r w:rsidR="009D1E79">
              <w:rPr>
                <w:rFonts w:hint="eastAsia"/>
              </w:rPr>
              <w:t>3</w:t>
            </w:r>
            <w:r w:rsidR="009D1E79">
              <w:rPr>
                <w:rFonts w:hint="eastAsia"/>
              </w:rPr>
              <w:t>）</w:t>
            </w:r>
            <w:r w:rsidR="00BE4819">
              <w:rPr>
                <w:rFonts w:hint="eastAsia"/>
              </w:rPr>
              <w:t>，失败则显示失败提示，回到主页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若用户需要退出，进入备选流</w:t>
            </w:r>
            <w:r>
              <w:rPr>
                <w:rFonts w:hint="eastAsia"/>
              </w:rPr>
              <w:t>2</w:t>
            </w:r>
          </w:p>
          <w:p w:rsidR="00BE4819" w:rsidRDefault="00BE4819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若不需要，用例结束</w:t>
            </w:r>
          </w:p>
          <w:p w:rsidR="00D4471A" w:rsidRDefault="00D4471A" w:rsidP="008D7058">
            <w:pPr>
              <w:ind w:left="420"/>
            </w:pPr>
          </w:p>
          <w:p w:rsidR="00D4471A" w:rsidRDefault="00D4471A" w:rsidP="008D7058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用户点击注册按钮</w:t>
            </w:r>
          </w:p>
          <w:p w:rsidR="00D4471A" w:rsidRDefault="00BE4819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弹出</w:t>
            </w:r>
            <w:r w:rsidR="00D4471A">
              <w:rPr>
                <w:rFonts w:hint="eastAsia"/>
              </w:rPr>
              <w:t>到注册界面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用户输入注册信息（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用户点击注册按钮</w:t>
            </w:r>
          </w:p>
          <w:p w:rsidR="00BE4819" w:rsidRDefault="00BE4819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如果账号密码格式不正确，则无法注册，需要重新输入</w:t>
            </w:r>
          </w:p>
          <w:p w:rsidR="00D4471A" w:rsidRDefault="00BE4819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如果账号已经存在，提示无法注册，回到首页</w:t>
            </w:r>
          </w:p>
          <w:p w:rsidR="00D4471A" w:rsidRDefault="00D4471A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用户点击确认按钮</w:t>
            </w:r>
          </w:p>
          <w:p w:rsidR="00D4471A" w:rsidRDefault="00631534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系统返回结果信息，</w:t>
            </w:r>
            <w:r w:rsidR="00D4471A">
              <w:rPr>
                <w:rFonts w:hint="eastAsia"/>
              </w:rPr>
              <w:t>系统返回首页</w:t>
            </w:r>
          </w:p>
          <w:p w:rsidR="00D67F07" w:rsidRDefault="00D67F07" w:rsidP="00D67F07">
            <w:pPr>
              <w:ind w:left="420"/>
            </w:pPr>
          </w:p>
          <w:p w:rsidR="00D67F07" w:rsidRDefault="00D67F07" w:rsidP="00D67F07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用户点击个人头像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系统弹出菜单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用户点击退出登录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系统弹出提示</w:t>
            </w:r>
          </w:p>
          <w:p w:rsidR="00D67F0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用户取消则返回前一界面</w:t>
            </w:r>
          </w:p>
          <w:p w:rsidR="00D67F07" w:rsidRPr="002A7557" w:rsidRDefault="00D67F07" w:rsidP="00BE481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用户确认则退出登录，跳转首页</w:t>
            </w:r>
          </w:p>
          <w:p w:rsidR="00D4471A" w:rsidRDefault="00D4471A" w:rsidP="008D7058"/>
        </w:tc>
      </w:tr>
      <w:tr w:rsidR="00D4471A" w:rsidRPr="003647A0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004" w:type="dxa"/>
          </w:tcPr>
          <w:p w:rsidR="00D4471A" w:rsidRDefault="00D4471A" w:rsidP="008D7058"/>
          <w:p w:rsidR="00D4471A" w:rsidRDefault="00D4471A" w:rsidP="00DA1C82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用户在首页未登录前无法使用系统功能</w:t>
            </w:r>
          </w:p>
          <w:p w:rsidR="00D4471A" w:rsidRDefault="00D4471A" w:rsidP="00DA1C82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用户在</w:t>
            </w:r>
            <w:r w:rsidR="00F406FA">
              <w:rPr>
                <w:rFonts w:hint="eastAsia"/>
              </w:rPr>
              <w:t>登录界面输入信息非法时将提示错误信息</w:t>
            </w:r>
          </w:p>
          <w:p w:rsidR="00D4471A" w:rsidRDefault="00D4471A" w:rsidP="00DA1C82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用户在</w:t>
            </w:r>
            <w:r w:rsidR="00F406FA">
              <w:rPr>
                <w:rFonts w:hint="eastAsia"/>
              </w:rPr>
              <w:t>注册界面输入信息非法时将提示错误信息</w:t>
            </w:r>
          </w:p>
          <w:p w:rsidR="00D4471A" w:rsidRDefault="00D4471A" w:rsidP="008D7058"/>
          <w:p w:rsidR="00D4471A" w:rsidRPr="003647A0" w:rsidRDefault="00D4471A" w:rsidP="008D7058"/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D4471A" w:rsidRDefault="0065630C" w:rsidP="00E8199D">
            <w:pPr>
              <w:pStyle w:val="ac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输入账户登录信息不合法时输出提示信息</w:t>
            </w:r>
          </w:p>
          <w:p w:rsidR="00E8199D" w:rsidRDefault="0065630C" w:rsidP="00E8199D">
            <w:pPr>
              <w:pStyle w:val="ac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输入注册信息不合法时输出提示信息</w:t>
            </w:r>
          </w:p>
          <w:p w:rsidR="00EE2F21" w:rsidRDefault="00EE2F21" w:rsidP="00E8199D">
            <w:pPr>
              <w:pStyle w:val="ac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注册时输入已有邮箱账号</w:t>
            </w:r>
            <w:r w:rsidR="0065630C">
              <w:rPr>
                <w:rFonts w:hint="eastAsia"/>
              </w:rPr>
              <w:t>输出提示信息</w:t>
            </w:r>
          </w:p>
          <w:p w:rsidR="00182063" w:rsidRDefault="00182063" w:rsidP="00E8199D">
            <w:pPr>
              <w:pStyle w:val="ac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登录验证不通过，</w:t>
            </w:r>
            <w:r w:rsidR="0065630C">
              <w:rPr>
                <w:rFonts w:hint="eastAsia"/>
              </w:rPr>
              <w:t>输出提示信息</w:t>
            </w:r>
          </w:p>
          <w:p w:rsidR="00D4471A" w:rsidRDefault="00D4471A" w:rsidP="008D7058"/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D4471A" w:rsidRDefault="00D4471A" w:rsidP="008D7058"/>
          <w:p w:rsidR="00D4471A" w:rsidRDefault="00D4471A" w:rsidP="008D7058">
            <w:r>
              <w:rPr>
                <w:rFonts w:hint="eastAsia"/>
              </w:rPr>
              <w:t>用户</w:t>
            </w:r>
            <w:r w:rsidR="00F406FA">
              <w:rPr>
                <w:rFonts w:hint="eastAsia"/>
              </w:rPr>
              <w:t>登录或注册成功</w:t>
            </w:r>
          </w:p>
          <w:p w:rsidR="00D4471A" w:rsidRDefault="00D4471A" w:rsidP="008D7058"/>
        </w:tc>
      </w:tr>
      <w:tr w:rsidR="00D4471A" w:rsidTr="008D7058">
        <w:tc>
          <w:tcPr>
            <w:tcW w:w="2518" w:type="dxa"/>
          </w:tcPr>
          <w:p w:rsidR="00D4471A" w:rsidRDefault="00D4471A" w:rsidP="008D705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D4471A" w:rsidRDefault="00D4471A" w:rsidP="008D7058">
            <w:r>
              <w:rPr>
                <w:rFonts w:hint="eastAsia"/>
              </w:rPr>
              <w:t>无</w:t>
            </w:r>
          </w:p>
        </w:tc>
      </w:tr>
    </w:tbl>
    <w:p w:rsidR="00D32307" w:rsidRPr="00890108" w:rsidRDefault="00D32307" w:rsidP="00D32307"/>
    <w:p w:rsidR="00890108" w:rsidRDefault="00890108" w:rsidP="00890108">
      <w:pPr>
        <w:pStyle w:val="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个人信息管理</w:t>
      </w:r>
      <w:r w:rsidR="00982066">
        <w:rPr>
          <w:rFonts w:hint="eastAsia"/>
        </w:rPr>
        <w:t xml:space="preserve"> </w:t>
      </w:r>
    </w:p>
    <w:p w:rsidR="00FD783E" w:rsidRDefault="00FD783E" w:rsidP="00FD783E">
      <w:r>
        <w:rPr>
          <w:rFonts w:hint="eastAsia"/>
          <w:noProof/>
        </w:rPr>
        <w:drawing>
          <wp:inline distT="0" distB="0" distL="0" distR="0">
            <wp:extent cx="448627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个人信息用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57" w:rsidRDefault="002A7557" w:rsidP="002A75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个人信息管理用例图</w:t>
      </w:r>
    </w:p>
    <w:p w:rsidR="002A7557" w:rsidRDefault="002A7557" w:rsidP="002A755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601A30" w:rsidTr="008D7058">
        <w:trPr>
          <w:trHeight w:val="483"/>
        </w:trPr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601A30" w:rsidRDefault="00601A30" w:rsidP="008D7058">
            <w:r>
              <w:rPr>
                <w:rFonts w:hint="eastAsia"/>
              </w:rPr>
              <w:t>个人信息管理</w:t>
            </w:r>
          </w:p>
        </w:tc>
      </w:tr>
      <w:tr w:rsidR="00601A30" w:rsidTr="008D7058">
        <w:trPr>
          <w:trHeight w:val="418"/>
        </w:trPr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601A30" w:rsidRDefault="00601A30" w:rsidP="008D7058">
            <w:r>
              <w:rPr>
                <w:rFonts w:hint="eastAsia"/>
              </w:rPr>
              <w:t>02</w:t>
            </w:r>
          </w:p>
        </w:tc>
      </w:tr>
      <w:tr w:rsidR="00601A30" w:rsidTr="008D7058">
        <w:trPr>
          <w:trHeight w:val="410"/>
        </w:trPr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601A30" w:rsidRDefault="00601A30" w:rsidP="008D7058">
            <w:r>
              <w:rPr>
                <w:rFonts w:hint="eastAsia"/>
              </w:rPr>
              <w:t>用户</w:t>
            </w:r>
          </w:p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简要说明</w:t>
            </w:r>
          </w:p>
          <w:p w:rsidR="00601A30" w:rsidRDefault="00601A30" w:rsidP="008D705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8D7058">
            <w:r>
              <w:rPr>
                <w:rFonts w:hint="eastAsia"/>
              </w:rPr>
              <w:t>用户对自己的个人信息进行查看，对相应项目信息进行修改；</w:t>
            </w:r>
          </w:p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8D7058">
            <w:r>
              <w:rPr>
                <w:rFonts w:hint="eastAsia"/>
              </w:rPr>
              <w:t>用户已经进入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平台的主页或其他可以进入“个人主页”的界面；</w:t>
            </w:r>
          </w:p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DA1C82">
            <w:pPr>
              <w:pStyle w:val="ac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lastRenderedPageBreak/>
              <w:t>个人信息修改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昵称：最长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个字符的可变字符串，由英文和数字组成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的整数数字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学校：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个字符的可变字符串，只有中文构成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自述：</w:t>
            </w:r>
            <w:r w:rsidR="00DB3A82">
              <w:rPr>
                <w:rFonts w:hint="eastAsia"/>
              </w:rPr>
              <w:t>字符串最长</w:t>
            </w:r>
            <w:r w:rsidR="00DB3A82">
              <w:rPr>
                <w:rFonts w:hint="eastAsia"/>
              </w:rPr>
              <w:t>2</w:t>
            </w:r>
            <w:r w:rsidR="00DB3A82">
              <w:t>000</w:t>
            </w:r>
            <w:r w:rsidR="00DB3A82">
              <w:rPr>
                <w:rFonts w:hint="eastAsia"/>
              </w:rPr>
              <w:t>个字符</w:t>
            </w:r>
            <w:r w:rsidR="00DB3A82">
              <w:t xml:space="preserve"> 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性别：男女两种</w:t>
            </w:r>
            <w:r w:rsidR="00433502">
              <w:rPr>
                <w:rFonts w:hint="eastAsia"/>
              </w:rPr>
              <w:t>（数据库</w:t>
            </w:r>
            <w:r w:rsidR="00433502">
              <w:rPr>
                <w:rFonts w:hint="eastAsia"/>
              </w:rPr>
              <w:t>1</w:t>
            </w:r>
            <w:r w:rsidR="00D66A77">
              <w:t xml:space="preserve"> 0</w:t>
            </w:r>
            <w:r w:rsidR="00433502">
              <w:t xml:space="preserve"> </w:t>
            </w:r>
            <w:r w:rsidR="00433502">
              <w:rPr>
                <w:rFonts w:hint="eastAsia"/>
              </w:rPr>
              <w:t>表示）</w:t>
            </w:r>
          </w:p>
          <w:p w:rsidR="00601A30" w:rsidRDefault="00601A30" w:rsidP="00DA1C82">
            <w:pPr>
              <w:pStyle w:val="ac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头像：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格式，文件大小小于</w:t>
            </w:r>
            <w:r>
              <w:rPr>
                <w:rFonts w:hint="eastAsia"/>
              </w:rPr>
              <w:t>200k</w:t>
            </w:r>
          </w:p>
          <w:p w:rsidR="00601A30" w:rsidRPr="00E52A24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6004" w:type="dxa"/>
          </w:tcPr>
          <w:p w:rsidR="00601A30" w:rsidRDefault="00601A30" w:rsidP="008D7058">
            <w:pPr>
              <w:pStyle w:val="ac"/>
              <w:ind w:left="420" w:firstLineChars="0" w:firstLine="0"/>
            </w:pPr>
          </w:p>
          <w:p w:rsidR="00601A30" w:rsidRDefault="00601A30" w:rsidP="00DA1C82">
            <w:pPr>
              <w:pStyle w:val="ac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个人信息显示</w:t>
            </w:r>
          </w:p>
          <w:p w:rsidR="00601A30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昵称：最长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个字符的可变字符串，由英文和数字组成</w:t>
            </w:r>
          </w:p>
          <w:p w:rsidR="00601A30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的整数数字</w:t>
            </w:r>
          </w:p>
          <w:p w:rsidR="00601A30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学校：</w:t>
            </w:r>
            <w:r>
              <w:rPr>
                <w:rFonts w:hint="eastAsia"/>
              </w:rPr>
              <w:t>50</w:t>
            </w:r>
            <w:r w:rsidR="00154CEB">
              <w:rPr>
                <w:rFonts w:hint="eastAsia"/>
              </w:rPr>
              <w:t>个字符的可变字符串</w:t>
            </w:r>
          </w:p>
          <w:p w:rsidR="00DB3A82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简述：</w:t>
            </w:r>
            <w:r w:rsidR="00DB3A82">
              <w:rPr>
                <w:rFonts w:hint="eastAsia"/>
              </w:rPr>
              <w:t>字符串最长</w:t>
            </w:r>
            <w:r w:rsidR="00DB3A82">
              <w:rPr>
                <w:rFonts w:hint="eastAsia"/>
              </w:rPr>
              <w:t>2</w:t>
            </w:r>
            <w:r w:rsidR="00DB3A82">
              <w:t>000</w:t>
            </w:r>
            <w:r w:rsidR="00DB3A82">
              <w:rPr>
                <w:rFonts w:hint="eastAsia"/>
              </w:rPr>
              <w:t>个字符</w:t>
            </w:r>
          </w:p>
          <w:p w:rsidR="00601A30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性别：男女两种</w:t>
            </w:r>
          </w:p>
          <w:p w:rsidR="00601A30" w:rsidRDefault="00601A30" w:rsidP="00DA1C82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头像：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格式，文件大小小于</w:t>
            </w:r>
            <w:r>
              <w:rPr>
                <w:rFonts w:hint="eastAsia"/>
              </w:rPr>
              <w:t>1m</w:t>
            </w:r>
          </w:p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DA1C82">
            <w:pPr>
              <w:pStyle w:val="ac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用户点击个人主页</w:t>
            </w:r>
          </w:p>
          <w:p w:rsidR="00601A30" w:rsidRDefault="00601A30" w:rsidP="00DA1C82">
            <w:pPr>
              <w:pStyle w:val="ac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界面返回用户的各项信息</w:t>
            </w:r>
          </w:p>
          <w:p w:rsidR="00601A30" w:rsidRDefault="00601A30" w:rsidP="00DA1C82">
            <w:pPr>
              <w:pStyle w:val="ac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用户查看个人信息</w:t>
            </w:r>
          </w:p>
          <w:p w:rsidR="00601A30" w:rsidRDefault="00601A30" w:rsidP="00DA1C82">
            <w:pPr>
              <w:pStyle w:val="ac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若用户需要修改信息，进入备选流</w:t>
            </w:r>
            <w:r>
              <w:rPr>
                <w:rFonts w:hint="eastAsia"/>
              </w:rPr>
              <w:t>1</w:t>
            </w:r>
          </w:p>
          <w:p w:rsidR="00601A30" w:rsidRDefault="00601A30" w:rsidP="00DA1C82">
            <w:pPr>
              <w:pStyle w:val="ac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用例结束</w:t>
            </w:r>
          </w:p>
          <w:p w:rsidR="00601A30" w:rsidRDefault="00601A30" w:rsidP="008D7058">
            <w:pPr>
              <w:ind w:left="420"/>
            </w:pPr>
          </w:p>
          <w:p w:rsidR="00601A30" w:rsidRDefault="00601A30" w:rsidP="008D7058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601A30" w:rsidRDefault="00601A30" w:rsidP="00DA1C82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用户点击修改个人信息按钮</w:t>
            </w:r>
          </w:p>
          <w:p w:rsidR="00601A30" w:rsidRDefault="00601A30" w:rsidP="00DA1C82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跳转到个人信息修改界面</w:t>
            </w:r>
          </w:p>
          <w:p w:rsidR="00601A30" w:rsidRDefault="00601A30" w:rsidP="00DA1C82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用户输入新的个人信息并点击提交</w:t>
            </w:r>
          </w:p>
          <w:p w:rsidR="00601A30" w:rsidRPr="002A7557" w:rsidRDefault="00601A30" w:rsidP="00DA1C82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系统跳转到新的个人信息界面并展示修改后的信息</w:t>
            </w:r>
          </w:p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其他事件流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DA1C82">
            <w:pPr>
              <w:pStyle w:val="ac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用户在个人信息界面可以进入可提供其他功能界面</w:t>
            </w:r>
          </w:p>
          <w:p w:rsidR="00601A30" w:rsidRDefault="00601A30" w:rsidP="00DA1C82">
            <w:pPr>
              <w:pStyle w:val="ac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用户在修改个人信息界面可以返回前一界面</w:t>
            </w:r>
          </w:p>
          <w:p w:rsidR="00601A30" w:rsidRDefault="00601A30" w:rsidP="00DA1C82">
            <w:pPr>
              <w:pStyle w:val="ac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用户在个人信息、修改个人信息页面都可以查找其他用户</w:t>
            </w:r>
          </w:p>
          <w:p w:rsidR="00601A30" w:rsidRPr="003647A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154CEB" w:rsidP="00DA1C82">
            <w:pPr>
              <w:pStyle w:val="ac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用户字符类输入不符合格式，则限制输入</w:t>
            </w:r>
          </w:p>
          <w:p w:rsidR="00601A30" w:rsidRDefault="00601A30" w:rsidP="00DA1C82">
            <w:pPr>
              <w:pStyle w:val="ac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用户图片输入不符合格式，则给出提示禁止提交</w:t>
            </w:r>
          </w:p>
          <w:p w:rsidR="00AA26BF" w:rsidRDefault="00AA26BF" w:rsidP="00DA1C82">
            <w:pPr>
              <w:pStyle w:val="ac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用户输入信息不点击保存直接退出，则个人信息不会修改</w:t>
            </w:r>
          </w:p>
          <w:p w:rsidR="00154CEB" w:rsidRDefault="00154CEB" w:rsidP="00154CEB"/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601A30" w:rsidRDefault="00601A30" w:rsidP="008D7058"/>
          <w:p w:rsidR="00601A30" w:rsidRDefault="00601A30" w:rsidP="008D7058">
            <w:r>
              <w:rPr>
                <w:rFonts w:hint="eastAsia"/>
              </w:rPr>
              <w:lastRenderedPageBreak/>
              <w:t>用户查看到个人信息或修改个人信息成功</w:t>
            </w:r>
          </w:p>
          <w:p w:rsidR="00601A30" w:rsidRDefault="00601A30" w:rsidP="008D7058"/>
        </w:tc>
      </w:tr>
      <w:tr w:rsidR="00601A30" w:rsidTr="008D7058">
        <w:tc>
          <w:tcPr>
            <w:tcW w:w="2518" w:type="dxa"/>
          </w:tcPr>
          <w:p w:rsidR="00601A30" w:rsidRDefault="00601A30" w:rsidP="008D7058"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6004" w:type="dxa"/>
          </w:tcPr>
          <w:p w:rsidR="00601A30" w:rsidRDefault="00601A30" w:rsidP="008D7058">
            <w:r>
              <w:rPr>
                <w:rFonts w:hint="eastAsia"/>
              </w:rPr>
              <w:t>无</w:t>
            </w:r>
          </w:p>
        </w:tc>
      </w:tr>
    </w:tbl>
    <w:p w:rsidR="00601A30" w:rsidRPr="00FD783E" w:rsidRDefault="00601A30" w:rsidP="00601A30"/>
    <w:p w:rsidR="002A7557" w:rsidRDefault="002A7557" w:rsidP="002A7557"/>
    <w:p w:rsidR="00601A30" w:rsidRPr="00FD783E" w:rsidRDefault="00601A30" w:rsidP="002A7557"/>
    <w:p w:rsidR="00890108" w:rsidRDefault="00890108" w:rsidP="00890108">
      <w:pPr>
        <w:pStyle w:val="3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提问和提问管理</w:t>
      </w:r>
    </w:p>
    <w:p w:rsidR="000E7340" w:rsidRDefault="000E7340" w:rsidP="000E7340">
      <w:r>
        <w:rPr>
          <w:rFonts w:hint="eastAsia"/>
          <w:noProof/>
        </w:rPr>
        <w:drawing>
          <wp:inline distT="0" distB="0" distL="0" distR="0">
            <wp:extent cx="5274310" cy="3107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问题用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40" w:rsidRDefault="000E7340" w:rsidP="000E73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提问和提问管理用例图</w:t>
      </w:r>
    </w:p>
    <w:p w:rsidR="001B6AF5" w:rsidRDefault="001B6AF5" w:rsidP="000E734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E7340" w:rsidTr="00A62C36">
        <w:trPr>
          <w:trHeight w:val="483"/>
        </w:trPr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0E7340" w:rsidRDefault="000E7340" w:rsidP="00A62C36">
            <w:r>
              <w:rPr>
                <w:rFonts w:hint="eastAsia"/>
              </w:rPr>
              <w:t>提问和提问管理</w:t>
            </w:r>
          </w:p>
        </w:tc>
      </w:tr>
      <w:tr w:rsidR="000E7340" w:rsidTr="00A62C36">
        <w:trPr>
          <w:trHeight w:val="418"/>
        </w:trPr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0E7340" w:rsidRDefault="000E7340" w:rsidP="00A62C36">
            <w:r>
              <w:rPr>
                <w:rFonts w:hint="eastAsia"/>
              </w:rPr>
              <w:t>03</w:t>
            </w:r>
          </w:p>
        </w:tc>
      </w:tr>
      <w:tr w:rsidR="000E7340" w:rsidTr="00A62C36">
        <w:trPr>
          <w:trHeight w:val="410"/>
        </w:trPr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0E7340" w:rsidRDefault="000E7340" w:rsidP="00A62C36">
            <w:r>
              <w:rPr>
                <w:rFonts w:hint="eastAsia"/>
              </w:rPr>
              <w:t>用户</w:t>
            </w:r>
          </w:p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简要说明</w:t>
            </w:r>
          </w:p>
          <w:p w:rsidR="000E7340" w:rsidRDefault="000E7340" w:rsidP="00A62C36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0E7340" w:rsidRDefault="000E7340" w:rsidP="00A62C36"/>
          <w:p w:rsidR="002C370A" w:rsidRDefault="00A62C36" w:rsidP="00A62C36">
            <w:r>
              <w:rPr>
                <w:rFonts w:hint="eastAsia"/>
              </w:rPr>
              <w:t>用户在系统内</w:t>
            </w:r>
            <w:r w:rsidR="008D6A6C">
              <w:rPr>
                <w:rFonts w:hint="eastAsia"/>
              </w:rPr>
              <w:t>可以</w:t>
            </w:r>
            <w:r>
              <w:rPr>
                <w:rFonts w:hint="eastAsia"/>
              </w:rPr>
              <w:t>添加提问，</w:t>
            </w:r>
          </w:p>
          <w:p w:rsidR="000E7340" w:rsidRDefault="002C370A" w:rsidP="00A62C36">
            <w:r>
              <w:rPr>
                <w:rFonts w:hint="eastAsia"/>
              </w:rPr>
              <w:t>用户可以</w:t>
            </w:r>
            <w:r w:rsidR="00A62C36">
              <w:rPr>
                <w:rFonts w:hint="eastAsia"/>
              </w:rPr>
              <w:t>对自己的提问进行查找、删除、修改等操作；</w:t>
            </w:r>
          </w:p>
          <w:p w:rsidR="002C370A" w:rsidRPr="002C370A" w:rsidRDefault="002C370A" w:rsidP="00A62C36">
            <w:r>
              <w:rPr>
                <w:rFonts w:hint="eastAsia"/>
              </w:rPr>
              <w:t>用户查找提问时提供非法输入检测；</w:t>
            </w:r>
          </w:p>
          <w:p w:rsidR="00A62C36" w:rsidRDefault="00A62C36" w:rsidP="00A62C36"/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0E7340" w:rsidRDefault="000E7340" w:rsidP="00A62C36"/>
          <w:p w:rsidR="000E7340" w:rsidRDefault="000E7340" w:rsidP="00A62C36">
            <w:r>
              <w:rPr>
                <w:rFonts w:hint="eastAsia"/>
              </w:rPr>
              <w:t>用户已经</w:t>
            </w:r>
            <w:r w:rsidR="00A62C36">
              <w:rPr>
                <w:rFonts w:hint="eastAsia"/>
              </w:rPr>
              <w:t>登录且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平台的主页或其他可以进入“</w:t>
            </w:r>
            <w:r w:rsidR="00A62C36">
              <w:rPr>
                <w:rFonts w:hint="eastAsia"/>
              </w:rPr>
              <w:t>问题管理</w:t>
            </w:r>
            <w:r>
              <w:rPr>
                <w:rFonts w:hint="eastAsia"/>
              </w:rPr>
              <w:t>”的界面；</w:t>
            </w:r>
          </w:p>
          <w:p w:rsidR="000E7340" w:rsidRDefault="000E7340" w:rsidP="00A62C36"/>
        </w:tc>
      </w:tr>
      <w:tr w:rsidR="00671F53" w:rsidTr="00A62C36">
        <w:tc>
          <w:tcPr>
            <w:tcW w:w="2518" w:type="dxa"/>
          </w:tcPr>
          <w:p w:rsidR="00671F53" w:rsidRDefault="00671F53" w:rsidP="00A62C36">
            <w:r>
              <w:rPr>
                <w:rFonts w:hint="eastAsia"/>
              </w:rPr>
              <w:t>输入</w:t>
            </w:r>
            <w:r w:rsidR="00444930">
              <w:rPr>
                <w:rFonts w:hint="eastAsia"/>
              </w:rPr>
              <w:t>数据</w:t>
            </w:r>
          </w:p>
        </w:tc>
        <w:tc>
          <w:tcPr>
            <w:tcW w:w="6004" w:type="dxa"/>
          </w:tcPr>
          <w:p w:rsidR="00464416" w:rsidRDefault="00464416" w:rsidP="00464416">
            <w:pPr>
              <w:pStyle w:val="ac"/>
              <w:numPr>
                <w:ilvl w:val="3"/>
                <w:numId w:val="11"/>
              </w:numPr>
              <w:ind w:firstLineChars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  <w:r w:rsidR="009B3463">
              <w:rPr>
                <w:rFonts w:hint="eastAsia"/>
              </w:rPr>
              <w:t>，由于站点地图协议限制</w:t>
            </w:r>
            <w:r w:rsidR="009B3463">
              <w:rPr>
                <w:rFonts w:hint="eastAsia"/>
              </w:rPr>
              <w:t>U</w:t>
            </w:r>
            <w:r w:rsidR="009B3463">
              <w:t>RL</w:t>
            </w:r>
            <w:r w:rsidR="009B3463">
              <w:rPr>
                <w:rFonts w:hint="eastAsia"/>
              </w:rPr>
              <w:t>长度，所以问题最大长度为</w:t>
            </w:r>
            <w:r w:rsidR="009B3463">
              <w:rPr>
                <w:rFonts w:hint="eastAsia"/>
              </w:rPr>
              <w:t>2</w:t>
            </w:r>
            <w:r w:rsidR="009B3463">
              <w:t>000</w:t>
            </w:r>
            <w:r w:rsidR="009B3463">
              <w:rPr>
                <w:rFonts w:hint="eastAsia"/>
              </w:rPr>
              <w:t>字</w:t>
            </w:r>
          </w:p>
          <w:p w:rsidR="00464416" w:rsidRDefault="009B3463" w:rsidP="00464416">
            <w:pPr>
              <w:pStyle w:val="ac"/>
              <w:numPr>
                <w:ilvl w:val="3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没有字符和长度限制</w:t>
            </w:r>
          </w:p>
        </w:tc>
      </w:tr>
      <w:tr w:rsidR="00671F53" w:rsidTr="00A62C36">
        <w:tc>
          <w:tcPr>
            <w:tcW w:w="2518" w:type="dxa"/>
          </w:tcPr>
          <w:p w:rsidR="00671F53" w:rsidRDefault="00671F53" w:rsidP="00A62C36">
            <w:r>
              <w:rPr>
                <w:rFonts w:hint="eastAsia"/>
              </w:rPr>
              <w:lastRenderedPageBreak/>
              <w:t>输出</w:t>
            </w:r>
            <w:r w:rsidR="00444930">
              <w:rPr>
                <w:rFonts w:hint="eastAsia"/>
              </w:rPr>
              <w:t>数据</w:t>
            </w:r>
          </w:p>
        </w:tc>
        <w:tc>
          <w:tcPr>
            <w:tcW w:w="6004" w:type="dxa"/>
          </w:tcPr>
          <w:p w:rsidR="00671F53" w:rsidRDefault="00671F53" w:rsidP="00A62C36"/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A62C36" w:rsidRDefault="00A62C36" w:rsidP="00A62C36">
            <w:pPr>
              <w:ind w:left="420"/>
            </w:pPr>
          </w:p>
          <w:p w:rsidR="00A62C36" w:rsidRDefault="00A62C36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平台主页</w:t>
            </w:r>
          </w:p>
          <w:p w:rsidR="000E7340" w:rsidRDefault="000E7340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A62C36">
              <w:rPr>
                <w:rFonts w:hint="eastAsia"/>
              </w:rPr>
              <w:t>点击</w:t>
            </w:r>
            <w:r w:rsidR="00277B4D">
              <w:rPr>
                <w:rFonts w:hint="eastAsia"/>
              </w:rPr>
              <w:t>“</w:t>
            </w:r>
            <w:r w:rsidR="00A62C36">
              <w:rPr>
                <w:rFonts w:hint="eastAsia"/>
              </w:rPr>
              <w:t>提问</w:t>
            </w:r>
            <w:r w:rsidR="00277B4D">
              <w:rPr>
                <w:rFonts w:hint="eastAsia"/>
              </w:rPr>
              <w:t>”</w:t>
            </w:r>
            <w:r w:rsidR="00A62C36">
              <w:rPr>
                <w:rFonts w:hint="eastAsia"/>
              </w:rPr>
              <w:t>按钮</w:t>
            </w:r>
          </w:p>
          <w:p w:rsidR="00A62C36" w:rsidRDefault="00A62C36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系统弹出输入框</w:t>
            </w:r>
          </w:p>
          <w:p w:rsidR="008D6A6C" w:rsidRDefault="00A62C36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用户输入提问信息</w:t>
            </w:r>
            <w:r w:rsidR="00671F53">
              <w:rPr>
                <w:rFonts w:hint="eastAsia"/>
              </w:rPr>
              <w:t>（</w:t>
            </w:r>
            <w:r w:rsidR="00671F53">
              <w:rPr>
                <w:rFonts w:hint="eastAsia"/>
              </w:rPr>
              <w:t>1</w:t>
            </w:r>
            <w:r w:rsidR="00671F53">
              <w:rPr>
                <w:rFonts w:hint="eastAsia"/>
              </w:rPr>
              <w:t>）</w:t>
            </w:r>
          </w:p>
          <w:p w:rsidR="00A62C36" w:rsidRDefault="008D6A6C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用户选择提问分类</w:t>
            </w:r>
          </w:p>
          <w:p w:rsidR="008D6A6C" w:rsidRDefault="008D6A6C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用户点击提交按钮</w:t>
            </w:r>
          </w:p>
          <w:p w:rsidR="00377840" w:rsidRDefault="00377840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系统刷新主页，并载入新的主页</w:t>
            </w:r>
          </w:p>
          <w:p w:rsidR="008D6A6C" w:rsidRDefault="008D6A6C" w:rsidP="00DA1C82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若用户有管理提问需求，则进入备选流</w:t>
            </w:r>
            <w:r>
              <w:rPr>
                <w:rFonts w:hint="eastAsia"/>
              </w:rPr>
              <w:t>1</w:t>
            </w:r>
          </w:p>
          <w:p w:rsidR="008D6A6C" w:rsidRDefault="008D6A6C" w:rsidP="008D6A6C">
            <w:pPr>
              <w:ind w:left="780"/>
            </w:pPr>
            <w:r>
              <w:rPr>
                <w:rFonts w:hint="eastAsia"/>
              </w:rPr>
              <w:t>否则用例结束；</w:t>
            </w:r>
          </w:p>
          <w:p w:rsidR="008D6A6C" w:rsidRDefault="008D6A6C" w:rsidP="008D6A6C">
            <w:pPr>
              <w:ind w:left="780"/>
            </w:pPr>
          </w:p>
          <w:p w:rsidR="000E7340" w:rsidRDefault="000E7340" w:rsidP="00A62C36">
            <w:pPr>
              <w:ind w:left="420"/>
            </w:pPr>
          </w:p>
          <w:p w:rsidR="000E7340" w:rsidRDefault="000E7340" w:rsidP="00A62C36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0E7340" w:rsidRDefault="00CD22D7" w:rsidP="00DA1C82">
            <w:pPr>
              <w:pStyle w:val="ac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用户点击</w:t>
            </w:r>
            <w:r w:rsidR="008D6A6C">
              <w:rPr>
                <w:rFonts w:hint="eastAsia"/>
              </w:rPr>
              <w:t>个人菜单（头像）</w:t>
            </w:r>
          </w:p>
          <w:p w:rsidR="008D6A6C" w:rsidRDefault="008D6A6C" w:rsidP="00DA1C82">
            <w:pPr>
              <w:pStyle w:val="ac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用户点击“我的问题”按钮</w:t>
            </w:r>
          </w:p>
          <w:p w:rsidR="00CD22D7" w:rsidRDefault="00CD22D7" w:rsidP="00DA1C82">
            <w:pPr>
              <w:pStyle w:val="ac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系统跳转到问题管理界面</w:t>
            </w:r>
          </w:p>
          <w:p w:rsidR="008D6A6C" w:rsidRDefault="008D6A6C" w:rsidP="00DA1C82">
            <w:pPr>
              <w:pStyle w:val="ac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若用户有“删除”需求，进入备选流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；若用户有“修改”需求，进入备选流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；若用户有“查找”需求，进入备选流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:rsidR="008D6A6C" w:rsidRDefault="008D6A6C" w:rsidP="00F24B58">
            <w:pPr>
              <w:ind w:left="420"/>
            </w:pPr>
          </w:p>
          <w:p w:rsidR="00CD22D7" w:rsidRDefault="00CD22D7" w:rsidP="00CD22D7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  <w:p w:rsidR="000E7340" w:rsidRDefault="00CD22D7" w:rsidP="00DA1C82">
            <w:pPr>
              <w:pStyle w:val="ac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用户点击“删除”按钮；</w:t>
            </w:r>
          </w:p>
          <w:p w:rsidR="00CD22D7" w:rsidRDefault="00CD22D7" w:rsidP="00DA1C82">
            <w:pPr>
              <w:pStyle w:val="ac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系统提示是否删除</w:t>
            </w:r>
          </w:p>
          <w:p w:rsidR="00CD22D7" w:rsidRDefault="00671F53" w:rsidP="00DA1C82">
            <w:pPr>
              <w:pStyle w:val="ac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</w:t>
            </w:r>
            <w:r w:rsidR="00CD22D7">
              <w:rPr>
                <w:rFonts w:hint="eastAsia"/>
              </w:rPr>
              <w:t>用户点击确认删除，系统删除该问题并刷新界面</w:t>
            </w:r>
          </w:p>
          <w:p w:rsidR="00671F53" w:rsidRDefault="00671F53" w:rsidP="00DA1C82">
            <w:pPr>
              <w:pStyle w:val="ac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若用户点击取消，系统返回前一界面</w:t>
            </w:r>
          </w:p>
          <w:p w:rsidR="00F24B58" w:rsidRDefault="00F24B58" w:rsidP="00F24B58">
            <w:pPr>
              <w:pStyle w:val="ac"/>
              <w:ind w:left="780" w:firstLineChars="0" w:firstLine="0"/>
            </w:pPr>
          </w:p>
          <w:p w:rsidR="000E7340" w:rsidRDefault="00CD22D7" w:rsidP="00601F00">
            <w:pPr>
              <w:ind w:firstLineChars="200" w:firstLine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  <w:p w:rsidR="00CD22D7" w:rsidRDefault="00CD22D7" w:rsidP="00DA1C82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601F00">
              <w:rPr>
                <w:rFonts w:hint="eastAsia"/>
              </w:rPr>
              <w:t>点击“修改”按钮；</w:t>
            </w:r>
          </w:p>
          <w:p w:rsidR="00601F00" w:rsidRDefault="00601F00" w:rsidP="00DA1C82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系统跳转到修改界面</w:t>
            </w:r>
          </w:p>
          <w:p w:rsidR="00601F00" w:rsidRDefault="00601F00" w:rsidP="00DA1C82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用户输入新的问题信息</w:t>
            </w:r>
            <w:r w:rsidR="00C12D09">
              <w:rPr>
                <w:rFonts w:hint="eastAsia"/>
              </w:rPr>
              <w:t>（</w:t>
            </w:r>
            <w:r w:rsidR="00C12D09">
              <w:rPr>
                <w:rFonts w:hint="eastAsia"/>
              </w:rPr>
              <w:t>1</w:t>
            </w:r>
            <w:r w:rsidR="00C12D09">
              <w:rPr>
                <w:rFonts w:hint="eastAsia"/>
              </w:rPr>
              <w:t>）</w:t>
            </w:r>
          </w:p>
          <w:p w:rsidR="00671F53" w:rsidRDefault="00671F53" w:rsidP="00DA1C82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若用户点击提交按钮</w:t>
            </w:r>
          </w:p>
          <w:p w:rsidR="00601F00" w:rsidRDefault="00601F00" w:rsidP="00DA1C82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系统跳转回用户的问题管理界面</w:t>
            </w:r>
          </w:p>
          <w:p w:rsidR="00F24B58" w:rsidRDefault="00F24B58" w:rsidP="00F24B58">
            <w:pPr>
              <w:pStyle w:val="ac"/>
              <w:ind w:left="780" w:firstLineChars="0" w:firstLine="0"/>
            </w:pPr>
          </w:p>
          <w:p w:rsidR="00601F00" w:rsidRDefault="00601F00" w:rsidP="00601F00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4</w:t>
            </w:r>
          </w:p>
          <w:p w:rsidR="00671F53" w:rsidRDefault="00601F00" w:rsidP="00DA1C82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用户点击搜索框</w:t>
            </w:r>
          </w:p>
          <w:p w:rsidR="00671F53" w:rsidRDefault="00671F53" w:rsidP="00DA1C82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输入框获取焦点</w:t>
            </w:r>
          </w:p>
          <w:p w:rsidR="00601F00" w:rsidRDefault="00671F53" w:rsidP="00DA1C82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601F00">
              <w:rPr>
                <w:rFonts w:hint="eastAsia"/>
              </w:rPr>
              <w:t>输入</w:t>
            </w:r>
            <w:r w:rsidR="00601F00">
              <w:rPr>
                <w:rFonts w:hint="eastAsia"/>
              </w:rPr>
              <w:t>key</w:t>
            </w:r>
            <w:r w:rsidR="00601F00">
              <w:rPr>
                <w:rFonts w:hint="eastAsia"/>
              </w:rPr>
              <w:t>值</w:t>
            </w:r>
            <w:r w:rsidR="00D64422">
              <w:rPr>
                <w:rFonts w:hint="eastAsia"/>
              </w:rPr>
              <w:t>（</w:t>
            </w:r>
            <w:r w:rsidR="00D64422">
              <w:rPr>
                <w:rFonts w:hint="eastAsia"/>
              </w:rPr>
              <w:t>2</w:t>
            </w:r>
            <w:r w:rsidR="00D64422">
              <w:rPr>
                <w:rFonts w:hint="eastAsia"/>
              </w:rPr>
              <w:t>）</w:t>
            </w:r>
          </w:p>
          <w:p w:rsidR="00601F00" w:rsidRDefault="00601F00" w:rsidP="00DA1C82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用户点击查找按钮</w:t>
            </w:r>
          </w:p>
          <w:p w:rsidR="00601F00" w:rsidRDefault="00601F00" w:rsidP="00DA1C82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系统查询结果并跳转到查找结果界面</w:t>
            </w:r>
          </w:p>
          <w:p w:rsidR="00601F00" w:rsidRDefault="00601F00" w:rsidP="00601F00">
            <w:pPr>
              <w:ind w:left="420"/>
            </w:pPr>
          </w:p>
          <w:p w:rsidR="000E7340" w:rsidRDefault="000E7340" w:rsidP="00CD22D7"/>
        </w:tc>
      </w:tr>
      <w:tr w:rsidR="000E7340" w:rsidRPr="003647A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其他事件流</w:t>
            </w:r>
          </w:p>
        </w:tc>
        <w:tc>
          <w:tcPr>
            <w:tcW w:w="6004" w:type="dxa"/>
          </w:tcPr>
          <w:p w:rsidR="00A62C36" w:rsidRDefault="00A62C36" w:rsidP="00A62C36"/>
          <w:p w:rsidR="00601F00" w:rsidRDefault="00601F00" w:rsidP="00DA1C82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lastRenderedPageBreak/>
              <w:t>在主</w:t>
            </w:r>
            <w:r w:rsidR="00921D99">
              <w:rPr>
                <w:rFonts w:hint="eastAsia"/>
              </w:rPr>
              <w:t>要</w:t>
            </w:r>
            <w:r>
              <w:rPr>
                <w:rFonts w:hint="eastAsia"/>
              </w:rPr>
              <w:t>事件流和其他备选流中，用户可以进入提供的其他功能界面以及主页</w:t>
            </w:r>
          </w:p>
          <w:p w:rsidR="00601F00" w:rsidRDefault="00601F00" w:rsidP="00DA1C82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中，用户点击“取消”，将返回前一界面</w:t>
            </w:r>
          </w:p>
          <w:p w:rsidR="00033D78" w:rsidRPr="00601F00" w:rsidRDefault="00033D78" w:rsidP="00DA1C82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用户在备选流</w:t>
            </w:r>
            <w:r w:rsidR="00377840">
              <w:rPr>
                <w:rFonts w:hint="eastAsia"/>
              </w:rPr>
              <w:t>2</w:t>
            </w:r>
            <w:r w:rsidR="00377840">
              <w:rPr>
                <w:rFonts w:hint="eastAsia"/>
              </w:rPr>
              <w:t>、</w:t>
            </w:r>
            <w:r w:rsidR="00377840">
              <w:rPr>
                <w:rFonts w:hint="eastAsia"/>
              </w:rPr>
              <w:t>3</w:t>
            </w:r>
            <w:r w:rsidR="00377840"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</w:t>
            </w:r>
            <w:r w:rsidR="00377840">
              <w:rPr>
                <w:rFonts w:hint="eastAsia"/>
              </w:rPr>
              <w:t>在</w:t>
            </w:r>
            <w:r>
              <w:rPr>
                <w:rFonts w:hint="eastAsia"/>
              </w:rPr>
              <w:t>系统</w:t>
            </w:r>
            <w:r w:rsidR="00377840">
              <w:rPr>
                <w:rFonts w:hint="eastAsia"/>
              </w:rPr>
              <w:t>跳转的</w:t>
            </w:r>
            <w:r>
              <w:rPr>
                <w:rFonts w:hint="eastAsia"/>
              </w:rPr>
              <w:t>结果界面仍然可以进入其他备选流</w:t>
            </w:r>
          </w:p>
          <w:p w:rsidR="00A62C36" w:rsidRPr="00377840" w:rsidRDefault="00A62C36" w:rsidP="00A62C36">
            <w:pPr>
              <w:pStyle w:val="ac"/>
              <w:ind w:left="780" w:firstLineChars="0" w:firstLine="0"/>
            </w:pPr>
          </w:p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004" w:type="dxa"/>
          </w:tcPr>
          <w:p w:rsidR="000E7340" w:rsidRDefault="000E7340" w:rsidP="00A62C36"/>
          <w:p w:rsidR="00317420" w:rsidRDefault="00601F00" w:rsidP="00DA1C82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中，如果用户输入的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值非法，将自动删除</w:t>
            </w:r>
          </w:p>
          <w:p w:rsidR="00AA26BF" w:rsidRDefault="00AA26BF" w:rsidP="00DA1C82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如果问题长度超过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字，将会无法继续输入</w:t>
            </w:r>
          </w:p>
          <w:p w:rsidR="000E7340" w:rsidRDefault="000E7340" w:rsidP="00A62C36"/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0E7340" w:rsidRDefault="000E7340" w:rsidP="00A62C36"/>
          <w:p w:rsidR="001B6AF5" w:rsidRDefault="001B6AF5" w:rsidP="00A62C36">
            <w:r>
              <w:rPr>
                <w:rFonts w:hint="eastAsia"/>
              </w:rPr>
              <w:t>用户完成提问的添加或其他管理操作</w:t>
            </w:r>
          </w:p>
          <w:p w:rsidR="001B6AF5" w:rsidRDefault="001B6AF5" w:rsidP="00A62C36"/>
        </w:tc>
      </w:tr>
      <w:tr w:rsidR="000E7340" w:rsidTr="00A62C36">
        <w:tc>
          <w:tcPr>
            <w:tcW w:w="2518" w:type="dxa"/>
          </w:tcPr>
          <w:p w:rsidR="000E7340" w:rsidRDefault="000E7340" w:rsidP="00A62C36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0E7340" w:rsidRDefault="000E7340" w:rsidP="00A62C36">
            <w:r>
              <w:rPr>
                <w:rFonts w:hint="eastAsia"/>
              </w:rPr>
              <w:t>无</w:t>
            </w:r>
          </w:p>
        </w:tc>
      </w:tr>
    </w:tbl>
    <w:p w:rsidR="000E7340" w:rsidRPr="000E7340" w:rsidRDefault="000E7340" w:rsidP="000E7340"/>
    <w:p w:rsidR="00890108" w:rsidRDefault="00890108" w:rsidP="00DA1C82">
      <w:pPr>
        <w:pStyle w:val="3"/>
        <w:numPr>
          <w:ilvl w:val="2"/>
          <w:numId w:val="17"/>
        </w:numPr>
      </w:pPr>
      <w:r>
        <w:rPr>
          <w:rFonts w:hint="eastAsia"/>
        </w:rPr>
        <w:t>回答和回答管理</w:t>
      </w:r>
    </w:p>
    <w:p w:rsidR="001B6AF5" w:rsidRDefault="00B6529F" w:rsidP="001B6AF5">
      <w:r>
        <w:rPr>
          <w:noProof/>
        </w:rPr>
        <w:drawing>
          <wp:inline distT="0" distB="0" distL="0" distR="0">
            <wp:extent cx="5274310" cy="2861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w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F5" w:rsidRDefault="001B6AF5" w:rsidP="001B6A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回答和回答管理用例图</w:t>
      </w:r>
    </w:p>
    <w:p w:rsidR="001E365A" w:rsidRDefault="001E365A" w:rsidP="001B6AF5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1E365A" w:rsidTr="00B34134">
        <w:trPr>
          <w:trHeight w:val="410"/>
        </w:trPr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1E365A" w:rsidRDefault="001E365A" w:rsidP="00B34134">
            <w:r>
              <w:rPr>
                <w:rFonts w:hint="eastAsia"/>
              </w:rPr>
              <w:t>用户</w:t>
            </w:r>
          </w:p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简要说明</w:t>
            </w:r>
          </w:p>
          <w:p w:rsidR="001E365A" w:rsidRDefault="001E365A" w:rsidP="00B34134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用户在系统内可以添加回答，</w:t>
            </w:r>
          </w:p>
          <w:p w:rsidR="001E365A" w:rsidRDefault="001E365A" w:rsidP="00B34134">
            <w:r>
              <w:rPr>
                <w:rFonts w:hint="eastAsia"/>
              </w:rPr>
              <w:t>用户可以对自己的回答进行查找、删除、修改等操作；</w:t>
            </w:r>
          </w:p>
          <w:p w:rsidR="001E365A" w:rsidRPr="002C370A" w:rsidRDefault="001E365A" w:rsidP="00B34134">
            <w:r>
              <w:rPr>
                <w:rFonts w:hint="eastAsia"/>
              </w:rPr>
              <w:t>用户查找回答时提供非法输入检测；</w:t>
            </w:r>
          </w:p>
          <w:p w:rsidR="001E365A" w:rsidRDefault="001E365A" w:rsidP="00B34134"/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用户已经登录且进入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平台的主页或其他可以进入“回答管</w:t>
            </w:r>
            <w:r>
              <w:rPr>
                <w:rFonts w:hint="eastAsia"/>
              </w:rPr>
              <w:lastRenderedPageBreak/>
              <w:t>理”的界面；</w:t>
            </w:r>
          </w:p>
          <w:p w:rsidR="001E365A" w:rsidRDefault="001E365A" w:rsidP="00B34134"/>
        </w:tc>
      </w:tr>
      <w:tr w:rsidR="00876084" w:rsidTr="00B34134">
        <w:tc>
          <w:tcPr>
            <w:tcW w:w="2518" w:type="dxa"/>
          </w:tcPr>
          <w:p w:rsidR="00876084" w:rsidRDefault="00876084" w:rsidP="00B34134">
            <w:r>
              <w:rPr>
                <w:rFonts w:hint="eastAsia"/>
              </w:rPr>
              <w:lastRenderedPageBreak/>
              <w:t>用例标识</w:t>
            </w:r>
          </w:p>
        </w:tc>
        <w:tc>
          <w:tcPr>
            <w:tcW w:w="6004" w:type="dxa"/>
          </w:tcPr>
          <w:p w:rsidR="00876084" w:rsidRDefault="00876084" w:rsidP="00B34134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1E365A" w:rsidRDefault="001E365A" w:rsidP="00DA1C82">
            <w:pPr>
              <w:pStyle w:val="ac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字符串类型；</w:t>
            </w:r>
            <w:r w:rsidR="00AA26BF">
              <w:rPr>
                <w:rFonts w:hint="eastAsia"/>
              </w:rPr>
              <w:t>最大长度为</w:t>
            </w:r>
            <w:r w:rsidR="00AA26BF">
              <w:rPr>
                <w:rFonts w:hint="eastAsia"/>
              </w:rPr>
              <w:t>2</w:t>
            </w:r>
            <w:r w:rsidR="00AA26BF">
              <w:t>000</w:t>
            </w:r>
            <w:r w:rsidR="00AA26BF">
              <w:rPr>
                <w:rFonts w:hint="eastAsia"/>
              </w:rPr>
              <w:t>字</w:t>
            </w:r>
          </w:p>
          <w:p w:rsidR="001E365A" w:rsidRDefault="000C2AD6" w:rsidP="00DA1C82">
            <w:pPr>
              <w:pStyle w:val="ac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无字符和长度限制</w:t>
            </w:r>
            <w:bookmarkStart w:id="24" w:name="_GoBack"/>
            <w:bookmarkEnd w:id="24"/>
          </w:p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输出数据</w:t>
            </w:r>
          </w:p>
        </w:tc>
        <w:tc>
          <w:tcPr>
            <w:tcW w:w="6004" w:type="dxa"/>
          </w:tcPr>
          <w:p w:rsidR="001E365A" w:rsidRDefault="001E365A" w:rsidP="00B34134">
            <w:r>
              <w:rPr>
                <w:rFonts w:hint="eastAsia"/>
              </w:rPr>
              <w:t>无</w:t>
            </w:r>
          </w:p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1E365A" w:rsidRDefault="001E365A" w:rsidP="00B34134">
            <w:pPr>
              <w:ind w:left="420"/>
            </w:pP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平台主页或其他可以进入问题详情的界面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用户点击“添加回答”按钮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系统弹出回答框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用户输入回答信息（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用户点击提交按钮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系统刷新问题详情页，并载入新的界面</w:t>
            </w:r>
          </w:p>
          <w:p w:rsidR="001E365A" w:rsidRDefault="001E365A" w:rsidP="00DA1C82">
            <w:pPr>
              <w:pStyle w:val="ac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若用户有管理回答需求，则进入备选流</w:t>
            </w:r>
            <w:r>
              <w:rPr>
                <w:rFonts w:hint="eastAsia"/>
              </w:rPr>
              <w:t>1</w:t>
            </w:r>
          </w:p>
          <w:p w:rsidR="001E365A" w:rsidRDefault="001E365A" w:rsidP="00B34134">
            <w:pPr>
              <w:ind w:left="780"/>
            </w:pPr>
            <w:r>
              <w:rPr>
                <w:rFonts w:hint="eastAsia"/>
              </w:rPr>
              <w:t>否则用例结束；</w:t>
            </w:r>
          </w:p>
          <w:p w:rsidR="001E365A" w:rsidRDefault="001E365A" w:rsidP="00B34134">
            <w:pPr>
              <w:ind w:left="780"/>
            </w:pPr>
          </w:p>
          <w:p w:rsidR="001E365A" w:rsidRDefault="001E365A" w:rsidP="00B34134">
            <w:pPr>
              <w:ind w:left="420"/>
            </w:pPr>
          </w:p>
          <w:p w:rsidR="001E365A" w:rsidRDefault="001E365A" w:rsidP="00B34134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1E365A" w:rsidRDefault="001E365A" w:rsidP="00DA1C82">
            <w:pPr>
              <w:pStyle w:val="ac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用户点击个人菜单（头像）</w:t>
            </w:r>
          </w:p>
          <w:p w:rsidR="001E365A" w:rsidRDefault="001E365A" w:rsidP="00DA1C82">
            <w:pPr>
              <w:pStyle w:val="ac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用户点击“我的回答”按钮</w:t>
            </w:r>
          </w:p>
          <w:p w:rsidR="001E365A" w:rsidRDefault="001E365A" w:rsidP="00DA1C82">
            <w:pPr>
              <w:pStyle w:val="ac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系统跳转到回答管理界面</w:t>
            </w:r>
          </w:p>
          <w:p w:rsidR="001E365A" w:rsidRDefault="001E365A" w:rsidP="00DA1C82">
            <w:pPr>
              <w:pStyle w:val="ac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若用户有“删除”需求，进入备选流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；若用户有“修改”需求，进入备选流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；若用户有“查找”需求，进入备选流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:rsidR="001E365A" w:rsidRDefault="001E365A" w:rsidP="00B34134">
            <w:pPr>
              <w:ind w:left="420"/>
            </w:pPr>
          </w:p>
          <w:p w:rsidR="001E365A" w:rsidRDefault="001E365A" w:rsidP="00B34134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  <w:p w:rsidR="001E365A" w:rsidRDefault="001E365A" w:rsidP="00DA1C82">
            <w:pPr>
              <w:pStyle w:val="ac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用户点击“删除”按钮；</w:t>
            </w:r>
          </w:p>
          <w:p w:rsidR="001E365A" w:rsidRDefault="001E365A" w:rsidP="00DA1C82">
            <w:pPr>
              <w:pStyle w:val="ac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系统展示用户信息和被删除回答的问题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且提示是否删除</w:t>
            </w:r>
          </w:p>
          <w:p w:rsidR="001E365A" w:rsidRDefault="001E365A" w:rsidP="00DA1C82">
            <w:pPr>
              <w:pStyle w:val="ac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若用户点击确认删除，系统删除该问题并刷新界面</w:t>
            </w:r>
          </w:p>
          <w:p w:rsidR="001E365A" w:rsidRDefault="001E365A" w:rsidP="00DA1C82">
            <w:pPr>
              <w:pStyle w:val="ac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若用户点击取消，系统返回前一界面</w:t>
            </w:r>
          </w:p>
          <w:p w:rsidR="001E365A" w:rsidRDefault="001E365A" w:rsidP="00B34134">
            <w:pPr>
              <w:pStyle w:val="ac"/>
              <w:ind w:left="780" w:firstLineChars="0" w:firstLine="0"/>
            </w:pPr>
          </w:p>
          <w:p w:rsidR="001E365A" w:rsidRDefault="001E365A" w:rsidP="00B34134">
            <w:pPr>
              <w:ind w:firstLineChars="200" w:firstLine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  <w:p w:rsidR="001E365A" w:rsidRDefault="001E365A" w:rsidP="00DA1C82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用户点击“修改”按钮；</w:t>
            </w:r>
          </w:p>
          <w:p w:rsidR="001E365A" w:rsidRDefault="001E365A" w:rsidP="00DA1C82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系统跳转到修改界面</w:t>
            </w:r>
          </w:p>
          <w:p w:rsidR="001E365A" w:rsidRDefault="001E365A" w:rsidP="00DA1C82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用户输入新的回答信息（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E365A" w:rsidRDefault="001E365A" w:rsidP="00DA1C82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若用户点击提交按钮</w:t>
            </w:r>
          </w:p>
          <w:p w:rsidR="001E365A" w:rsidRDefault="001E365A" w:rsidP="00DA1C82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系统跳转回用户的回答管理界面</w:t>
            </w:r>
          </w:p>
          <w:p w:rsidR="001E365A" w:rsidRDefault="001E365A" w:rsidP="00B34134">
            <w:pPr>
              <w:pStyle w:val="ac"/>
              <w:ind w:left="780" w:firstLineChars="0" w:firstLine="0"/>
            </w:pPr>
          </w:p>
          <w:p w:rsidR="001E365A" w:rsidRDefault="001E365A" w:rsidP="00B34134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4</w:t>
            </w:r>
          </w:p>
          <w:p w:rsidR="001E365A" w:rsidRDefault="001E365A" w:rsidP="00DA1C82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用户点击搜索框</w:t>
            </w:r>
          </w:p>
          <w:p w:rsidR="001E365A" w:rsidRDefault="001E365A" w:rsidP="00DA1C82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输入框获取焦点</w:t>
            </w:r>
          </w:p>
          <w:p w:rsidR="001E365A" w:rsidRDefault="001E365A" w:rsidP="00DA1C82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1E365A" w:rsidRDefault="001E365A" w:rsidP="00DA1C82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用户提交搜索</w:t>
            </w:r>
          </w:p>
          <w:p w:rsidR="001E365A" w:rsidRDefault="001E365A" w:rsidP="00DA1C82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lastRenderedPageBreak/>
              <w:t>系统跳转到搜索结果界面</w:t>
            </w:r>
          </w:p>
          <w:p w:rsidR="001E365A" w:rsidRDefault="001E365A" w:rsidP="00B34134">
            <w:pPr>
              <w:ind w:left="420"/>
            </w:pPr>
          </w:p>
          <w:p w:rsidR="001E365A" w:rsidRDefault="001E365A" w:rsidP="00B34134"/>
        </w:tc>
      </w:tr>
      <w:tr w:rsidR="001E365A" w:rsidRPr="00377840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004" w:type="dxa"/>
          </w:tcPr>
          <w:p w:rsidR="001E365A" w:rsidRDefault="001E365A" w:rsidP="00B34134"/>
          <w:p w:rsidR="001E365A" w:rsidRDefault="001E365A" w:rsidP="00DA1C82">
            <w:pPr>
              <w:pStyle w:val="ac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在主要事件流和其他备选流中，用户可以进入提供的其他功能界面以及主页</w:t>
            </w:r>
          </w:p>
          <w:p w:rsidR="001E365A" w:rsidRDefault="001E365A" w:rsidP="00DA1C82">
            <w:pPr>
              <w:pStyle w:val="ac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中，用户点击“取消”，将返回前一界面</w:t>
            </w:r>
          </w:p>
          <w:p w:rsidR="001E365A" w:rsidRPr="00601F00" w:rsidRDefault="001E365A" w:rsidP="00DA1C82">
            <w:pPr>
              <w:pStyle w:val="ac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用户在备选流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中，在系统跳转的结果界面仍然可以进入其他备选流</w:t>
            </w:r>
          </w:p>
          <w:p w:rsidR="001E365A" w:rsidRPr="00377840" w:rsidRDefault="001E365A" w:rsidP="00B34134">
            <w:pPr>
              <w:pStyle w:val="ac"/>
              <w:ind w:left="780" w:firstLineChars="0" w:firstLine="0"/>
            </w:pPr>
          </w:p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1E365A" w:rsidRDefault="001E365A" w:rsidP="00B34134"/>
          <w:p w:rsidR="001E365A" w:rsidRDefault="001E365A" w:rsidP="00DA1C82">
            <w:pPr>
              <w:pStyle w:val="ac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中，如果用户输入的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值非法，将自动删除</w:t>
            </w:r>
          </w:p>
          <w:p w:rsidR="009B3463" w:rsidRDefault="009B3463" w:rsidP="00DA1C82">
            <w:pPr>
              <w:pStyle w:val="ac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如果回答输入超过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字，将无法继续输入</w:t>
            </w:r>
          </w:p>
          <w:p w:rsidR="001E365A" w:rsidRDefault="001E365A" w:rsidP="00B34134"/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用户完成回答的添加或其他管理操作</w:t>
            </w:r>
          </w:p>
          <w:p w:rsidR="001E365A" w:rsidRDefault="001E365A" w:rsidP="00B34134"/>
        </w:tc>
      </w:tr>
      <w:tr w:rsidR="001E365A" w:rsidTr="00B34134">
        <w:tc>
          <w:tcPr>
            <w:tcW w:w="2518" w:type="dxa"/>
          </w:tcPr>
          <w:p w:rsidR="001E365A" w:rsidRDefault="001E365A" w:rsidP="00B34134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1E365A" w:rsidRDefault="001E365A" w:rsidP="00B34134">
            <w:r>
              <w:rPr>
                <w:rFonts w:hint="eastAsia"/>
              </w:rPr>
              <w:t>无</w:t>
            </w:r>
          </w:p>
        </w:tc>
      </w:tr>
    </w:tbl>
    <w:p w:rsidR="001E365A" w:rsidRDefault="001E365A" w:rsidP="001E365A"/>
    <w:p w:rsidR="001E365A" w:rsidRPr="001B6AF5" w:rsidRDefault="001E365A" w:rsidP="001B6AF5"/>
    <w:p w:rsidR="00890108" w:rsidRDefault="00890108" w:rsidP="00DA1C82">
      <w:pPr>
        <w:pStyle w:val="3"/>
        <w:numPr>
          <w:ilvl w:val="2"/>
          <w:numId w:val="17"/>
        </w:numPr>
      </w:pPr>
      <w:r>
        <w:rPr>
          <w:rFonts w:hint="eastAsia"/>
        </w:rPr>
        <w:t>问题收藏和管理</w:t>
      </w:r>
    </w:p>
    <w:p w:rsidR="00E1065E" w:rsidRDefault="00857673" w:rsidP="00E1065E">
      <w:pPr>
        <w:ind w:left="420"/>
      </w:pPr>
      <w:r>
        <w:rPr>
          <w:noProof/>
        </w:rPr>
        <w:drawing>
          <wp:inline distT="0" distB="0" distL="0" distR="0">
            <wp:extent cx="5274310" cy="3053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收藏用例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5E" w:rsidRDefault="00E1065E" w:rsidP="00E1065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问题收藏和管理用例图</w:t>
      </w:r>
    </w:p>
    <w:p w:rsidR="00E1065E" w:rsidRDefault="00E1065E" w:rsidP="00E1065E">
      <w:pPr>
        <w:ind w:left="420"/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44"/>
        <w:gridCol w:w="5852"/>
      </w:tblGrid>
      <w:tr w:rsidR="000E4BFE" w:rsidTr="008D7058">
        <w:trPr>
          <w:trHeight w:val="483"/>
        </w:trPr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用例名称</w:t>
            </w:r>
          </w:p>
        </w:tc>
        <w:tc>
          <w:tcPr>
            <w:tcW w:w="5852" w:type="dxa"/>
          </w:tcPr>
          <w:p w:rsidR="000E4BFE" w:rsidRDefault="000E4BFE" w:rsidP="008D7058">
            <w:r>
              <w:rPr>
                <w:rFonts w:hint="eastAsia"/>
              </w:rPr>
              <w:t>收藏和收藏管理</w:t>
            </w:r>
          </w:p>
        </w:tc>
      </w:tr>
      <w:tr w:rsidR="000E4BFE" w:rsidTr="008D7058">
        <w:trPr>
          <w:trHeight w:val="418"/>
        </w:trPr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用例标识号</w:t>
            </w:r>
          </w:p>
        </w:tc>
        <w:tc>
          <w:tcPr>
            <w:tcW w:w="5852" w:type="dxa"/>
          </w:tcPr>
          <w:p w:rsidR="000E4BFE" w:rsidRDefault="000E4BFE" w:rsidP="008D7058">
            <w:r>
              <w:t>05</w:t>
            </w:r>
          </w:p>
        </w:tc>
      </w:tr>
      <w:tr w:rsidR="000E4BFE" w:rsidTr="008D7058">
        <w:trPr>
          <w:trHeight w:val="410"/>
        </w:trPr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参与者</w:t>
            </w:r>
          </w:p>
        </w:tc>
        <w:tc>
          <w:tcPr>
            <w:tcW w:w="5852" w:type="dxa"/>
          </w:tcPr>
          <w:p w:rsidR="000E4BFE" w:rsidRDefault="000E4BFE" w:rsidP="008D7058">
            <w:r>
              <w:rPr>
                <w:rFonts w:hint="eastAsia"/>
              </w:rPr>
              <w:t>用户</w:t>
            </w:r>
          </w:p>
        </w:tc>
      </w:tr>
      <w:tr w:rsidR="000E4BFE" w:rsidRPr="003523C8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简要说明</w:t>
            </w: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5852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用户对问题添加收藏；</w:t>
            </w:r>
          </w:p>
          <w:p w:rsidR="000E4BFE" w:rsidRDefault="000E4BFE" w:rsidP="008D7058">
            <w:r>
              <w:rPr>
                <w:rFonts w:hint="eastAsia"/>
              </w:rPr>
              <w:t>用户对自己的收藏进行删除、查询等管理；</w:t>
            </w:r>
          </w:p>
          <w:p w:rsidR="000E4BFE" w:rsidRPr="003523C8" w:rsidRDefault="000E4BFE" w:rsidP="008D7058"/>
        </w:tc>
      </w:tr>
      <w:tr w:rsidR="000E4BFE" w:rsidRPr="003523C8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前置条件</w:t>
            </w:r>
          </w:p>
        </w:tc>
        <w:tc>
          <w:tcPr>
            <w:tcW w:w="5852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用户已经登录，进入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平台的主页或其他可以进入“收藏管理”的界面；</w:t>
            </w:r>
          </w:p>
          <w:p w:rsidR="000E4BFE" w:rsidRPr="003523C8" w:rsidRDefault="000E4BFE" w:rsidP="008D7058"/>
        </w:tc>
      </w:tr>
      <w:tr w:rsidR="000E4BFE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输入数据</w:t>
            </w:r>
          </w:p>
        </w:tc>
        <w:tc>
          <w:tcPr>
            <w:tcW w:w="5852" w:type="dxa"/>
          </w:tcPr>
          <w:p w:rsidR="000E4BFE" w:rsidRDefault="009B3463" w:rsidP="009B3463">
            <w:r>
              <w:rPr>
                <w:rFonts w:hint="eastAsia"/>
              </w:rPr>
              <w:t>无</w:t>
            </w:r>
          </w:p>
        </w:tc>
      </w:tr>
      <w:tr w:rsidR="000E4BFE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输出数据</w:t>
            </w:r>
          </w:p>
        </w:tc>
        <w:tc>
          <w:tcPr>
            <w:tcW w:w="5852" w:type="dxa"/>
          </w:tcPr>
          <w:p w:rsidR="000E4BFE" w:rsidRDefault="000E4BFE" w:rsidP="008D7058">
            <w:r>
              <w:rPr>
                <w:rFonts w:hint="eastAsia"/>
              </w:rPr>
              <w:t>无</w:t>
            </w:r>
          </w:p>
        </w:tc>
      </w:tr>
      <w:tr w:rsidR="000E4BFE" w:rsidRPr="003523C8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5852" w:type="dxa"/>
          </w:tcPr>
          <w:p w:rsidR="000E4BFE" w:rsidRDefault="000E4BFE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用户点击收藏按钮</w:t>
            </w:r>
          </w:p>
          <w:p w:rsidR="000E4BFE" w:rsidRDefault="000E4BFE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问题</w:t>
            </w:r>
            <w:r w:rsidR="009B3463">
              <w:rPr>
                <w:rFonts w:hint="eastAsia"/>
              </w:rPr>
              <w:t>如果已经被收藏，则取消收藏，若未被收藏，则收藏问题</w:t>
            </w:r>
          </w:p>
          <w:p w:rsidR="000E4BFE" w:rsidRDefault="009B3463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论坛主页刷新。</w:t>
            </w:r>
          </w:p>
          <w:p w:rsidR="009B3463" w:rsidRDefault="009B3463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弹出结果</w:t>
            </w:r>
          </w:p>
          <w:p w:rsidR="000E4BFE" w:rsidRDefault="000E4BFE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若用户需要管理自己的收藏，点击我的收藏按钮</w:t>
            </w:r>
          </w:p>
          <w:p w:rsidR="000E4BFE" w:rsidRDefault="000E4BFE" w:rsidP="008D7058">
            <w:pPr>
              <w:pStyle w:val="ac"/>
              <w:ind w:left="780" w:firstLineChars="0" w:firstLine="0"/>
            </w:pPr>
            <w:r>
              <w:rPr>
                <w:rFonts w:hint="eastAsia"/>
              </w:rPr>
              <w:t>进入收藏管理界面：</w:t>
            </w:r>
          </w:p>
          <w:p w:rsidR="000E4BFE" w:rsidRDefault="000E4BFE" w:rsidP="008D7058">
            <w:pPr>
              <w:pStyle w:val="ac"/>
              <w:ind w:left="780" w:firstLineChars="0" w:firstLine="0"/>
            </w:pPr>
            <w:r>
              <w:rPr>
                <w:rFonts w:hint="eastAsia"/>
              </w:rPr>
              <w:t>若用户需要删除一条收藏，进入备选流</w:t>
            </w:r>
            <w:r>
              <w:rPr>
                <w:rFonts w:hint="eastAsia"/>
              </w:rPr>
              <w:t>1</w:t>
            </w:r>
          </w:p>
          <w:p w:rsidR="000E4BFE" w:rsidRDefault="000E4BFE" w:rsidP="008D7058">
            <w:pPr>
              <w:pStyle w:val="ac"/>
              <w:ind w:left="780" w:firstLineChars="0" w:firstLine="0"/>
            </w:pPr>
            <w:r>
              <w:rPr>
                <w:rFonts w:hint="eastAsia"/>
              </w:rPr>
              <w:t>若用户需要查找收藏，进入备选流</w:t>
            </w:r>
            <w:r>
              <w:rPr>
                <w:rFonts w:hint="eastAsia"/>
              </w:rPr>
              <w:t>2</w:t>
            </w:r>
          </w:p>
          <w:p w:rsidR="000E4BFE" w:rsidRDefault="000E4BFE" w:rsidP="00DA1C82">
            <w:pPr>
              <w:pStyle w:val="ac"/>
              <w:numPr>
                <w:ilvl w:val="0"/>
                <w:numId w:val="19"/>
              </w:numPr>
              <w:ind w:left="360" w:firstLineChars="0"/>
            </w:pPr>
            <w:r>
              <w:rPr>
                <w:rFonts w:hint="eastAsia"/>
              </w:rPr>
              <w:t>用例结束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0E4BFE" w:rsidRDefault="000E4BFE" w:rsidP="00DA1C82">
            <w:pPr>
              <w:pStyle w:val="ac"/>
              <w:numPr>
                <w:ilvl w:val="0"/>
                <w:numId w:val="20"/>
              </w:numPr>
              <w:ind w:left="360" w:firstLineChars="0"/>
            </w:pPr>
            <w:r>
              <w:rPr>
                <w:rFonts w:hint="eastAsia"/>
              </w:rPr>
              <w:t>用户点击对应收藏的删除按钮</w:t>
            </w:r>
          </w:p>
          <w:p w:rsidR="000E4BFE" w:rsidRDefault="000E4BFE" w:rsidP="00DA1C82">
            <w:pPr>
              <w:pStyle w:val="ac"/>
              <w:numPr>
                <w:ilvl w:val="0"/>
                <w:numId w:val="20"/>
              </w:numPr>
              <w:ind w:left="360" w:firstLineChars="0"/>
            </w:pPr>
            <w:r>
              <w:rPr>
                <w:rFonts w:hint="eastAsia"/>
              </w:rPr>
              <w:t>系统弹出提示界面，提示用户是否删除</w:t>
            </w:r>
          </w:p>
          <w:p w:rsidR="000E4BFE" w:rsidRDefault="000E4BFE" w:rsidP="00DA1C82">
            <w:pPr>
              <w:pStyle w:val="ac"/>
              <w:numPr>
                <w:ilvl w:val="0"/>
                <w:numId w:val="20"/>
              </w:numPr>
              <w:ind w:left="360" w:firstLineChars="0"/>
            </w:pPr>
            <w:r>
              <w:rPr>
                <w:rFonts w:hint="eastAsia"/>
              </w:rPr>
              <w:t>若用户选择确认删除，系统删除该收藏并刷新当前页面</w:t>
            </w:r>
          </w:p>
          <w:p w:rsidR="000E4BFE" w:rsidRDefault="000E4BFE" w:rsidP="00DA1C82">
            <w:pPr>
              <w:pStyle w:val="ac"/>
              <w:numPr>
                <w:ilvl w:val="0"/>
                <w:numId w:val="20"/>
              </w:numPr>
              <w:ind w:left="360" w:firstLineChars="0"/>
            </w:pPr>
            <w:r>
              <w:rPr>
                <w:rFonts w:hint="eastAsia"/>
              </w:rPr>
              <w:t>若用户选择取消，系统返回前一界面</w:t>
            </w:r>
          </w:p>
          <w:p w:rsidR="000E4BFE" w:rsidRDefault="000E4BFE" w:rsidP="008D7058">
            <w:pPr>
              <w:pStyle w:val="ac"/>
              <w:ind w:left="360" w:firstLineChars="0" w:firstLine="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  <w:p w:rsidR="000E4BFE" w:rsidRDefault="000E4BFE" w:rsidP="00DA1C82">
            <w:pPr>
              <w:pStyle w:val="ac"/>
              <w:numPr>
                <w:ilvl w:val="0"/>
                <w:numId w:val="21"/>
              </w:numPr>
              <w:ind w:left="360" w:firstLineChars="0"/>
            </w:pPr>
            <w:r>
              <w:rPr>
                <w:rFonts w:hint="eastAsia"/>
              </w:rPr>
              <w:t>用户点击搜索框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21"/>
              </w:numPr>
              <w:ind w:left="360" w:firstLineChars="0"/>
            </w:pPr>
            <w:r>
              <w:rPr>
                <w:rFonts w:hint="eastAsia"/>
              </w:rPr>
              <w:t>光标移动到搜索框且搜索框变为可输入状态</w:t>
            </w:r>
          </w:p>
          <w:p w:rsidR="000E4BFE" w:rsidRDefault="000E4BFE" w:rsidP="00DA1C82">
            <w:pPr>
              <w:pStyle w:val="ac"/>
              <w:numPr>
                <w:ilvl w:val="0"/>
                <w:numId w:val="21"/>
              </w:numPr>
              <w:ind w:left="360" w:firstLineChars="0"/>
            </w:pP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key</w:t>
            </w:r>
            <w:r>
              <w:t>’</w:t>
            </w:r>
            <w:r>
              <w:rPr>
                <w:rFonts w:hint="eastAsia"/>
              </w:rPr>
              <w:t>值并提交</w:t>
            </w:r>
          </w:p>
          <w:p w:rsidR="000E4BFE" w:rsidRPr="002A7557" w:rsidRDefault="000E4BFE" w:rsidP="00DA1C82">
            <w:pPr>
              <w:pStyle w:val="ac"/>
              <w:numPr>
                <w:ilvl w:val="0"/>
                <w:numId w:val="21"/>
              </w:numPr>
              <w:ind w:left="360" w:firstLineChars="0"/>
            </w:pPr>
            <w:r>
              <w:rPr>
                <w:rFonts w:hint="eastAsia"/>
              </w:rPr>
              <w:t>系统返回搜索结果并跳转搜索结果界面</w:t>
            </w:r>
          </w:p>
          <w:p w:rsidR="000E4BFE" w:rsidRPr="003523C8" w:rsidRDefault="000E4BFE" w:rsidP="008D7058"/>
        </w:tc>
      </w:tr>
      <w:tr w:rsidR="000E4BFE" w:rsidRPr="00377840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其他事件流</w:t>
            </w:r>
          </w:p>
        </w:tc>
        <w:tc>
          <w:tcPr>
            <w:tcW w:w="5852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用户在备选流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中若输入非法搜索字符将会自动删除</w:t>
            </w:r>
          </w:p>
          <w:p w:rsidR="000E4BFE" w:rsidRDefault="000E4BFE" w:rsidP="00DA1C82">
            <w:pPr>
              <w:pStyle w:val="ac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用户在主要事件流和备选流中可以到达其他任何可提供的功能界面</w:t>
            </w:r>
          </w:p>
          <w:p w:rsidR="000E4BFE" w:rsidRDefault="000E4BFE" w:rsidP="00DA1C82">
            <w:pPr>
              <w:pStyle w:val="ac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用户在搜索结果界面可以进入其他任何备选流</w:t>
            </w:r>
          </w:p>
          <w:p w:rsidR="000E4BFE" w:rsidRPr="003A5FD7" w:rsidRDefault="000E4BFE" w:rsidP="008D7058"/>
          <w:p w:rsidR="000E4BFE" w:rsidRPr="00377840" w:rsidRDefault="000E4BFE" w:rsidP="008D7058">
            <w:pPr>
              <w:pStyle w:val="ac"/>
              <w:ind w:left="780" w:firstLineChars="0" w:firstLine="0"/>
            </w:pPr>
          </w:p>
        </w:tc>
      </w:tr>
      <w:tr w:rsidR="000E4BFE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5852" w:type="dxa"/>
          </w:tcPr>
          <w:p w:rsidR="000E4BFE" w:rsidRDefault="000E4BFE" w:rsidP="00DA1C82">
            <w:pPr>
              <w:pStyle w:val="ac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过期，将会被提示需要先登录，并跳转到首页</w:t>
            </w:r>
          </w:p>
          <w:p w:rsidR="000E4BFE" w:rsidRDefault="000E4BFE" w:rsidP="008D7058"/>
          <w:p w:rsidR="000E4BFE" w:rsidRDefault="000E4BFE" w:rsidP="008D7058">
            <w:pPr>
              <w:pStyle w:val="ac"/>
              <w:ind w:left="360" w:firstLineChars="0" w:firstLine="0"/>
            </w:pPr>
          </w:p>
        </w:tc>
      </w:tr>
      <w:tr w:rsidR="000E4BFE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852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用户完成提问的添加或其他管理操作</w:t>
            </w:r>
          </w:p>
          <w:p w:rsidR="000E4BFE" w:rsidRDefault="000E4BFE" w:rsidP="008D7058"/>
        </w:tc>
      </w:tr>
      <w:tr w:rsidR="000E4BFE" w:rsidTr="008D7058">
        <w:tc>
          <w:tcPr>
            <w:tcW w:w="2444" w:type="dxa"/>
          </w:tcPr>
          <w:p w:rsidR="000E4BFE" w:rsidRDefault="000E4BFE" w:rsidP="008D7058">
            <w:r>
              <w:rPr>
                <w:rFonts w:hint="eastAsia"/>
              </w:rPr>
              <w:t>注释</w:t>
            </w:r>
          </w:p>
        </w:tc>
        <w:tc>
          <w:tcPr>
            <w:tcW w:w="5852" w:type="dxa"/>
          </w:tcPr>
          <w:p w:rsidR="000E4BFE" w:rsidRDefault="000E4BFE" w:rsidP="008D7058">
            <w:r>
              <w:rPr>
                <w:rFonts w:hint="eastAsia"/>
              </w:rPr>
              <w:t>无</w:t>
            </w:r>
          </w:p>
        </w:tc>
      </w:tr>
    </w:tbl>
    <w:p w:rsidR="00E1065E" w:rsidRDefault="00E1065E" w:rsidP="00E1065E">
      <w:pPr>
        <w:ind w:left="420"/>
        <w:jc w:val="center"/>
      </w:pPr>
    </w:p>
    <w:p w:rsidR="000E4BFE" w:rsidRPr="00E1065E" w:rsidRDefault="000E4BFE" w:rsidP="00E1065E">
      <w:pPr>
        <w:ind w:left="420"/>
        <w:jc w:val="center"/>
      </w:pPr>
    </w:p>
    <w:p w:rsidR="00890108" w:rsidRDefault="00890108" w:rsidP="00DA1C82">
      <w:pPr>
        <w:pStyle w:val="3"/>
        <w:numPr>
          <w:ilvl w:val="2"/>
          <w:numId w:val="22"/>
        </w:numPr>
      </w:pPr>
      <w:r>
        <w:rPr>
          <w:rFonts w:hint="eastAsia"/>
        </w:rPr>
        <w:t>好友关注和管理</w:t>
      </w:r>
    </w:p>
    <w:p w:rsidR="003A5FD7" w:rsidRDefault="003A5FD7" w:rsidP="003A5FD7">
      <w:r>
        <w:rPr>
          <w:rFonts w:hint="eastAsia"/>
          <w:noProof/>
        </w:rPr>
        <w:drawing>
          <wp:inline distT="0" distB="0" distL="0" distR="0">
            <wp:extent cx="5274310" cy="33470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好友用例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7" w:rsidRDefault="003A5FD7" w:rsidP="003A5F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好友关注和管理用例图</w:t>
      </w:r>
    </w:p>
    <w:p w:rsidR="003A5FD7" w:rsidRDefault="003A5FD7" w:rsidP="003A5FD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E4BFE" w:rsidTr="008D7058">
        <w:trPr>
          <w:trHeight w:val="483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好友关注和管理</w:t>
            </w:r>
          </w:p>
        </w:tc>
      </w:tr>
      <w:tr w:rsidR="000E4BFE" w:rsidTr="008D7058">
        <w:trPr>
          <w:trHeight w:val="418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06</w:t>
            </w:r>
          </w:p>
        </w:tc>
      </w:tr>
      <w:tr w:rsidR="000E4BFE" w:rsidTr="008D7058">
        <w:trPr>
          <w:trHeight w:val="410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用户</w:t>
            </w:r>
          </w:p>
        </w:tc>
      </w:tr>
      <w:tr w:rsidR="000E4BFE" w:rsidRPr="003A5FD7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简要说明</w:t>
            </w: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用户关注用户（将用户添加到好友列表）；</w:t>
            </w:r>
          </w:p>
          <w:p w:rsidR="000E4BFE" w:rsidRDefault="000E4BFE" w:rsidP="008D7058">
            <w:r>
              <w:rPr>
                <w:rFonts w:hint="eastAsia"/>
              </w:rPr>
              <w:t>用户对自己的好友列表进行查找、删除以及查看信息等操作；</w:t>
            </w:r>
          </w:p>
          <w:p w:rsidR="000E4BFE" w:rsidRPr="003A5FD7" w:rsidRDefault="000E4BFE" w:rsidP="008D7058"/>
        </w:tc>
      </w:tr>
      <w:tr w:rsidR="000E4BFE" w:rsidRPr="003A5FD7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用户已经登录并进入个人主页；</w:t>
            </w:r>
          </w:p>
          <w:p w:rsidR="000E4BFE" w:rsidRPr="003A5FD7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0E4BFE" w:rsidRDefault="000E4BFE" w:rsidP="00DA1C82">
            <w:pPr>
              <w:pStyle w:val="ac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好友查找</w:t>
            </w:r>
          </w:p>
          <w:p w:rsidR="000E4BFE" w:rsidRDefault="000E4BFE" w:rsidP="00DA1C82">
            <w:pPr>
              <w:pStyle w:val="ac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输入数据：由数字、汉字、英文、下划线中的一种或多</w:t>
            </w:r>
            <w:r>
              <w:rPr>
                <w:rFonts w:hint="eastAsia"/>
              </w:rPr>
              <w:lastRenderedPageBreak/>
              <w:t>种组成，长度不超过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6004" w:type="dxa"/>
          </w:tcPr>
          <w:p w:rsidR="000E4BFE" w:rsidRDefault="000E4BFE" w:rsidP="00DA1C82">
            <w:pPr>
              <w:pStyle w:val="ac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好友信息</w:t>
            </w:r>
          </w:p>
          <w:p w:rsidR="000E4BFE" w:rsidRDefault="000E4BFE" w:rsidP="00DA1C82">
            <w:pPr>
              <w:pStyle w:val="ac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昵称：最长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个字符的可变字符串，由英文和数字组成</w:t>
            </w:r>
          </w:p>
          <w:p w:rsidR="000E4BFE" w:rsidRDefault="000E4BFE" w:rsidP="00DA1C82">
            <w:pPr>
              <w:pStyle w:val="ac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的整数数字</w:t>
            </w:r>
          </w:p>
          <w:p w:rsidR="000E4BFE" w:rsidRDefault="000E4BFE" w:rsidP="00DA1C82">
            <w:pPr>
              <w:pStyle w:val="ac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学校：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个字符的可变字符串，只有中文构成</w:t>
            </w:r>
          </w:p>
          <w:p w:rsidR="000E4BFE" w:rsidRDefault="000E4BFE" w:rsidP="00DA1C82">
            <w:pPr>
              <w:pStyle w:val="ac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简述：无长度限制，任意字符</w:t>
            </w:r>
          </w:p>
          <w:p w:rsidR="000E4BFE" w:rsidRDefault="000E4BFE" w:rsidP="00DA1C82">
            <w:pPr>
              <w:pStyle w:val="ac"/>
              <w:numPr>
                <w:ilvl w:val="0"/>
                <w:numId w:val="50"/>
              </w:numPr>
              <w:ind w:firstLineChars="0"/>
            </w:pPr>
            <w:r w:rsidRPr="00171F86">
              <w:rPr>
                <w:rFonts w:hint="eastAsia"/>
              </w:rPr>
              <w:t>头像：</w:t>
            </w:r>
            <w:r w:rsidRPr="00171F86">
              <w:rPr>
                <w:rFonts w:hint="eastAsia"/>
              </w:rPr>
              <w:t>jpg</w:t>
            </w:r>
            <w:r w:rsidRPr="00171F86">
              <w:rPr>
                <w:rFonts w:hint="eastAsia"/>
              </w:rPr>
              <w:t>格式，文件大小小于</w:t>
            </w:r>
            <w:r>
              <w:rPr>
                <w:rFonts w:hint="eastAsia"/>
              </w:rPr>
              <w:t>200k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用户点击搜索框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光标定位到搜索框且搜索框可输入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用户输入用户关键词并提交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系统返回搜索结果，搜索结果中要显示用户的信息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用户可以在搜索结果界面直接点击关注按钮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系统弹出提示界面，提示添加好友成功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后返回好友列表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该用户被添加到好友列表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若用户想要删除某好友，进入备选流</w:t>
            </w:r>
            <w:r>
              <w:rPr>
                <w:rFonts w:hint="eastAsia"/>
              </w:rPr>
              <w:t>1</w:t>
            </w:r>
          </w:p>
          <w:p w:rsidR="000E4BFE" w:rsidRDefault="000E4BFE" w:rsidP="00DA1C82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用例结束</w:t>
            </w:r>
          </w:p>
          <w:p w:rsidR="000E4BFE" w:rsidRDefault="000E4BFE" w:rsidP="008D7058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0E4BFE" w:rsidRDefault="000E4BFE" w:rsidP="00DA1C82">
            <w:pPr>
              <w:pStyle w:val="ac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用户点击对应好友的删除按钮</w:t>
            </w:r>
          </w:p>
          <w:p w:rsidR="000E4BFE" w:rsidRDefault="000E4BFE" w:rsidP="00DA1C82">
            <w:pPr>
              <w:pStyle w:val="ac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系统弹出提示界面，提示用户已经删除</w:t>
            </w:r>
          </w:p>
          <w:p w:rsidR="000E4BFE" w:rsidRDefault="000E4BFE" w:rsidP="00DA1C82">
            <w:pPr>
              <w:pStyle w:val="ac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后系统返回好友列表</w:t>
            </w:r>
          </w:p>
          <w:p w:rsidR="000E4BFE" w:rsidRDefault="000E4BFE" w:rsidP="008D7058">
            <w:pPr>
              <w:pStyle w:val="ac"/>
              <w:ind w:left="780" w:firstLineChars="0" w:firstLine="0"/>
            </w:pPr>
          </w:p>
        </w:tc>
      </w:tr>
      <w:tr w:rsidR="000E4BFE" w:rsidRPr="003647A0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其他事件流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用户在搜索框中若输入非法搜索字符将会自动删除</w:t>
            </w:r>
          </w:p>
          <w:p w:rsidR="000E4BFE" w:rsidRDefault="000E4BFE" w:rsidP="00DA1C82">
            <w:pPr>
              <w:pStyle w:val="ac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用户在主要事件流和备选流中可以到达其他任何可提供的功能界面</w:t>
            </w:r>
          </w:p>
          <w:p w:rsidR="000E4BFE" w:rsidRPr="003A5FD7" w:rsidRDefault="000E4BFE" w:rsidP="00DA1C82">
            <w:pPr>
              <w:pStyle w:val="ac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用户在查找好友页面和查看好友信息页面都可以搜索用户</w:t>
            </w:r>
          </w:p>
          <w:p w:rsidR="000E4BFE" w:rsidRPr="003647A0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用户输入不符合格式则弹出提示并禁止提交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用户添加好友成功或对好友进行管理操作成功，页面为好友列表界面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无</w:t>
            </w:r>
          </w:p>
        </w:tc>
      </w:tr>
    </w:tbl>
    <w:p w:rsidR="003A5FD7" w:rsidRDefault="003A5FD7" w:rsidP="003A5FD7"/>
    <w:p w:rsidR="000E4BFE" w:rsidRPr="003A5FD7" w:rsidRDefault="000E4BFE" w:rsidP="003A5FD7"/>
    <w:p w:rsidR="00890108" w:rsidRDefault="006B157D" w:rsidP="00DA1C82">
      <w:pPr>
        <w:pStyle w:val="3"/>
        <w:numPr>
          <w:ilvl w:val="2"/>
          <w:numId w:val="25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731520</wp:posOffset>
            </wp:positionV>
            <wp:extent cx="3600450" cy="12954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提醒用例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108">
        <w:rPr>
          <w:rFonts w:hint="eastAsia"/>
        </w:rPr>
        <w:t>回答提醒</w:t>
      </w:r>
    </w:p>
    <w:p w:rsidR="006B157D" w:rsidRDefault="006B157D" w:rsidP="006B157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回答提醒用例图</w:t>
      </w:r>
    </w:p>
    <w:p w:rsidR="006B157D" w:rsidRDefault="006B157D" w:rsidP="006B157D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6B157D" w:rsidTr="00977E98">
        <w:trPr>
          <w:trHeight w:val="483"/>
        </w:trPr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6B157D" w:rsidRDefault="006B157D" w:rsidP="00977E98">
            <w:r>
              <w:rPr>
                <w:rFonts w:hint="eastAsia"/>
              </w:rPr>
              <w:t>回答提醒用例图</w:t>
            </w:r>
          </w:p>
        </w:tc>
      </w:tr>
      <w:tr w:rsidR="006B157D" w:rsidTr="00977E98">
        <w:trPr>
          <w:trHeight w:val="418"/>
        </w:trPr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6B157D" w:rsidRDefault="006B157D" w:rsidP="00977E98">
            <w:r>
              <w:rPr>
                <w:rFonts w:hint="eastAsia"/>
              </w:rPr>
              <w:t>07</w:t>
            </w:r>
          </w:p>
        </w:tc>
      </w:tr>
      <w:tr w:rsidR="006B157D" w:rsidTr="00977E98">
        <w:trPr>
          <w:trHeight w:val="410"/>
        </w:trPr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6B157D" w:rsidRDefault="006B157D" w:rsidP="00977E98">
            <w:r>
              <w:rPr>
                <w:rFonts w:hint="eastAsia"/>
              </w:rPr>
              <w:t>用户</w:t>
            </w:r>
          </w:p>
        </w:tc>
      </w:tr>
      <w:tr w:rsidR="006B157D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简要说明</w:t>
            </w:r>
          </w:p>
          <w:p w:rsidR="006B157D" w:rsidRDefault="006B157D" w:rsidP="00977E9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6B157D" w:rsidRDefault="006B157D" w:rsidP="00977E98"/>
          <w:p w:rsidR="006B157D" w:rsidRDefault="006B157D" w:rsidP="006B157D">
            <w:r>
              <w:rPr>
                <w:rFonts w:hint="eastAsia"/>
              </w:rPr>
              <w:t>用户对问题进行回答之后将自动给该问题的所有人发送提醒邮件；</w:t>
            </w:r>
          </w:p>
          <w:p w:rsidR="006B157D" w:rsidRDefault="006B157D" w:rsidP="006B157D"/>
        </w:tc>
      </w:tr>
      <w:tr w:rsidR="006B157D" w:rsidRPr="00857673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6B157D" w:rsidRDefault="006B157D" w:rsidP="00977E98"/>
          <w:p w:rsidR="006B157D" w:rsidRDefault="006B157D" w:rsidP="00977E98">
            <w:r>
              <w:rPr>
                <w:rFonts w:hint="eastAsia"/>
              </w:rPr>
              <w:t>用户正对某问题添加回答；</w:t>
            </w:r>
          </w:p>
          <w:p w:rsidR="006B157D" w:rsidRPr="006B157D" w:rsidRDefault="006B157D" w:rsidP="008F3D9F"/>
        </w:tc>
      </w:tr>
      <w:tr w:rsidR="006B157D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6B157D" w:rsidRDefault="006B157D" w:rsidP="00977E98"/>
          <w:p w:rsidR="006B157D" w:rsidRDefault="006B157D" w:rsidP="00DA1C82">
            <w:pPr>
              <w:pStyle w:val="ac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用户对问题提交回答</w:t>
            </w:r>
          </w:p>
          <w:p w:rsidR="006B157D" w:rsidRDefault="006B157D" w:rsidP="00DA1C82">
            <w:pPr>
              <w:pStyle w:val="ac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系统给被回答者发送提醒邮件</w:t>
            </w:r>
          </w:p>
          <w:p w:rsidR="006B157D" w:rsidRDefault="006B157D" w:rsidP="00DA1C82">
            <w:pPr>
              <w:pStyle w:val="ac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系统正常跳转</w:t>
            </w:r>
          </w:p>
          <w:p w:rsidR="006B157D" w:rsidRDefault="006B157D" w:rsidP="00DA1C82">
            <w:pPr>
              <w:pStyle w:val="ac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被回答者收到系统提示邮件</w:t>
            </w:r>
          </w:p>
          <w:p w:rsidR="006B157D" w:rsidRDefault="006B157D" w:rsidP="00DA1C82">
            <w:pPr>
              <w:pStyle w:val="ac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用例结束</w:t>
            </w:r>
          </w:p>
          <w:p w:rsidR="006B157D" w:rsidRDefault="006B157D" w:rsidP="006B157D"/>
        </w:tc>
      </w:tr>
      <w:tr w:rsidR="006B157D" w:rsidRPr="003647A0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其他事件流</w:t>
            </w:r>
          </w:p>
        </w:tc>
        <w:tc>
          <w:tcPr>
            <w:tcW w:w="6004" w:type="dxa"/>
          </w:tcPr>
          <w:p w:rsidR="006B157D" w:rsidRPr="009163E8" w:rsidRDefault="007A1AC8" w:rsidP="00977E98">
            <w:r>
              <w:rPr>
                <w:rFonts w:hint="eastAsia"/>
              </w:rPr>
              <w:t>无</w:t>
            </w:r>
          </w:p>
        </w:tc>
      </w:tr>
      <w:tr w:rsidR="006B157D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6B157D" w:rsidRDefault="009163E8" w:rsidP="00977E98">
            <w:r>
              <w:rPr>
                <w:rFonts w:hint="eastAsia"/>
              </w:rPr>
              <w:t>无</w:t>
            </w:r>
          </w:p>
        </w:tc>
      </w:tr>
      <w:tr w:rsidR="006B157D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6B157D" w:rsidRDefault="006B157D" w:rsidP="00977E98"/>
          <w:p w:rsidR="006B157D" w:rsidRDefault="008D2EF8" w:rsidP="00977E98">
            <w:r>
              <w:rPr>
                <w:rFonts w:hint="eastAsia"/>
              </w:rPr>
              <w:t>被回答者收到提醒邮件</w:t>
            </w:r>
          </w:p>
          <w:p w:rsidR="006B157D" w:rsidRDefault="006B157D" w:rsidP="00977E98"/>
        </w:tc>
      </w:tr>
      <w:tr w:rsidR="006B157D" w:rsidTr="00977E98">
        <w:tc>
          <w:tcPr>
            <w:tcW w:w="2518" w:type="dxa"/>
          </w:tcPr>
          <w:p w:rsidR="006B157D" w:rsidRDefault="006B157D" w:rsidP="00977E9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6B157D" w:rsidRDefault="006B157D" w:rsidP="00977E98">
            <w:r>
              <w:rPr>
                <w:rFonts w:hint="eastAsia"/>
              </w:rPr>
              <w:t>无</w:t>
            </w:r>
          </w:p>
        </w:tc>
      </w:tr>
    </w:tbl>
    <w:p w:rsidR="006B157D" w:rsidRPr="006B157D" w:rsidRDefault="006B157D" w:rsidP="006B157D">
      <w:pPr>
        <w:jc w:val="center"/>
      </w:pPr>
    </w:p>
    <w:p w:rsidR="00890108" w:rsidRDefault="00890108" w:rsidP="00DA1C8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主页定制</w:t>
      </w:r>
      <w:r w:rsidR="004A5DD5">
        <w:rPr>
          <w:rFonts w:hint="eastAsia"/>
        </w:rPr>
        <w:t xml:space="preserve"> </w:t>
      </w:r>
    </w:p>
    <w:p w:rsidR="009163E8" w:rsidRDefault="009163E8" w:rsidP="009163E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914900" cy="3333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主页定制用例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E8" w:rsidRDefault="009163E8" w:rsidP="009163E8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首页定制用例图</w:t>
      </w:r>
    </w:p>
    <w:p w:rsidR="009163E8" w:rsidRDefault="009163E8" w:rsidP="009163E8">
      <w:pPr>
        <w:ind w:left="420"/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163E8" w:rsidTr="00977E98">
        <w:trPr>
          <w:trHeight w:val="483"/>
        </w:trPr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9163E8" w:rsidRDefault="009163E8" w:rsidP="00977E98">
            <w:r>
              <w:rPr>
                <w:rFonts w:hint="eastAsia"/>
              </w:rPr>
              <w:t>主页定制</w:t>
            </w:r>
          </w:p>
        </w:tc>
      </w:tr>
      <w:tr w:rsidR="009163E8" w:rsidTr="00977E98">
        <w:trPr>
          <w:trHeight w:val="418"/>
        </w:trPr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9163E8" w:rsidRDefault="009163E8" w:rsidP="00977E98">
            <w:r>
              <w:rPr>
                <w:rFonts w:hint="eastAsia"/>
              </w:rPr>
              <w:t>08</w:t>
            </w:r>
          </w:p>
        </w:tc>
      </w:tr>
      <w:tr w:rsidR="009163E8" w:rsidTr="00977E98">
        <w:trPr>
          <w:trHeight w:val="410"/>
        </w:trPr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9163E8" w:rsidRDefault="009163E8" w:rsidP="00977E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</w:p>
        </w:tc>
      </w:tr>
      <w:tr w:rsidR="009163E8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简要说明</w:t>
            </w:r>
          </w:p>
          <w:p w:rsidR="009163E8" w:rsidRDefault="009163E8" w:rsidP="00977E9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9163E8" w:rsidRDefault="009163E8" w:rsidP="00977E98"/>
          <w:p w:rsidR="009163E8" w:rsidRDefault="009163E8" w:rsidP="00977E98">
            <w:r>
              <w:rPr>
                <w:rFonts w:hint="eastAsia"/>
              </w:rPr>
              <w:t>用户在登录主页查看其他用户以及自己的提问列表；</w:t>
            </w:r>
          </w:p>
          <w:p w:rsidR="009163E8" w:rsidRDefault="009163E8" w:rsidP="00977E98">
            <w:r>
              <w:rPr>
                <w:rFonts w:hint="eastAsia"/>
              </w:rPr>
              <w:t>用户首页展示的问题进行分类展示；</w:t>
            </w:r>
          </w:p>
          <w:p w:rsidR="009163E8" w:rsidRDefault="009163E8" w:rsidP="00977E98">
            <w:r>
              <w:rPr>
                <w:rFonts w:hint="eastAsia"/>
              </w:rPr>
              <w:t>用户对主页展示的问题进行搜索；</w:t>
            </w:r>
          </w:p>
          <w:p w:rsidR="00921504" w:rsidRPr="009163E8" w:rsidRDefault="00921504" w:rsidP="00977E98">
            <w:r>
              <w:rPr>
                <w:rFonts w:hint="eastAsia"/>
              </w:rPr>
              <w:t>用户在主页可以提出问题。</w:t>
            </w:r>
          </w:p>
          <w:p w:rsidR="009163E8" w:rsidRDefault="009163E8" w:rsidP="00977E98"/>
        </w:tc>
      </w:tr>
      <w:tr w:rsidR="009163E8" w:rsidRPr="00857673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9163E8" w:rsidRDefault="009163E8" w:rsidP="00977E98"/>
          <w:p w:rsidR="009163E8" w:rsidRDefault="00921504" w:rsidP="00921504">
            <w:r>
              <w:rPr>
                <w:rFonts w:hint="eastAsia"/>
              </w:rPr>
              <w:t>用户已经访问</w:t>
            </w:r>
            <w:r w:rsidR="009163E8">
              <w:rPr>
                <w:rFonts w:hint="eastAsia"/>
              </w:rPr>
              <w:t>I</w:t>
            </w:r>
            <w:r w:rsidR="009163E8">
              <w:t xml:space="preserve"> A</w:t>
            </w:r>
            <w:r w:rsidR="009163E8">
              <w:rPr>
                <w:rFonts w:hint="eastAsia"/>
              </w:rPr>
              <w:t>sk</w:t>
            </w:r>
            <w:r w:rsidR="009163E8">
              <w:rPr>
                <w:rFonts w:hint="eastAsia"/>
              </w:rPr>
              <w:t>平台的主页</w:t>
            </w:r>
          </w:p>
          <w:p w:rsidR="00921504" w:rsidRPr="00857673" w:rsidRDefault="00921504" w:rsidP="00921504"/>
        </w:tc>
      </w:tr>
      <w:tr w:rsidR="009163E8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9163E8" w:rsidRDefault="009163E8" w:rsidP="00977E98"/>
          <w:p w:rsidR="009163E8" w:rsidRDefault="009163E8" w:rsidP="00DA1C82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用户进入主页</w:t>
            </w:r>
          </w:p>
          <w:p w:rsidR="00921504" w:rsidRDefault="00921504" w:rsidP="00DA1C82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用户可以浏览首页轮播图</w:t>
            </w:r>
          </w:p>
          <w:p w:rsidR="00921504" w:rsidRDefault="00921504" w:rsidP="00DA1C82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用户点击登录</w:t>
            </w:r>
          </w:p>
          <w:p w:rsidR="00921504" w:rsidRDefault="00921504" w:rsidP="00DA1C82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在弹出的模态框中输入账号和密码</w:t>
            </w:r>
          </w:p>
          <w:p w:rsidR="00921504" w:rsidRDefault="00921504" w:rsidP="00921504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如果正确，右上角显示用户个人页面，用户可以通过点击“进入论坛”进入论坛查看；如果错误，提示登陆失败，用户点击进入论坛将被阻止</w:t>
            </w:r>
          </w:p>
          <w:p w:rsidR="00921504" w:rsidRDefault="00921504" w:rsidP="00921504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用户进入论坛</w:t>
            </w:r>
          </w:p>
          <w:p w:rsidR="00921504" w:rsidRDefault="00921504" w:rsidP="00921504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lastRenderedPageBreak/>
              <w:t>用户可以查看论坛的所有问题了</w:t>
            </w:r>
          </w:p>
          <w:p w:rsidR="009163E8" w:rsidRDefault="009163E8" w:rsidP="00DA1C82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用例结束</w:t>
            </w:r>
          </w:p>
          <w:p w:rsidR="009163E8" w:rsidRDefault="009163E8" w:rsidP="009163E8"/>
          <w:p w:rsidR="009163E8" w:rsidRDefault="009163E8" w:rsidP="00977E98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D01148" w:rsidRDefault="00D01148" w:rsidP="00DA1C82">
            <w:pPr>
              <w:pStyle w:val="ac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用户点击</w:t>
            </w:r>
            <w:r w:rsidR="00921504">
              <w:rPr>
                <w:rFonts w:hint="eastAsia"/>
              </w:rPr>
              <w:t>注册</w:t>
            </w:r>
          </w:p>
          <w:p w:rsidR="00D01148" w:rsidRDefault="00921504" w:rsidP="00DA1C82">
            <w:pPr>
              <w:pStyle w:val="ac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在弹出的模态框中输入邮箱、密码</w:t>
            </w:r>
          </w:p>
          <w:p w:rsidR="00D01148" w:rsidRDefault="00921504" w:rsidP="00DA1C82">
            <w:pPr>
              <w:pStyle w:val="ac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如果注册成功，获得提示，可以进行登录了，如果注册失败，获得提示，请重试</w:t>
            </w:r>
          </w:p>
          <w:p w:rsidR="009163E8" w:rsidRDefault="009163E8" w:rsidP="00921504">
            <w:pPr>
              <w:pStyle w:val="ac"/>
              <w:ind w:left="780" w:firstLineChars="0" w:firstLine="0"/>
            </w:pPr>
          </w:p>
          <w:p w:rsidR="00921504" w:rsidRDefault="00921504" w:rsidP="00921504">
            <w:pPr>
              <w:ind w:firstLine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  <w:p w:rsidR="00921504" w:rsidRDefault="00921504" w:rsidP="00921504">
            <w:pPr>
              <w:pStyle w:val="ac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用户没有登录直接点击进入论坛</w:t>
            </w:r>
          </w:p>
          <w:p w:rsidR="00921504" w:rsidRDefault="00921504" w:rsidP="00921504">
            <w:pPr>
              <w:pStyle w:val="ac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弹出提示“请先登录”</w:t>
            </w:r>
          </w:p>
          <w:p w:rsidR="00921504" w:rsidRDefault="00921504" w:rsidP="00921504">
            <w:pPr>
              <w:ind w:left="420"/>
            </w:pPr>
          </w:p>
          <w:p w:rsidR="00921504" w:rsidRDefault="00921504" w:rsidP="00921504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</w:p>
          <w:p w:rsidR="00921504" w:rsidRDefault="00350A60" w:rsidP="00921504">
            <w:pPr>
              <w:pStyle w:val="ac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用户进入论坛之后点击搜索框</w:t>
            </w:r>
          </w:p>
          <w:p w:rsidR="00350A60" w:rsidRDefault="00350A60" w:rsidP="00921504">
            <w:pPr>
              <w:pStyle w:val="ac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用户输入搜索关键字（例如分类、问题内容）</w:t>
            </w:r>
          </w:p>
          <w:p w:rsidR="00350A60" w:rsidRDefault="00350A60" w:rsidP="00921504">
            <w:pPr>
              <w:pStyle w:val="ac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问题列表展示符合关键字的问题</w:t>
            </w:r>
          </w:p>
        </w:tc>
      </w:tr>
      <w:tr w:rsidR="009163E8" w:rsidRPr="003647A0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004" w:type="dxa"/>
          </w:tcPr>
          <w:p w:rsidR="00D01148" w:rsidRDefault="00D01148" w:rsidP="00D01148"/>
          <w:p w:rsidR="009163E8" w:rsidRDefault="00350A60" w:rsidP="00DA1C82">
            <w:pPr>
              <w:pStyle w:val="ac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用户可以在首页使用提问、收藏、个人信息、退出登录、回答管理、提问管理等功能，在其他用例中描述</w:t>
            </w:r>
          </w:p>
          <w:p w:rsidR="009163E8" w:rsidRDefault="009163E8" w:rsidP="00350A60">
            <w:pPr>
              <w:pStyle w:val="ac"/>
              <w:ind w:left="360" w:firstLineChars="0" w:firstLine="0"/>
            </w:pPr>
          </w:p>
          <w:p w:rsidR="009163E8" w:rsidRPr="003A5FD7" w:rsidRDefault="009163E8" w:rsidP="00977E98"/>
          <w:p w:rsidR="009163E8" w:rsidRPr="003647A0" w:rsidRDefault="009163E8" w:rsidP="00977E98"/>
        </w:tc>
      </w:tr>
      <w:tr w:rsidR="009163E8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9163E8" w:rsidRDefault="009163E8" w:rsidP="00977E98">
            <w:r>
              <w:rPr>
                <w:rFonts w:hint="eastAsia"/>
              </w:rPr>
              <w:t xml:space="preserve"> </w:t>
            </w:r>
            <w:r w:rsidR="00350A60">
              <w:rPr>
                <w:rFonts w:hint="eastAsia"/>
              </w:rPr>
              <w:t>无</w:t>
            </w:r>
          </w:p>
        </w:tc>
      </w:tr>
      <w:tr w:rsidR="009163E8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9163E8" w:rsidRDefault="009163E8" w:rsidP="00977E98"/>
          <w:p w:rsidR="009163E8" w:rsidRDefault="009163E8" w:rsidP="00977E98">
            <w:r>
              <w:rPr>
                <w:rFonts w:hint="eastAsia"/>
              </w:rPr>
              <w:t>用户</w:t>
            </w:r>
            <w:r w:rsidR="00F37790">
              <w:rPr>
                <w:rFonts w:hint="eastAsia"/>
              </w:rPr>
              <w:t>能够成功使用主页提供的功能项</w:t>
            </w:r>
          </w:p>
          <w:p w:rsidR="009163E8" w:rsidRDefault="009163E8" w:rsidP="00977E98"/>
        </w:tc>
      </w:tr>
      <w:tr w:rsidR="009163E8" w:rsidTr="00977E98">
        <w:tc>
          <w:tcPr>
            <w:tcW w:w="2518" w:type="dxa"/>
          </w:tcPr>
          <w:p w:rsidR="009163E8" w:rsidRDefault="009163E8" w:rsidP="00977E9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9163E8" w:rsidRDefault="009163E8" w:rsidP="00977E98">
            <w:r>
              <w:rPr>
                <w:rFonts w:hint="eastAsia"/>
              </w:rPr>
              <w:t>无</w:t>
            </w:r>
          </w:p>
        </w:tc>
      </w:tr>
    </w:tbl>
    <w:p w:rsidR="009163E8" w:rsidRPr="009163E8" w:rsidRDefault="009163E8" w:rsidP="009163E8">
      <w:pPr>
        <w:ind w:left="420"/>
        <w:jc w:val="center"/>
      </w:pPr>
    </w:p>
    <w:p w:rsidR="00890108" w:rsidRDefault="00890108" w:rsidP="00DA1C8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管理员登录</w:t>
      </w:r>
    </w:p>
    <w:p w:rsidR="00821781" w:rsidRDefault="00821781" w:rsidP="0082178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819650" cy="2647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管理员登陆用例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1" w:rsidRDefault="00821781" w:rsidP="00821781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管理员登陆用例图</w:t>
      </w:r>
    </w:p>
    <w:p w:rsidR="00821781" w:rsidRDefault="00821781" w:rsidP="00821781">
      <w:pPr>
        <w:ind w:left="420"/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2"/>
        <w:gridCol w:w="5894"/>
      </w:tblGrid>
      <w:tr w:rsidR="001E365A" w:rsidTr="00B34134">
        <w:trPr>
          <w:trHeight w:val="483"/>
        </w:trPr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用例名称</w:t>
            </w:r>
          </w:p>
        </w:tc>
        <w:tc>
          <w:tcPr>
            <w:tcW w:w="5894" w:type="dxa"/>
          </w:tcPr>
          <w:p w:rsidR="001E365A" w:rsidRDefault="001E365A" w:rsidP="00B34134">
            <w:r>
              <w:rPr>
                <w:rFonts w:hint="eastAsia"/>
              </w:rPr>
              <w:t>管理员登录</w:t>
            </w:r>
          </w:p>
        </w:tc>
      </w:tr>
      <w:tr w:rsidR="001E365A" w:rsidTr="00B34134">
        <w:trPr>
          <w:trHeight w:val="418"/>
        </w:trPr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用例标识号</w:t>
            </w:r>
          </w:p>
        </w:tc>
        <w:tc>
          <w:tcPr>
            <w:tcW w:w="5894" w:type="dxa"/>
          </w:tcPr>
          <w:p w:rsidR="001E365A" w:rsidRDefault="001E365A" w:rsidP="00B34134">
            <w:r>
              <w:rPr>
                <w:rFonts w:hint="eastAsia"/>
              </w:rPr>
              <w:t>09</w:t>
            </w:r>
          </w:p>
        </w:tc>
      </w:tr>
      <w:tr w:rsidR="001E365A" w:rsidTr="00B34134">
        <w:trPr>
          <w:trHeight w:val="410"/>
        </w:trPr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参与者</w:t>
            </w:r>
          </w:p>
        </w:tc>
        <w:tc>
          <w:tcPr>
            <w:tcW w:w="5894" w:type="dxa"/>
          </w:tcPr>
          <w:p w:rsidR="001E365A" w:rsidRDefault="001E365A" w:rsidP="00B34134">
            <w:r>
              <w:rPr>
                <w:rFonts w:hint="eastAsia"/>
              </w:rPr>
              <w:t>管理员</w:t>
            </w:r>
          </w:p>
        </w:tc>
      </w:tr>
      <w:tr w:rsidR="001E365A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简要说明</w:t>
            </w:r>
          </w:p>
          <w:p w:rsidR="001E365A" w:rsidRDefault="001E365A" w:rsidP="00B34134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589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管理员在浏览器地址栏输入管理员登录页面的</w:t>
            </w:r>
          </w:p>
          <w:p w:rsidR="001E365A" w:rsidRDefault="001E365A" w:rsidP="00B3413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  <w:hyperlink r:id="rId18" w:history="1">
              <w:r>
                <w:rPr>
                  <w:rStyle w:val="a9"/>
                </w:rPr>
                <w:t>http://localhost:8080/New/adminLogin.jsp</w:t>
              </w:r>
            </w:hyperlink>
          </w:p>
          <w:p w:rsidR="001E365A" w:rsidRDefault="001E365A" w:rsidP="00B34134">
            <w:r>
              <w:rPr>
                <w:rFonts w:hint="eastAsia"/>
              </w:rPr>
              <w:t>进入管理员登录页面，输入管理账号密码后进入管理员主页面。</w:t>
            </w:r>
          </w:p>
          <w:p w:rsidR="001E365A" w:rsidRDefault="001E365A" w:rsidP="00B34134"/>
        </w:tc>
      </w:tr>
      <w:tr w:rsidR="001E365A" w:rsidRPr="00857673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前置条件</w:t>
            </w:r>
          </w:p>
        </w:tc>
        <w:tc>
          <w:tcPr>
            <w:tcW w:w="589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管理员打开浏览器且可以正确输入登录页面</w:t>
            </w:r>
            <w:r>
              <w:rPr>
                <w:rFonts w:hint="eastAsia"/>
              </w:rPr>
              <w:t>u</w:t>
            </w:r>
            <w:r>
              <w:t>rl</w:t>
            </w:r>
          </w:p>
          <w:p w:rsidR="001E365A" w:rsidRPr="00857673" w:rsidRDefault="001E365A" w:rsidP="00B34134"/>
        </w:tc>
      </w:tr>
      <w:tr w:rsidR="001E365A" w:rsidRPr="00857673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输入数据</w:t>
            </w:r>
          </w:p>
        </w:tc>
        <w:tc>
          <w:tcPr>
            <w:tcW w:w="5894" w:type="dxa"/>
          </w:tcPr>
          <w:p w:rsidR="001E365A" w:rsidRDefault="001E365A" w:rsidP="00B34134">
            <w:pPr>
              <w:pStyle w:val="ac"/>
              <w:ind w:left="420"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）管理员账号和密码</w:t>
            </w:r>
          </w:p>
          <w:p w:rsidR="001E365A" w:rsidRDefault="001E365A" w:rsidP="00B34134">
            <w:pPr>
              <w:ind w:firstLineChars="200" w:firstLine="42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</w:t>
            </w:r>
          </w:p>
          <w:p w:rsidR="001E365A" w:rsidRDefault="001E365A" w:rsidP="00B34134">
            <w:pPr>
              <w:ind w:firstLineChars="200"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aiask</w:t>
            </w:r>
          </w:p>
          <w:p w:rsidR="001E365A" w:rsidRDefault="001E365A" w:rsidP="00B34134">
            <w:pPr>
              <w:pStyle w:val="ac"/>
              <w:ind w:left="420" w:firstLineChars="0" w:firstLine="0"/>
            </w:pPr>
          </w:p>
        </w:tc>
      </w:tr>
      <w:tr w:rsidR="001E365A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基本事件流</w:t>
            </w:r>
          </w:p>
        </w:tc>
        <w:tc>
          <w:tcPr>
            <w:tcW w:w="5894" w:type="dxa"/>
          </w:tcPr>
          <w:p w:rsidR="001E365A" w:rsidRDefault="001E365A" w:rsidP="00B34134"/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管理员在浏览器地址栏输入管理员登录页面的</w:t>
            </w:r>
            <w:r>
              <w:rPr>
                <w:rFonts w:hint="eastAsia"/>
              </w:rPr>
              <w:t>u</w:t>
            </w:r>
            <w:r>
              <w:t>rl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浏览器跳转到管理员登录页面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管理员点击账号输入框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管理员输入账号（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管理员点击密码输入框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管理员输入密码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管理员点击登录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系统跳转到管理员主页</w:t>
            </w:r>
          </w:p>
          <w:p w:rsidR="001E365A" w:rsidRDefault="001E365A" w:rsidP="00DA1C82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lastRenderedPageBreak/>
              <w:t>用例结束</w:t>
            </w:r>
          </w:p>
          <w:p w:rsidR="001E365A" w:rsidRDefault="001E365A" w:rsidP="00B34134"/>
        </w:tc>
      </w:tr>
      <w:tr w:rsidR="001E365A" w:rsidRPr="003647A0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5894" w:type="dxa"/>
          </w:tcPr>
          <w:p w:rsidR="001E365A" w:rsidRDefault="001E365A" w:rsidP="00B34134"/>
          <w:p w:rsidR="001E365A" w:rsidRPr="003A5FD7" w:rsidRDefault="001E365A" w:rsidP="00B34134">
            <w:r>
              <w:rPr>
                <w:rFonts w:hint="eastAsia"/>
              </w:rPr>
              <w:t>无</w:t>
            </w:r>
          </w:p>
          <w:p w:rsidR="001E365A" w:rsidRPr="003647A0" w:rsidRDefault="001E365A" w:rsidP="00B34134"/>
        </w:tc>
      </w:tr>
      <w:tr w:rsidR="001E365A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异常事件流</w:t>
            </w:r>
          </w:p>
        </w:tc>
        <w:tc>
          <w:tcPr>
            <w:tcW w:w="5894" w:type="dxa"/>
          </w:tcPr>
          <w:p w:rsidR="001E365A" w:rsidRDefault="001E365A" w:rsidP="00DA1C82">
            <w:pPr>
              <w:pStyle w:val="ac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管理员输入账号或密码错误，页面自动刷新重置输入框为空</w:t>
            </w:r>
          </w:p>
          <w:p w:rsidR="001E365A" w:rsidRDefault="001E365A" w:rsidP="00DA1C82">
            <w:pPr>
              <w:pStyle w:val="ac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管理员不输入账号密码信息点击登录，页面刷新</w:t>
            </w:r>
          </w:p>
          <w:p w:rsidR="001E365A" w:rsidRPr="00291F99" w:rsidRDefault="001E365A" w:rsidP="00B34134"/>
        </w:tc>
      </w:tr>
      <w:tr w:rsidR="001E365A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后置条件</w:t>
            </w:r>
          </w:p>
        </w:tc>
        <w:tc>
          <w:tcPr>
            <w:tcW w:w="5894" w:type="dxa"/>
          </w:tcPr>
          <w:p w:rsidR="001E365A" w:rsidRDefault="001E365A" w:rsidP="00B34134"/>
          <w:p w:rsidR="001E365A" w:rsidRDefault="001E365A" w:rsidP="00B34134">
            <w:r>
              <w:rPr>
                <w:rFonts w:hint="eastAsia"/>
              </w:rPr>
              <w:t>管理员成功进入管理员界面</w:t>
            </w:r>
          </w:p>
          <w:p w:rsidR="001E365A" w:rsidRDefault="001E365A" w:rsidP="00B34134"/>
        </w:tc>
      </w:tr>
      <w:tr w:rsidR="001E365A" w:rsidTr="00B34134">
        <w:tc>
          <w:tcPr>
            <w:tcW w:w="2402" w:type="dxa"/>
          </w:tcPr>
          <w:p w:rsidR="001E365A" w:rsidRDefault="001E365A" w:rsidP="00B34134">
            <w:r>
              <w:rPr>
                <w:rFonts w:hint="eastAsia"/>
              </w:rPr>
              <w:t>注释</w:t>
            </w:r>
          </w:p>
        </w:tc>
        <w:tc>
          <w:tcPr>
            <w:tcW w:w="5894" w:type="dxa"/>
          </w:tcPr>
          <w:p w:rsidR="001E365A" w:rsidRDefault="001E365A" w:rsidP="00B34134">
            <w:r>
              <w:rPr>
                <w:rFonts w:hint="eastAsia"/>
              </w:rPr>
              <w:t>无</w:t>
            </w:r>
          </w:p>
        </w:tc>
      </w:tr>
    </w:tbl>
    <w:p w:rsidR="001E365A" w:rsidRDefault="001E365A" w:rsidP="00821781">
      <w:pPr>
        <w:ind w:left="420"/>
        <w:jc w:val="center"/>
      </w:pPr>
    </w:p>
    <w:p w:rsidR="00821781" w:rsidRPr="00821781" w:rsidRDefault="00821781" w:rsidP="00821781">
      <w:pPr>
        <w:ind w:left="420"/>
        <w:jc w:val="center"/>
      </w:pPr>
    </w:p>
    <w:p w:rsidR="00890108" w:rsidRDefault="002D154F" w:rsidP="00DA1C82">
      <w:pPr>
        <w:pStyle w:val="3"/>
        <w:numPr>
          <w:ilvl w:val="2"/>
          <w:numId w:val="25"/>
        </w:numPr>
      </w:pPr>
      <w:r>
        <w:rPr>
          <w:rFonts w:hint="eastAsia"/>
        </w:rPr>
        <w:t>问题管理</w:t>
      </w:r>
    </w:p>
    <w:p w:rsidR="00584FAC" w:rsidRDefault="00584FAC" w:rsidP="00584FA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690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问题管理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D" w:rsidRDefault="00E331ED" w:rsidP="00E331ED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问题管理用例图</w:t>
      </w:r>
    </w:p>
    <w:p w:rsidR="00E331ED" w:rsidRPr="00584FAC" w:rsidRDefault="00E331ED" w:rsidP="00584FAC">
      <w:pPr>
        <w:ind w:left="42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E4BFE" w:rsidTr="008D7058">
        <w:trPr>
          <w:trHeight w:val="483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问题管理</w:t>
            </w:r>
          </w:p>
        </w:tc>
      </w:tr>
      <w:tr w:rsidR="000E4BFE" w:rsidTr="008D7058">
        <w:trPr>
          <w:trHeight w:val="418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10</w:t>
            </w:r>
          </w:p>
        </w:tc>
      </w:tr>
      <w:tr w:rsidR="000E4BFE" w:rsidTr="008D7058">
        <w:trPr>
          <w:trHeight w:val="410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管理员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简要说明</w:t>
            </w: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管理员可以在现有的问题中查找问题</w:t>
            </w:r>
          </w:p>
          <w:p w:rsidR="000E4BFE" w:rsidRDefault="000E4BFE" w:rsidP="008D7058">
            <w:r>
              <w:rPr>
                <w:rFonts w:hint="eastAsia"/>
              </w:rPr>
              <w:t>管理员可以删除任一问题</w:t>
            </w:r>
          </w:p>
          <w:p w:rsidR="000E4BFE" w:rsidRDefault="000E4BFE" w:rsidP="008D7058">
            <w:r>
              <w:rPr>
                <w:rFonts w:hint="eastAsia"/>
              </w:rPr>
              <w:t>管理员可以置顶任一问题</w:t>
            </w:r>
          </w:p>
          <w:p w:rsidR="000E4BFE" w:rsidRDefault="000E4BFE" w:rsidP="008D7058">
            <w:r>
              <w:rPr>
                <w:rFonts w:hint="eastAsia"/>
              </w:rPr>
              <w:t>管理员可以对置顶的问题取消置顶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管理员已经登录进入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平台的问题管理页面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0E4BFE" w:rsidRDefault="00B1201E" w:rsidP="00B1201E">
            <w:pPr>
              <w:pStyle w:val="ac"/>
              <w:numPr>
                <w:ilvl w:val="2"/>
                <w:numId w:val="10"/>
              </w:numPr>
              <w:ind w:firstLineChars="0"/>
            </w:pPr>
            <w:r>
              <w:rPr>
                <w:rFonts w:hint="eastAsia"/>
              </w:rPr>
              <w:t>无字符和长度限制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输出数据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无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0E4BFE" w:rsidRDefault="000E4BFE" w:rsidP="008D7058">
            <w:pPr>
              <w:ind w:left="420"/>
            </w:pPr>
          </w:p>
          <w:p w:rsidR="000E4BFE" w:rsidRDefault="000E4BFE" w:rsidP="00DA1C82">
            <w:pPr>
              <w:pStyle w:val="ac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管理员在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平台问题管理页面</w:t>
            </w:r>
          </w:p>
          <w:p w:rsidR="000E4BFE" w:rsidRDefault="000E4BFE" w:rsidP="00DA1C82">
            <w:pPr>
              <w:pStyle w:val="ac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管理员选择一个问题，点击删除按钮</w:t>
            </w:r>
          </w:p>
          <w:p w:rsidR="000E4BFE" w:rsidRDefault="000E4BFE" w:rsidP="00DA1C82">
            <w:pPr>
              <w:pStyle w:val="ac"/>
              <w:numPr>
                <w:ilvl w:val="0"/>
                <w:numId w:val="57"/>
              </w:numPr>
              <w:ind w:left="785" w:firstLineChars="0"/>
            </w:pPr>
            <w:r>
              <w:rPr>
                <w:rFonts w:hint="eastAsia"/>
              </w:rPr>
              <w:t>系统删除该问题并且页面自动刷新</w:t>
            </w:r>
          </w:p>
          <w:p w:rsidR="000E4BFE" w:rsidRDefault="000E4BFE" w:rsidP="00DA1C82">
            <w:pPr>
              <w:pStyle w:val="ac"/>
              <w:numPr>
                <w:ilvl w:val="0"/>
                <w:numId w:val="57"/>
              </w:numPr>
              <w:ind w:left="785" w:firstLineChars="0"/>
            </w:pPr>
            <w:r>
              <w:rPr>
                <w:rFonts w:hint="eastAsia"/>
              </w:rPr>
              <w:t>页面显示更新后的问题列表</w:t>
            </w:r>
          </w:p>
          <w:p w:rsidR="000E4BFE" w:rsidRDefault="000E4BFE" w:rsidP="008D7058">
            <w:pPr>
              <w:ind w:left="425"/>
            </w:pPr>
            <w:r>
              <w:rPr>
                <w:rFonts w:hint="eastAsia"/>
              </w:rPr>
              <w:t>（若管理员要置顶问题，进入备选流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；若管理员要取消置顶，进入备选流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；若管理员要搜索，进入备选流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；若管理员要改变每页显示问题数量，进入备选流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；若管理员想切换问题列表页，进入备选流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0E4BFE" w:rsidRDefault="000E4BFE" w:rsidP="008D7058">
            <w:pPr>
              <w:pStyle w:val="ac"/>
              <w:ind w:left="780" w:firstLineChars="0" w:firstLine="0"/>
            </w:pP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管理员选择一个问题点击置顶按钮</w:t>
            </w:r>
          </w:p>
          <w:p w:rsidR="000E4BFE" w:rsidRDefault="000E4BFE" w:rsidP="00DA1C82">
            <w:pPr>
              <w:pStyle w:val="ac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问题已被置顶</w:t>
            </w:r>
          </w:p>
          <w:p w:rsidR="000E4BFE" w:rsidRDefault="000E4BFE" w:rsidP="00DA1C82">
            <w:pPr>
              <w:pStyle w:val="ac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页面自动刷新，</w:t>
            </w:r>
            <w:r w:rsidR="00565AC8">
              <w:rPr>
                <w:rFonts w:hint="eastAsia"/>
              </w:rPr>
              <w:t>问题状态显示置顶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管理员选择一个问题点击取消按钮</w:t>
            </w:r>
          </w:p>
          <w:p w:rsidR="000E4BFE" w:rsidRDefault="000E4BFE" w:rsidP="00DA1C82">
            <w:pPr>
              <w:pStyle w:val="ac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问题已被取消置顶</w:t>
            </w:r>
          </w:p>
          <w:p w:rsidR="000E4BFE" w:rsidRDefault="000E4BFE" w:rsidP="00DA1C82">
            <w:pPr>
              <w:pStyle w:val="ac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页面自动刷新，问题</w:t>
            </w:r>
            <w:r w:rsidR="00565AC8">
              <w:rPr>
                <w:rFonts w:hint="eastAsia"/>
              </w:rPr>
              <w:t>状态显示未置顶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管理员光标定位到左上角搜索框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管理员输入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管理员点击搜索按钮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系统立即搜索问题并刷新页面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问题列表显示搜索到的问题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再次点击搜索按钮，或者点击浏览器的返回按钮</w:t>
            </w:r>
          </w:p>
          <w:p w:rsidR="000E4BFE" w:rsidRDefault="000E4BFE" w:rsidP="00DA1C82">
            <w:pPr>
              <w:pStyle w:val="ac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页面刷新并显示所有问题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管理员将光标定位到页面的右上角搜索框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管理员输入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0E4BFE" w:rsidRDefault="000E4BFE" w:rsidP="00DA1C82">
            <w:pPr>
              <w:pStyle w:val="ac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系统实时查询到结果并显示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管理员点击左上角文字“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”右边的数字框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10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个问题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lastRenderedPageBreak/>
              <w:t>管理员选择</w:t>
            </w:r>
            <w:r>
              <w:rPr>
                <w:rFonts w:hint="eastAsia"/>
              </w:rPr>
              <w:t>25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个问题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50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个问题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100</w:t>
            </w:r>
          </w:p>
          <w:p w:rsidR="000E4BFE" w:rsidRDefault="000E4BFE" w:rsidP="00DA1C82">
            <w:pPr>
              <w:pStyle w:val="ac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个问题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管理员点击右下角</w:t>
            </w:r>
            <w:r>
              <w:t>”Next”</w:t>
            </w:r>
            <w:r>
              <w:rPr>
                <w:rFonts w:hint="eastAsia"/>
              </w:rPr>
              <w:t>按钮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问题列表显示下一页的问题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管理员点击右下角的“</w:t>
            </w:r>
            <w:r>
              <w:rPr>
                <w:rFonts w:hint="eastAsia"/>
              </w:rPr>
              <w:t>Previous</w:t>
            </w:r>
            <w:r>
              <w:rPr>
                <w:rFonts w:hint="eastAsia"/>
              </w:rPr>
              <w:t>”按钮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问题列表显示上一页的问题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管理员点击右下角的任一数字</w:t>
            </w:r>
          </w:p>
          <w:p w:rsidR="000E4BFE" w:rsidRDefault="000E4BFE" w:rsidP="00DA1C82">
            <w:pPr>
              <w:pStyle w:val="ac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问题列表显示该页面的问题</w:t>
            </w:r>
          </w:p>
        </w:tc>
      </w:tr>
      <w:tr w:rsidR="000E4BFE" w:rsidRPr="003647A0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管理员点击右上角头像或“管理员你好”弹出下拉框，点击用户管理进入用户管理页面</w:t>
            </w:r>
          </w:p>
          <w:p w:rsidR="000E4BFE" w:rsidRDefault="000E4BFE" w:rsidP="00DA1C82">
            <w:pPr>
              <w:pStyle w:val="ac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管理员点击右上角头像或“管理员你好”弹出下拉框，点击退出登录，弹出提示框，点击确定可以进入管理员登录页面</w:t>
            </w:r>
          </w:p>
          <w:p w:rsidR="000E4BFE" w:rsidRDefault="000E4BFE" w:rsidP="00DA1C82">
            <w:pPr>
              <w:pStyle w:val="ac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管理员点击左上角的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，会进入用户登录页</w:t>
            </w:r>
          </w:p>
          <w:p w:rsidR="000E4BFE" w:rsidRPr="00377840" w:rsidRDefault="000E4BFE" w:rsidP="008D7058">
            <w:pPr>
              <w:pStyle w:val="ac"/>
              <w:ind w:left="360" w:firstLineChars="0" w:firstLine="0"/>
            </w:pP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中，如果管理员输入的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值非法，将自动删除</w:t>
            </w:r>
          </w:p>
          <w:p w:rsidR="000E4BFE" w:rsidRDefault="000E4BFE" w:rsidP="00DA1C82">
            <w:pPr>
              <w:pStyle w:val="ac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中，如果问题列表显示的是第一页，“</w:t>
            </w:r>
            <w:r>
              <w:rPr>
                <w:rFonts w:hint="eastAsia"/>
              </w:rPr>
              <w:t>P</w:t>
            </w:r>
            <w:r>
              <w:t>revious</w:t>
            </w:r>
            <w:r>
              <w:rPr>
                <w:rFonts w:hint="eastAsia"/>
              </w:rPr>
              <w:t>”按钮不可点击，如果是最后一页，“</w:t>
            </w:r>
            <w:r>
              <w:rPr>
                <w:rFonts w:hint="eastAsia"/>
              </w:rPr>
              <w:t>N</w:t>
            </w:r>
            <w:r>
              <w:t>ext</w:t>
            </w:r>
            <w:r>
              <w:rPr>
                <w:rFonts w:hint="eastAsia"/>
              </w:rPr>
              <w:t>”按钮不可点击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管理员删除问题数据库里不再有该问题</w:t>
            </w:r>
          </w:p>
          <w:p w:rsidR="000E4BFE" w:rsidRDefault="000E4BFE" w:rsidP="008D7058">
            <w:r>
              <w:rPr>
                <w:rFonts w:hint="eastAsia"/>
              </w:rPr>
              <w:t>管理员点击置顶后，用户首页该问题会被置顶</w:t>
            </w:r>
          </w:p>
          <w:p w:rsidR="000E4BFE" w:rsidRDefault="000E4BFE" w:rsidP="008D7058">
            <w:r>
              <w:rPr>
                <w:rFonts w:hint="eastAsia"/>
              </w:rPr>
              <w:t>管理员点击取消置顶，用户首页的置顶问题会被取消置顶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选择每页显示的问题个数时，在问题数量充足时才会正确显示</w:t>
            </w:r>
          </w:p>
        </w:tc>
      </w:tr>
    </w:tbl>
    <w:p w:rsidR="000E4BFE" w:rsidRDefault="000E4BFE" w:rsidP="000E4BFE"/>
    <w:p w:rsidR="000E4BFE" w:rsidRDefault="000E4BFE" w:rsidP="000E4BFE"/>
    <w:p w:rsidR="000E4BFE" w:rsidRDefault="000E4BFE" w:rsidP="000E4BFE"/>
    <w:p w:rsidR="0013661F" w:rsidRPr="000E4BFE" w:rsidRDefault="0013661F" w:rsidP="0013661F"/>
    <w:p w:rsidR="000E4BFE" w:rsidRPr="0013661F" w:rsidRDefault="000E4BFE" w:rsidP="0013661F"/>
    <w:p w:rsidR="002D154F" w:rsidRDefault="002D154F" w:rsidP="00DA1C8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用户管理</w:t>
      </w:r>
    </w:p>
    <w:p w:rsidR="00E331ED" w:rsidRDefault="00E331ED" w:rsidP="00E331ED">
      <w:r>
        <w:rPr>
          <w:rFonts w:hint="eastAsia"/>
          <w:noProof/>
        </w:rPr>
        <w:drawing>
          <wp:inline distT="0" distB="0" distL="0" distR="0">
            <wp:extent cx="4754880" cy="295130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管理用例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66" cy="29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D" w:rsidRDefault="00E331ED" w:rsidP="00E331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用户管理用例图</w:t>
      </w:r>
    </w:p>
    <w:p w:rsidR="00E331ED" w:rsidRPr="00E331ED" w:rsidRDefault="00E331ED" w:rsidP="00E331E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E4BFE" w:rsidTr="008D7058">
        <w:trPr>
          <w:trHeight w:val="483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用例名称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用户管理</w:t>
            </w:r>
          </w:p>
        </w:tc>
      </w:tr>
      <w:tr w:rsidR="000E4BFE" w:rsidTr="008D7058">
        <w:trPr>
          <w:trHeight w:val="418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用例标识号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11</w:t>
            </w:r>
          </w:p>
        </w:tc>
      </w:tr>
      <w:tr w:rsidR="000E4BFE" w:rsidTr="008D7058">
        <w:trPr>
          <w:trHeight w:val="410"/>
        </w:trPr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参与者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管理员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简要说明</w:t>
            </w: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管理员可以在现有的用户中查找用户</w:t>
            </w:r>
          </w:p>
          <w:p w:rsidR="000E4BFE" w:rsidRDefault="000E4BFE" w:rsidP="008D7058">
            <w:r>
              <w:rPr>
                <w:rFonts w:hint="eastAsia"/>
              </w:rPr>
              <w:t>管理员可以删除任一用户</w:t>
            </w:r>
          </w:p>
          <w:p w:rsidR="000E4BFE" w:rsidRDefault="000E4BFE" w:rsidP="008D7058">
            <w:r>
              <w:rPr>
                <w:rFonts w:hint="eastAsia"/>
              </w:rPr>
              <w:t>管理员可以锁定任一用户</w:t>
            </w:r>
          </w:p>
          <w:p w:rsidR="000E4BFE" w:rsidRDefault="000E4BFE" w:rsidP="008D7058">
            <w:r>
              <w:rPr>
                <w:rFonts w:hint="eastAsia"/>
              </w:rPr>
              <w:t>管理员可以对锁定的用户解锁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前置条件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管理员已经登录进入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平台的用户管理页面</w:t>
            </w:r>
          </w:p>
          <w:p w:rsidR="000E4BFE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输入数据</w:t>
            </w:r>
          </w:p>
        </w:tc>
        <w:tc>
          <w:tcPr>
            <w:tcW w:w="6004" w:type="dxa"/>
          </w:tcPr>
          <w:p w:rsidR="000E4BFE" w:rsidRDefault="00D40187" w:rsidP="002A6E9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）无字符和长度限制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输出数据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无</w:t>
            </w: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基本事件流</w:t>
            </w:r>
          </w:p>
        </w:tc>
        <w:tc>
          <w:tcPr>
            <w:tcW w:w="6004" w:type="dxa"/>
          </w:tcPr>
          <w:p w:rsidR="000E4BFE" w:rsidRDefault="000E4BFE" w:rsidP="008D7058">
            <w:pPr>
              <w:ind w:left="420"/>
            </w:pPr>
          </w:p>
          <w:p w:rsidR="000E4BFE" w:rsidRDefault="000E4BFE" w:rsidP="00DA1C82">
            <w:pPr>
              <w:pStyle w:val="ac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管理员在</w:t>
            </w:r>
            <w:r>
              <w:rPr>
                <w:rFonts w:hint="eastAsia"/>
              </w:rPr>
              <w:t>I</w:t>
            </w:r>
            <w:r>
              <w:t xml:space="preserve"> A</w:t>
            </w:r>
            <w:r>
              <w:rPr>
                <w:rFonts w:hint="eastAsia"/>
              </w:rPr>
              <w:t>sk</w:t>
            </w:r>
            <w:r>
              <w:rPr>
                <w:rFonts w:hint="eastAsia"/>
              </w:rPr>
              <w:t>平台用户管理页面</w:t>
            </w:r>
          </w:p>
          <w:p w:rsidR="000E4BFE" w:rsidRDefault="000E4BFE" w:rsidP="00DA1C82">
            <w:pPr>
              <w:pStyle w:val="ac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管理员选择一个用户，点击删除按钮</w:t>
            </w:r>
          </w:p>
          <w:p w:rsidR="000E4BFE" w:rsidRDefault="000E4BFE" w:rsidP="00DA1C82">
            <w:pPr>
              <w:pStyle w:val="ac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系统删除该用户并且页面自动刷新</w:t>
            </w:r>
          </w:p>
          <w:p w:rsidR="000E4BFE" w:rsidRDefault="000E4BFE" w:rsidP="00DA1C82">
            <w:pPr>
              <w:pStyle w:val="ac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页面显示更新后的用户列表</w:t>
            </w:r>
          </w:p>
          <w:p w:rsidR="000E4BFE" w:rsidRDefault="000E4BFE" w:rsidP="008D7058">
            <w:pPr>
              <w:ind w:left="425"/>
            </w:pPr>
            <w:r>
              <w:rPr>
                <w:rFonts w:hint="eastAsia"/>
              </w:rPr>
              <w:t>（若管理员要置顶问题，进入备选流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；若管理员要取消置顶，进入备选流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；若管理员要搜索，进入备选流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；若管理员要改变每页显示问题数量，进入备选流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；若管理员想切换问题列表页，进入备选流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0E4BFE" w:rsidRPr="00084102" w:rsidRDefault="000E4BFE" w:rsidP="008D7058">
            <w:pPr>
              <w:pStyle w:val="ac"/>
              <w:ind w:left="780" w:firstLineChars="0" w:firstLine="0"/>
            </w:pPr>
          </w:p>
          <w:p w:rsidR="000E4BFE" w:rsidRDefault="000E4BFE" w:rsidP="008D705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管理员选择一个用户点击锁定按钮</w:t>
            </w:r>
          </w:p>
          <w:p w:rsidR="000E4BFE" w:rsidRDefault="001C6B15" w:rsidP="008D705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E4BFE">
              <w:rPr>
                <w:rFonts w:hint="eastAsia"/>
              </w:rPr>
              <w:t>页面弹出提示框，显示“已锁定”</w:t>
            </w:r>
          </w:p>
          <w:p w:rsidR="000E4BFE" w:rsidRDefault="001C6B15" w:rsidP="008D705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E4BFE">
              <w:rPr>
                <w:rFonts w:hint="eastAsia"/>
              </w:rPr>
              <w:t>点击确定</w:t>
            </w:r>
          </w:p>
          <w:p w:rsidR="000E4BFE" w:rsidRDefault="001C6B15" w:rsidP="008D705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 w:rsidR="000E4BFE">
              <w:rPr>
                <w:rFonts w:hint="eastAsia"/>
              </w:rPr>
              <w:t>页面自动刷新，</w:t>
            </w:r>
            <w:r w:rsidR="00565AC8">
              <w:rPr>
                <w:rFonts w:hint="eastAsia"/>
              </w:rPr>
              <w:t>用户状态变为锁定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管理员选择一个用户点击解锁按钮</w:t>
            </w:r>
          </w:p>
          <w:p w:rsidR="000E4BFE" w:rsidRDefault="000E4BFE" w:rsidP="00DA1C82">
            <w:pPr>
              <w:pStyle w:val="ac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页面弹出提示框，显示“解锁”</w:t>
            </w:r>
          </w:p>
          <w:p w:rsidR="000E4BFE" w:rsidRDefault="000E4BFE" w:rsidP="00DA1C82">
            <w:pPr>
              <w:pStyle w:val="ac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0E4BFE" w:rsidRDefault="000E4BFE" w:rsidP="00DA1C82">
            <w:pPr>
              <w:pStyle w:val="ac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页面自动刷新，用户</w:t>
            </w:r>
            <w:r w:rsidR="00565AC8">
              <w:rPr>
                <w:rFonts w:hint="eastAsia"/>
              </w:rPr>
              <w:t>状态变为未锁定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管理员光标定位到左上角搜索框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管理员点击搜索按钮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系统立即搜索用户并刷新页面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用户列表显示搜索到的用户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再次点击搜索按钮，或者点击浏览器的返回按钮</w:t>
            </w:r>
          </w:p>
          <w:p w:rsidR="000E4BFE" w:rsidRDefault="000E4BFE" w:rsidP="00DA1C82">
            <w:pPr>
              <w:pStyle w:val="ac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页面刷新并显示所用户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管理员将光标定位到页面的右上角搜索框</w:t>
            </w:r>
          </w:p>
          <w:p w:rsidR="000E4BFE" w:rsidRDefault="000E4BFE" w:rsidP="00DA1C82">
            <w:pPr>
              <w:pStyle w:val="ac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管理员输入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0E4BFE" w:rsidRDefault="000E4BFE" w:rsidP="00DA1C82">
            <w:pPr>
              <w:pStyle w:val="ac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系统实时查询到结果并显示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管理员点击左上角文字“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”右边的数字框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10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25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50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个用户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100</w:t>
            </w:r>
          </w:p>
          <w:p w:rsidR="000E4BFE" w:rsidRDefault="000E4BFE" w:rsidP="00DA1C82">
            <w:pPr>
              <w:pStyle w:val="ac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问题列表一页显示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个用户</w:t>
            </w:r>
          </w:p>
          <w:p w:rsidR="000E4BFE" w:rsidRDefault="000E4BFE" w:rsidP="008D7058">
            <w:pPr>
              <w:ind w:left="420"/>
            </w:pPr>
          </w:p>
          <w:p w:rsidR="000E4BFE" w:rsidRDefault="000E4BFE" w:rsidP="008D7058">
            <w:pPr>
              <w:ind w:left="42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6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管理员点击右下角</w:t>
            </w:r>
            <w:r>
              <w:t>”Next”</w:t>
            </w:r>
            <w:r>
              <w:rPr>
                <w:rFonts w:hint="eastAsia"/>
              </w:rPr>
              <w:t>按钮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问题列表显示下一页的用户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管理员点击右下角的“</w:t>
            </w:r>
            <w:r>
              <w:rPr>
                <w:rFonts w:hint="eastAsia"/>
              </w:rPr>
              <w:t>Previous</w:t>
            </w:r>
            <w:r>
              <w:rPr>
                <w:rFonts w:hint="eastAsia"/>
              </w:rPr>
              <w:t>”按钮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问题列表显示上一页的用户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管理员点击右下角的任一数字</w:t>
            </w:r>
          </w:p>
          <w:p w:rsidR="000E4BFE" w:rsidRDefault="000E4BFE" w:rsidP="00DA1C82">
            <w:pPr>
              <w:pStyle w:val="ac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lastRenderedPageBreak/>
              <w:t>问题列表显示该页面的用户</w:t>
            </w:r>
          </w:p>
        </w:tc>
      </w:tr>
      <w:tr w:rsidR="000E4BFE" w:rsidRPr="00377840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管理员点击右上角头像或“管理员你好”弹出下拉框，点击问题管理进入问题管理页面</w:t>
            </w:r>
          </w:p>
          <w:p w:rsidR="000E4BFE" w:rsidRDefault="000E4BFE" w:rsidP="00DA1C82">
            <w:pPr>
              <w:pStyle w:val="ac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管理员点击右上角头像或“管理员你好”弹出下拉框，点击退出登录，弹出提示框，点击确定可以进入管理员登录页面</w:t>
            </w:r>
          </w:p>
          <w:p w:rsidR="000E4BFE" w:rsidRDefault="000E4BFE" w:rsidP="00DA1C82">
            <w:pPr>
              <w:pStyle w:val="ac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管理员点击左上角的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，会进入用户登录页</w:t>
            </w:r>
          </w:p>
          <w:p w:rsidR="000E4BFE" w:rsidRPr="00377840" w:rsidRDefault="000E4BFE" w:rsidP="008D7058">
            <w:pPr>
              <w:pStyle w:val="ac"/>
              <w:ind w:left="360" w:firstLineChars="0" w:firstLine="0"/>
            </w:pPr>
          </w:p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异常事件流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DA1C82">
            <w:pPr>
              <w:pStyle w:val="ac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在备选流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中，如果管理员输入的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值非法，将自动删除</w:t>
            </w:r>
          </w:p>
          <w:p w:rsidR="000E4BFE" w:rsidRDefault="000E4BFE" w:rsidP="00DA1C82">
            <w:pPr>
              <w:pStyle w:val="ac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中，如果问题列表显示的是第一页，“</w:t>
            </w:r>
            <w:r>
              <w:rPr>
                <w:rFonts w:hint="eastAsia"/>
              </w:rPr>
              <w:t>P</w:t>
            </w:r>
            <w:r>
              <w:t>revious</w:t>
            </w:r>
            <w:r>
              <w:rPr>
                <w:rFonts w:hint="eastAsia"/>
              </w:rPr>
              <w:t>”按钮不可点击，如果是最后一页，“</w:t>
            </w:r>
            <w:r>
              <w:rPr>
                <w:rFonts w:hint="eastAsia"/>
              </w:rPr>
              <w:t>N</w:t>
            </w:r>
            <w:r>
              <w:t>ext</w:t>
            </w:r>
            <w:r>
              <w:rPr>
                <w:rFonts w:hint="eastAsia"/>
              </w:rPr>
              <w:t>”按钮不可点击</w:t>
            </w:r>
          </w:p>
          <w:p w:rsidR="000E4BFE" w:rsidRDefault="000E4BFE" w:rsidP="008D7058"/>
        </w:tc>
      </w:tr>
      <w:tr w:rsidR="000E4BFE" w:rsidRPr="000F2CED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后置条件</w:t>
            </w:r>
          </w:p>
        </w:tc>
        <w:tc>
          <w:tcPr>
            <w:tcW w:w="6004" w:type="dxa"/>
          </w:tcPr>
          <w:p w:rsidR="000E4BFE" w:rsidRDefault="000E4BFE" w:rsidP="008D7058"/>
          <w:p w:rsidR="000E4BFE" w:rsidRDefault="000E4BFE" w:rsidP="008D7058">
            <w:r>
              <w:rPr>
                <w:rFonts w:hint="eastAsia"/>
              </w:rPr>
              <w:t>管理员删除用户数据库里不再有该用户</w:t>
            </w:r>
          </w:p>
          <w:p w:rsidR="000E4BFE" w:rsidRDefault="000E4BFE" w:rsidP="008D7058">
            <w:r>
              <w:rPr>
                <w:rFonts w:hint="eastAsia"/>
              </w:rPr>
              <w:t>管理员点击锁定后，该用户不能登录系统</w:t>
            </w:r>
          </w:p>
          <w:p w:rsidR="000E4BFE" w:rsidRDefault="000E4BFE" w:rsidP="008D7058">
            <w:r>
              <w:rPr>
                <w:rFonts w:hint="eastAsia"/>
              </w:rPr>
              <w:t>管理员点击解锁后，该用户可以登录系统</w:t>
            </w:r>
          </w:p>
          <w:p w:rsidR="000E4BFE" w:rsidRPr="000F2CED" w:rsidRDefault="000E4BFE" w:rsidP="008D7058"/>
        </w:tc>
      </w:tr>
      <w:tr w:rsidR="000E4BFE" w:rsidTr="008D7058">
        <w:tc>
          <w:tcPr>
            <w:tcW w:w="2518" w:type="dxa"/>
          </w:tcPr>
          <w:p w:rsidR="000E4BFE" w:rsidRDefault="000E4BFE" w:rsidP="008D7058">
            <w:r>
              <w:rPr>
                <w:rFonts w:hint="eastAsia"/>
              </w:rPr>
              <w:t>注释</w:t>
            </w:r>
          </w:p>
        </w:tc>
        <w:tc>
          <w:tcPr>
            <w:tcW w:w="6004" w:type="dxa"/>
          </w:tcPr>
          <w:p w:rsidR="000E4BFE" w:rsidRDefault="000E4BFE" w:rsidP="008D7058">
            <w:r>
              <w:rPr>
                <w:rFonts w:hint="eastAsia"/>
              </w:rPr>
              <w:t>选择每页显示的用户个数时，在用户数量充足时才会正确显示</w:t>
            </w:r>
          </w:p>
        </w:tc>
      </w:tr>
    </w:tbl>
    <w:p w:rsidR="00E331ED" w:rsidRPr="000E4BFE" w:rsidRDefault="00E331ED" w:rsidP="00E331ED"/>
    <w:sectPr w:rsidR="00E331ED" w:rsidRPr="000E4BFE" w:rsidSect="0070664F">
      <w:headerReference w:type="default" r:id="rId21"/>
      <w:footerReference w:type="default" r:id="rId2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893" w:rsidRDefault="00C95893" w:rsidP="00693E19">
      <w:r>
        <w:separator/>
      </w:r>
    </w:p>
  </w:endnote>
  <w:endnote w:type="continuationSeparator" w:id="0">
    <w:p w:rsidR="00C95893" w:rsidRDefault="00C95893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19" w:rsidRPr="00775C4E" w:rsidRDefault="00BE4819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0C2AD6">
      <w:rPr>
        <w:rFonts w:ascii="微软雅黑" w:eastAsia="微软雅黑" w:hAnsi="微软雅黑"/>
        <w:noProof/>
      </w:rPr>
      <w:t>15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0C2AD6">
      <w:rPr>
        <w:rFonts w:ascii="微软雅黑" w:eastAsia="微软雅黑" w:hAnsi="微软雅黑"/>
        <w:noProof/>
      </w:rPr>
      <w:t>30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BE4819" w:rsidRPr="00775C4E" w:rsidRDefault="00BE4819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893" w:rsidRDefault="00C95893" w:rsidP="00693E19">
      <w:r>
        <w:separator/>
      </w:r>
    </w:p>
  </w:footnote>
  <w:footnote w:type="continuationSeparator" w:id="0">
    <w:p w:rsidR="00C95893" w:rsidRDefault="00C95893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19" w:rsidRDefault="00BE4819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BE4819" w:rsidRPr="00775C4E" w:rsidRDefault="00BE4819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 软件需求规格说明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38D"/>
    <w:multiLevelType w:val="hybridMultilevel"/>
    <w:tmpl w:val="5106DCFE"/>
    <w:lvl w:ilvl="0" w:tplc="E3D8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895689"/>
    <w:multiLevelType w:val="hybridMultilevel"/>
    <w:tmpl w:val="017EA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75DA8"/>
    <w:multiLevelType w:val="hybridMultilevel"/>
    <w:tmpl w:val="9A846514"/>
    <w:lvl w:ilvl="0" w:tplc="22CAF03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9959C6"/>
    <w:multiLevelType w:val="hybridMultilevel"/>
    <w:tmpl w:val="E1308900"/>
    <w:lvl w:ilvl="0" w:tplc="4C6C2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581C8D"/>
    <w:multiLevelType w:val="hybridMultilevel"/>
    <w:tmpl w:val="FC6EC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F436C"/>
    <w:multiLevelType w:val="hybridMultilevel"/>
    <w:tmpl w:val="7F3A375C"/>
    <w:lvl w:ilvl="0" w:tplc="55A4EAA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0E9E6684"/>
    <w:multiLevelType w:val="hybridMultilevel"/>
    <w:tmpl w:val="207473E8"/>
    <w:lvl w:ilvl="0" w:tplc="50D6B74A">
      <w:start w:val="1"/>
      <w:numFmt w:val="decimal"/>
      <w:lvlText w:val="%1."/>
      <w:lvlJc w:val="left"/>
      <w:pPr>
        <w:ind w:left="780" w:hanging="360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AF11A6"/>
    <w:multiLevelType w:val="hybridMultilevel"/>
    <w:tmpl w:val="BDB68E18"/>
    <w:lvl w:ilvl="0" w:tplc="59F0D5C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3430F2"/>
    <w:multiLevelType w:val="hybridMultilevel"/>
    <w:tmpl w:val="6692864C"/>
    <w:lvl w:ilvl="0" w:tplc="85C68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7537E42"/>
    <w:multiLevelType w:val="hybridMultilevel"/>
    <w:tmpl w:val="54AE0828"/>
    <w:lvl w:ilvl="0" w:tplc="1E005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57116A"/>
    <w:multiLevelType w:val="hybridMultilevel"/>
    <w:tmpl w:val="5FDA9366"/>
    <w:lvl w:ilvl="0" w:tplc="516C10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126EB5"/>
    <w:multiLevelType w:val="hybridMultilevel"/>
    <w:tmpl w:val="D1705692"/>
    <w:lvl w:ilvl="0" w:tplc="463E03C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4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23A527D"/>
    <w:multiLevelType w:val="hybridMultilevel"/>
    <w:tmpl w:val="AAE2493A"/>
    <w:lvl w:ilvl="0" w:tplc="2DEC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9B40D5"/>
    <w:multiLevelType w:val="hybridMultilevel"/>
    <w:tmpl w:val="587A9B80"/>
    <w:lvl w:ilvl="0" w:tplc="9D203F9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7" w15:restartNumberingAfterBreak="0">
    <w:nsid w:val="23912399"/>
    <w:multiLevelType w:val="hybridMultilevel"/>
    <w:tmpl w:val="DE34EE68"/>
    <w:lvl w:ilvl="0" w:tplc="85C68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41B5F09"/>
    <w:multiLevelType w:val="hybridMultilevel"/>
    <w:tmpl w:val="4746AFD6"/>
    <w:lvl w:ilvl="0" w:tplc="5776B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6A2E16"/>
    <w:multiLevelType w:val="hybridMultilevel"/>
    <w:tmpl w:val="978EA498"/>
    <w:lvl w:ilvl="0" w:tplc="22CAF03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E11541"/>
    <w:multiLevelType w:val="hybridMultilevel"/>
    <w:tmpl w:val="07CC61A4"/>
    <w:lvl w:ilvl="0" w:tplc="7AAC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6860E49"/>
    <w:multiLevelType w:val="hybridMultilevel"/>
    <w:tmpl w:val="84600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361003"/>
    <w:multiLevelType w:val="hybridMultilevel"/>
    <w:tmpl w:val="7F36AE9A"/>
    <w:lvl w:ilvl="0" w:tplc="5B809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2070CA"/>
    <w:multiLevelType w:val="hybridMultilevel"/>
    <w:tmpl w:val="B98238C8"/>
    <w:lvl w:ilvl="0" w:tplc="F244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20783B"/>
    <w:multiLevelType w:val="hybridMultilevel"/>
    <w:tmpl w:val="F7CC0916"/>
    <w:lvl w:ilvl="0" w:tplc="7A184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EF23047"/>
    <w:multiLevelType w:val="hybridMultilevel"/>
    <w:tmpl w:val="C69E4BB6"/>
    <w:lvl w:ilvl="0" w:tplc="915E2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25100EF"/>
    <w:multiLevelType w:val="hybridMultilevel"/>
    <w:tmpl w:val="12942DC0"/>
    <w:lvl w:ilvl="0" w:tplc="59F0D5C6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48B00E7"/>
    <w:multiLevelType w:val="multilevel"/>
    <w:tmpl w:val="344E1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362151A2"/>
    <w:multiLevelType w:val="hybridMultilevel"/>
    <w:tmpl w:val="E63E96C2"/>
    <w:lvl w:ilvl="0" w:tplc="D53292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947BA6"/>
    <w:multiLevelType w:val="hybridMultilevel"/>
    <w:tmpl w:val="4F6E9306"/>
    <w:lvl w:ilvl="0" w:tplc="11BA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DC73327"/>
    <w:multiLevelType w:val="hybridMultilevel"/>
    <w:tmpl w:val="5F48BC80"/>
    <w:lvl w:ilvl="0" w:tplc="D7CA1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DFE765A"/>
    <w:multiLevelType w:val="hybridMultilevel"/>
    <w:tmpl w:val="495CA96C"/>
    <w:lvl w:ilvl="0" w:tplc="E7542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E2977DB"/>
    <w:multiLevelType w:val="hybridMultilevel"/>
    <w:tmpl w:val="D4E6F9A6"/>
    <w:lvl w:ilvl="0" w:tplc="22CAF03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24806A9"/>
    <w:multiLevelType w:val="hybridMultilevel"/>
    <w:tmpl w:val="3F6C8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7247638"/>
    <w:multiLevelType w:val="hybridMultilevel"/>
    <w:tmpl w:val="36B4237C"/>
    <w:lvl w:ilvl="0" w:tplc="652EF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7D80055"/>
    <w:multiLevelType w:val="hybridMultilevel"/>
    <w:tmpl w:val="B608CCB6"/>
    <w:lvl w:ilvl="0" w:tplc="3B2C57C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2" w15:restartNumberingAfterBreak="0">
    <w:nsid w:val="4822719E"/>
    <w:multiLevelType w:val="hybridMultilevel"/>
    <w:tmpl w:val="FB34A880"/>
    <w:lvl w:ilvl="0" w:tplc="59F0D5C6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D8C3D8D"/>
    <w:multiLevelType w:val="hybridMultilevel"/>
    <w:tmpl w:val="18640F12"/>
    <w:lvl w:ilvl="0" w:tplc="4F5CFFC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4" w15:restartNumberingAfterBreak="0">
    <w:nsid w:val="4E7B1B2F"/>
    <w:multiLevelType w:val="multilevel"/>
    <w:tmpl w:val="792A9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512C3F27"/>
    <w:multiLevelType w:val="hybridMultilevel"/>
    <w:tmpl w:val="08840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820101C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4D9505A"/>
    <w:multiLevelType w:val="hybridMultilevel"/>
    <w:tmpl w:val="C816709E"/>
    <w:lvl w:ilvl="0" w:tplc="72A00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7C3A65"/>
    <w:multiLevelType w:val="hybridMultilevel"/>
    <w:tmpl w:val="EAEC17BE"/>
    <w:lvl w:ilvl="0" w:tplc="8C786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5ED3DEB"/>
    <w:multiLevelType w:val="hybridMultilevel"/>
    <w:tmpl w:val="D83ADE16"/>
    <w:lvl w:ilvl="0" w:tplc="E7542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6356E64"/>
    <w:multiLevelType w:val="hybridMultilevel"/>
    <w:tmpl w:val="7BAAC398"/>
    <w:lvl w:ilvl="0" w:tplc="D736C64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50" w15:restartNumberingAfterBreak="0">
    <w:nsid w:val="56CB7DBF"/>
    <w:multiLevelType w:val="hybridMultilevel"/>
    <w:tmpl w:val="C3B0BB3C"/>
    <w:lvl w:ilvl="0" w:tplc="7A184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9334807"/>
    <w:multiLevelType w:val="multilevel"/>
    <w:tmpl w:val="B59A6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5954473B"/>
    <w:multiLevelType w:val="hybridMultilevel"/>
    <w:tmpl w:val="C096D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133D27"/>
    <w:multiLevelType w:val="hybridMultilevel"/>
    <w:tmpl w:val="9DE4C802"/>
    <w:lvl w:ilvl="0" w:tplc="59F0D5C6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5D165532"/>
    <w:multiLevelType w:val="hybridMultilevel"/>
    <w:tmpl w:val="2DF45974"/>
    <w:lvl w:ilvl="0" w:tplc="59F0D5C6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D280B3F"/>
    <w:multiLevelType w:val="hybridMultilevel"/>
    <w:tmpl w:val="E7BE1CAE"/>
    <w:lvl w:ilvl="0" w:tplc="0C965C9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6" w15:restartNumberingAfterBreak="0">
    <w:nsid w:val="5EC33AF6"/>
    <w:multiLevelType w:val="hybridMultilevel"/>
    <w:tmpl w:val="83B8D220"/>
    <w:lvl w:ilvl="0" w:tplc="59F0D5C6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D11AFC"/>
    <w:multiLevelType w:val="hybridMultilevel"/>
    <w:tmpl w:val="B170CB70"/>
    <w:lvl w:ilvl="0" w:tplc="85D47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1652880"/>
    <w:multiLevelType w:val="hybridMultilevel"/>
    <w:tmpl w:val="E544EBB4"/>
    <w:lvl w:ilvl="0" w:tplc="355C6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364495A"/>
    <w:multiLevelType w:val="hybridMultilevel"/>
    <w:tmpl w:val="77CADBB2"/>
    <w:lvl w:ilvl="0" w:tplc="2AB86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3DA7545"/>
    <w:multiLevelType w:val="hybridMultilevel"/>
    <w:tmpl w:val="49860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8222B5D"/>
    <w:multiLevelType w:val="hybridMultilevel"/>
    <w:tmpl w:val="A704C4C4"/>
    <w:lvl w:ilvl="0" w:tplc="90CC73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92614AA"/>
    <w:multiLevelType w:val="multilevel"/>
    <w:tmpl w:val="080276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6" w:hanging="816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23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 w15:restartNumberingAfterBreak="0">
    <w:nsid w:val="6A6B6611"/>
    <w:multiLevelType w:val="multilevel"/>
    <w:tmpl w:val="5C1C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4" w15:restartNumberingAfterBreak="0">
    <w:nsid w:val="6B196544"/>
    <w:multiLevelType w:val="hybridMultilevel"/>
    <w:tmpl w:val="75D27DC2"/>
    <w:lvl w:ilvl="0" w:tplc="AE2A0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BAF55BF"/>
    <w:multiLevelType w:val="hybridMultilevel"/>
    <w:tmpl w:val="D1FA1B06"/>
    <w:lvl w:ilvl="0" w:tplc="5D841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CCC220D"/>
    <w:multiLevelType w:val="hybridMultilevel"/>
    <w:tmpl w:val="E4CE6E5A"/>
    <w:lvl w:ilvl="0" w:tplc="A9AA6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FB96962"/>
    <w:multiLevelType w:val="hybridMultilevel"/>
    <w:tmpl w:val="825C966A"/>
    <w:lvl w:ilvl="0" w:tplc="E9E211D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13A0ED0"/>
    <w:multiLevelType w:val="hybridMultilevel"/>
    <w:tmpl w:val="D6D080E0"/>
    <w:lvl w:ilvl="0" w:tplc="22CAF03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4924429"/>
    <w:multiLevelType w:val="hybridMultilevel"/>
    <w:tmpl w:val="5AD29EB2"/>
    <w:lvl w:ilvl="0" w:tplc="EE167F3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70" w15:restartNumberingAfterBreak="0">
    <w:nsid w:val="76806EA6"/>
    <w:multiLevelType w:val="multilevel"/>
    <w:tmpl w:val="5BECD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 w15:restartNumberingAfterBreak="0">
    <w:nsid w:val="783A1716"/>
    <w:multiLevelType w:val="hybridMultilevel"/>
    <w:tmpl w:val="46CA0B02"/>
    <w:lvl w:ilvl="0" w:tplc="0668102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2" w15:restartNumberingAfterBreak="0">
    <w:nsid w:val="79ED497C"/>
    <w:multiLevelType w:val="hybridMultilevel"/>
    <w:tmpl w:val="8FC2851A"/>
    <w:lvl w:ilvl="0" w:tplc="516C10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BA421E9"/>
    <w:multiLevelType w:val="hybridMultilevel"/>
    <w:tmpl w:val="61FC971A"/>
    <w:lvl w:ilvl="0" w:tplc="E60C1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C1920F2"/>
    <w:multiLevelType w:val="hybridMultilevel"/>
    <w:tmpl w:val="7046C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78EA650">
      <w:start w:val="1"/>
      <w:numFmt w:val="japaneseCounting"/>
      <w:lvlText w:val="%3、"/>
      <w:lvlJc w:val="left"/>
      <w:pPr>
        <w:ind w:left="1692" w:hanging="432"/>
      </w:pPr>
      <w:rPr>
        <w:rFonts w:hint="default"/>
      </w:rPr>
    </w:lvl>
    <w:lvl w:ilvl="3" w:tplc="22CAF03A">
      <w:start w:val="1"/>
      <w:numFmt w:val="decimal"/>
      <w:lvlText w:val="（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6" w15:restartNumberingAfterBreak="0">
    <w:nsid w:val="7E1D7D7F"/>
    <w:multiLevelType w:val="hybridMultilevel"/>
    <w:tmpl w:val="49860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38"/>
  </w:num>
  <w:num w:numId="4">
    <w:abstractNumId w:val="75"/>
  </w:num>
  <w:num w:numId="5">
    <w:abstractNumId w:val="14"/>
  </w:num>
  <w:num w:numId="6">
    <w:abstractNumId w:val="32"/>
  </w:num>
  <w:num w:numId="7">
    <w:abstractNumId w:val="5"/>
  </w:num>
  <w:num w:numId="8">
    <w:abstractNumId w:val="40"/>
  </w:num>
  <w:num w:numId="9">
    <w:abstractNumId w:val="26"/>
  </w:num>
  <w:num w:numId="10">
    <w:abstractNumId w:val="45"/>
  </w:num>
  <w:num w:numId="11">
    <w:abstractNumId w:val="74"/>
  </w:num>
  <w:num w:numId="12">
    <w:abstractNumId w:val="34"/>
  </w:num>
  <w:num w:numId="13">
    <w:abstractNumId w:val="35"/>
  </w:num>
  <w:num w:numId="14">
    <w:abstractNumId w:val="48"/>
  </w:num>
  <w:num w:numId="15">
    <w:abstractNumId w:val="0"/>
  </w:num>
  <w:num w:numId="16">
    <w:abstractNumId w:val="12"/>
  </w:num>
  <w:num w:numId="17">
    <w:abstractNumId w:val="44"/>
  </w:num>
  <w:num w:numId="18">
    <w:abstractNumId w:val="24"/>
  </w:num>
  <w:num w:numId="19">
    <w:abstractNumId w:val="27"/>
  </w:num>
  <w:num w:numId="20">
    <w:abstractNumId w:val="50"/>
  </w:num>
  <w:num w:numId="21">
    <w:abstractNumId w:val="25"/>
  </w:num>
  <w:num w:numId="22">
    <w:abstractNumId w:val="29"/>
  </w:num>
  <w:num w:numId="23">
    <w:abstractNumId w:val="33"/>
  </w:num>
  <w:num w:numId="24">
    <w:abstractNumId w:val="67"/>
  </w:num>
  <w:num w:numId="25">
    <w:abstractNumId w:val="62"/>
  </w:num>
  <w:num w:numId="26">
    <w:abstractNumId w:val="17"/>
  </w:num>
  <w:num w:numId="27">
    <w:abstractNumId w:val="10"/>
  </w:num>
  <w:num w:numId="28">
    <w:abstractNumId w:val="31"/>
  </w:num>
  <w:num w:numId="29">
    <w:abstractNumId w:val="8"/>
  </w:num>
  <w:num w:numId="30">
    <w:abstractNumId w:val="46"/>
  </w:num>
  <w:num w:numId="31">
    <w:abstractNumId w:val="61"/>
  </w:num>
  <w:num w:numId="32">
    <w:abstractNumId w:val="59"/>
  </w:num>
  <w:num w:numId="33">
    <w:abstractNumId w:val="39"/>
  </w:num>
  <w:num w:numId="34">
    <w:abstractNumId w:val="20"/>
  </w:num>
  <w:num w:numId="35">
    <w:abstractNumId w:val="72"/>
  </w:num>
  <w:num w:numId="36">
    <w:abstractNumId w:val="71"/>
  </w:num>
  <w:num w:numId="37">
    <w:abstractNumId w:val="57"/>
  </w:num>
  <w:num w:numId="38">
    <w:abstractNumId w:val="30"/>
  </w:num>
  <w:num w:numId="39">
    <w:abstractNumId w:val="66"/>
  </w:num>
  <w:num w:numId="40">
    <w:abstractNumId w:val="64"/>
  </w:num>
  <w:num w:numId="41">
    <w:abstractNumId w:val="51"/>
  </w:num>
  <w:num w:numId="42">
    <w:abstractNumId w:val="4"/>
  </w:num>
  <w:num w:numId="43">
    <w:abstractNumId w:val="52"/>
  </w:num>
  <w:num w:numId="44">
    <w:abstractNumId w:val="68"/>
  </w:num>
  <w:num w:numId="45">
    <w:abstractNumId w:val="19"/>
  </w:num>
  <w:num w:numId="46">
    <w:abstractNumId w:val="76"/>
  </w:num>
  <w:num w:numId="47">
    <w:abstractNumId w:val="60"/>
  </w:num>
  <w:num w:numId="48">
    <w:abstractNumId w:val="2"/>
  </w:num>
  <w:num w:numId="49">
    <w:abstractNumId w:val="6"/>
  </w:num>
  <w:num w:numId="50">
    <w:abstractNumId w:val="36"/>
  </w:num>
  <w:num w:numId="51">
    <w:abstractNumId w:val="37"/>
  </w:num>
  <w:num w:numId="52">
    <w:abstractNumId w:val="3"/>
  </w:num>
  <w:num w:numId="53">
    <w:abstractNumId w:val="23"/>
  </w:num>
  <w:num w:numId="54">
    <w:abstractNumId w:val="9"/>
  </w:num>
  <w:num w:numId="55">
    <w:abstractNumId w:val="73"/>
  </w:num>
  <w:num w:numId="56">
    <w:abstractNumId w:val="47"/>
  </w:num>
  <w:num w:numId="57">
    <w:abstractNumId w:val="16"/>
  </w:num>
  <w:num w:numId="58">
    <w:abstractNumId w:val="7"/>
  </w:num>
  <w:num w:numId="59">
    <w:abstractNumId w:val="43"/>
  </w:num>
  <w:num w:numId="60">
    <w:abstractNumId w:val="41"/>
  </w:num>
  <w:num w:numId="61">
    <w:abstractNumId w:val="13"/>
  </w:num>
  <w:num w:numId="62">
    <w:abstractNumId w:val="49"/>
  </w:num>
  <w:num w:numId="63">
    <w:abstractNumId w:val="69"/>
  </w:num>
  <w:num w:numId="64">
    <w:abstractNumId w:val="63"/>
  </w:num>
  <w:num w:numId="65">
    <w:abstractNumId w:val="15"/>
  </w:num>
  <w:num w:numId="66">
    <w:abstractNumId w:val="55"/>
  </w:num>
  <w:num w:numId="67">
    <w:abstractNumId w:val="42"/>
  </w:num>
  <w:num w:numId="68">
    <w:abstractNumId w:val="53"/>
  </w:num>
  <w:num w:numId="69">
    <w:abstractNumId w:val="56"/>
  </w:num>
  <w:num w:numId="70">
    <w:abstractNumId w:val="28"/>
  </w:num>
  <w:num w:numId="71">
    <w:abstractNumId w:val="54"/>
  </w:num>
  <w:num w:numId="72">
    <w:abstractNumId w:val="70"/>
  </w:num>
  <w:num w:numId="73">
    <w:abstractNumId w:val="22"/>
  </w:num>
  <w:num w:numId="74">
    <w:abstractNumId w:val="65"/>
  </w:num>
  <w:num w:numId="75">
    <w:abstractNumId w:val="18"/>
  </w:num>
  <w:num w:numId="76">
    <w:abstractNumId w:val="11"/>
  </w:num>
  <w:num w:numId="77">
    <w:abstractNumId w:val="5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33D78"/>
    <w:rsid w:val="000341E5"/>
    <w:rsid w:val="00035418"/>
    <w:rsid w:val="00051494"/>
    <w:rsid w:val="00061C1B"/>
    <w:rsid w:val="00077354"/>
    <w:rsid w:val="00091AE6"/>
    <w:rsid w:val="000954A4"/>
    <w:rsid w:val="000C2AD6"/>
    <w:rsid w:val="000C524F"/>
    <w:rsid w:val="000C57F2"/>
    <w:rsid w:val="000E3F10"/>
    <w:rsid w:val="000E4BFE"/>
    <w:rsid w:val="000E7340"/>
    <w:rsid w:val="00121E77"/>
    <w:rsid w:val="00122993"/>
    <w:rsid w:val="0012781A"/>
    <w:rsid w:val="00132E03"/>
    <w:rsid w:val="0013661F"/>
    <w:rsid w:val="001431F3"/>
    <w:rsid w:val="00154511"/>
    <w:rsid w:val="00154CEB"/>
    <w:rsid w:val="00182063"/>
    <w:rsid w:val="0019088B"/>
    <w:rsid w:val="00196C9D"/>
    <w:rsid w:val="001A7F9A"/>
    <w:rsid w:val="001B6AF5"/>
    <w:rsid w:val="001C6B15"/>
    <w:rsid w:val="001E2BF2"/>
    <w:rsid w:val="001E365A"/>
    <w:rsid w:val="001F4C63"/>
    <w:rsid w:val="00201ABF"/>
    <w:rsid w:val="002258DC"/>
    <w:rsid w:val="002551BD"/>
    <w:rsid w:val="00257360"/>
    <w:rsid w:val="002669F2"/>
    <w:rsid w:val="00266D6D"/>
    <w:rsid w:val="00277B4D"/>
    <w:rsid w:val="002828EF"/>
    <w:rsid w:val="00285D97"/>
    <w:rsid w:val="002A6E93"/>
    <w:rsid w:val="002A7557"/>
    <w:rsid w:val="002B57FF"/>
    <w:rsid w:val="002C370A"/>
    <w:rsid w:val="002D154F"/>
    <w:rsid w:val="00301729"/>
    <w:rsid w:val="003071CB"/>
    <w:rsid w:val="00314C3B"/>
    <w:rsid w:val="00317420"/>
    <w:rsid w:val="00321E31"/>
    <w:rsid w:val="00335561"/>
    <w:rsid w:val="00350A60"/>
    <w:rsid w:val="003647A0"/>
    <w:rsid w:val="003711EC"/>
    <w:rsid w:val="0037646B"/>
    <w:rsid w:val="00377840"/>
    <w:rsid w:val="00390364"/>
    <w:rsid w:val="00397116"/>
    <w:rsid w:val="00397EB2"/>
    <w:rsid w:val="003A5FD7"/>
    <w:rsid w:val="003D70F4"/>
    <w:rsid w:val="004009A9"/>
    <w:rsid w:val="00404C15"/>
    <w:rsid w:val="00411482"/>
    <w:rsid w:val="00411A7B"/>
    <w:rsid w:val="00415BEB"/>
    <w:rsid w:val="00433502"/>
    <w:rsid w:val="00444930"/>
    <w:rsid w:val="00450BA4"/>
    <w:rsid w:val="00464416"/>
    <w:rsid w:val="004A4BFE"/>
    <w:rsid w:val="004A5DD5"/>
    <w:rsid w:val="004B0AF2"/>
    <w:rsid w:val="004C2936"/>
    <w:rsid w:val="004C4E44"/>
    <w:rsid w:val="00516A8D"/>
    <w:rsid w:val="0052111D"/>
    <w:rsid w:val="00565AC8"/>
    <w:rsid w:val="00573D81"/>
    <w:rsid w:val="00583459"/>
    <w:rsid w:val="00584FAC"/>
    <w:rsid w:val="005B5D7C"/>
    <w:rsid w:val="005C0BAD"/>
    <w:rsid w:val="005E339C"/>
    <w:rsid w:val="00600C41"/>
    <w:rsid w:val="00601A30"/>
    <w:rsid w:val="00601F00"/>
    <w:rsid w:val="00622F08"/>
    <w:rsid w:val="00624BBE"/>
    <w:rsid w:val="006263B0"/>
    <w:rsid w:val="00631534"/>
    <w:rsid w:val="0065630C"/>
    <w:rsid w:val="006601F2"/>
    <w:rsid w:val="00661310"/>
    <w:rsid w:val="00671F53"/>
    <w:rsid w:val="00675548"/>
    <w:rsid w:val="00693E19"/>
    <w:rsid w:val="006A3133"/>
    <w:rsid w:val="006A36FA"/>
    <w:rsid w:val="006B0870"/>
    <w:rsid w:val="006B0C68"/>
    <w:rsid w:val="006B157D"/>
    <w:rsid w:val="006C1097"/>
    <w:rsid w:val="006E0F58"/>
    <w:rsid w:val="006F3CFE"/>
    <w:rsid w:val="006F49C1"/>
    <w:rsid w:val="00700E6B"/>
    <w:rsid w:val="00705919"/>
    <w:rsid w:val="0070664F"/>
    <w:rsid w:val="00714DC9"/>
    <w:rsid w:val="0075430F"/>
    <w:rsid w:val="00760E65"/>
    <w:rsid w:val="00775C4E"/>
    <w:rsid w:val="007A1AC8"/>
    <w:rsid w:val="007B4D4D"/>
    <w:rsid w:val="007B5DE9"/>
    <w:rsid w:val="007D5B9A"/>
    <w:rsid w:val="007F0F04"/>
    <w:rsid w:val="007F3C15"/>
    <w:rsid w:val="007F6497"/>
    <w:rsid w:val="00802AE2"/>
    <w:rsid w:val="008075C6"/>
    <w:rsid w:val="008102C2"/>
    <w:rsid w:val="00815A87"/>
    <w:rsid w:val="00821781"/>
    <w:rsid w:val="0082254B"/>
    <w:rsid w:val="00832E1D"/>
    <w:rsid w:val="00842FDE"/>
    <w:rsid w:val="008554D0"/>
    <w:rsid w:val="00857673"/>
    <w:rsid w:val="0086017B"/>
    <w:rsid w:val="00863C10"/>
    <w:rsid w:val="008707B7"/>
    <w:rsid w:val="00871F58"/>
    <w:rsid w:val="00871FC3"/>
    <w:rsid w:val="00876084"/>
    <w:rsid w:val="00890108"/>
    <w:rsid w:val="0089498A"/>
    <w:rsid w:val="008B1B13"/>
    <w:rsid w:val="008B1DD6"/>
    <w:rsid w:val="008C1B33"/>
    <w:rsid w:val="008D061B"/>
    <w:rsid w:val="008D2EF8"/>
    <w:rsid w:val="008D6A6C"/>
    <w:rsid w:val="008D7058"/>
    <w:rsid w:val="008F3D9F"/>
    <w:rsid w:val="009148F6"/>
    <w:rsid w:val="009163E8"/>
    <w:rsid w:val="00921504"/>
    <w:rsid w:val="00921D99"/>
    <w:rsid w:val="00923B3E"/>
    <w:rsid w:val="00925FAE"/>
    <w:rsid w:val="00953D81"/>
    <w:rsid w:val="009562C2"/>
    <w:rsid w:val="00960381"/>
    <w:rsid w:val="00977E98"/>
    <w:rsid w:val="00981097"/>
    <w:rsid w:val="00982066"/>
    <w:rsid w:val="00994F39"/>
    <w:rsid w:val="009A4360"/>
    <w:rsid w:val="009B0D3D"/>
    <w:rsid w:val="009B3463"/>
    <w:rsid w:val="009C79EA"/>
    <w:rsid w:val="009D1E79"/>
    <w:rsid w:val="009E3FFD"/>
    <w:rsid w:val="009F7352"/>
    <w:rsid w:val="00A26035"/>
    <w:rsid w:val="00A4111A"/>
    <w:rsid w:val="00A5176E"/>
    <w:rsid w:val="00A62C36"/>
    <w:rsid w:val="00A972ED"/>
    <w:rsid w:val="00AA26BF"/>
    <w:rsid w:val="00AA3872"/>
    <w:rsid w:val="00AD0EFD"/>
    <w:rsid w:val="00AD26E2"/>
    <w:rsid w:val="00AD3F7B"/>
    <w:rsid w:val="00B1201E"/>
    <w:rsid w:val="00B124B6"/>
    <w:rsid w:val="00B252C6"/>
    <w:rsid w:val="00B34134"/>
    <w:rsid w:val="00B34DCB"/>
    <w:rsid w:val="00B6529F"/>
    <w:rsid w:val="00B7617C"/>
    <w:rsid w:val="00B8757E"/>
    <w:rsid w:val="00B93F3D"/>
    <w:rsid w:val="00BB7A94"/>
    <w:rsid w:val="00BC2FFF"/>
    <w:rsid w:val="00BE4819"/>
    <w:rsid w:val="00C12D09"/>
    <w:rsid w:val="00C40CE2"/>
    <w:rsid w:val="00C42D48"/>
    <w:rsid w:val="00C52CC0"/>
    <w:rsid w:val="00C5343B"/>
    <w:rsid w:val="00C61F3E"/>
    <w:rsid w:val="00C81502"/>
    <w:rsid w:val="00C95893"/>
    <w:rsid w:val="00CD22D7"/>
    <w:rsid w:val="00CD2E7E"/>
    <w:rsid w:val="00CF0291"/>
    <w:rsid w:val="00D01148"/>
    <w:rsid w:val="00D12828"/>
    <w:rsid w:val="00D23A9D"/>
    <w:rsid w:val="00D32307"/>
    <w:rsid w:val="00D40187"/>
    <w:rsid w:val="00D40238"/>
    <w:rsid w:val="00D4471A"/>
    <w:rsid w:val="00D61937"/>
    <w:rsid w:val="00D64422"/>
    <w:rsid w:val="00D66A77"/>
    <w:rsid w:val="00D67F07"/>
    <w:rsid w:val="00D92B0A"/>
    <w:rsid w:val="00DA1C82"/>
    <w:rsid w:val="00DB3A82"/>
    <w:rsid w:val="00DB55C8"/>
    <w:rsid w:val="00DB6132"/>
    <w:rsid w:val="00DC3E34"/>
    <w:rsid w:val="00DE5A00"/>
    <w:rsid w:val="00E1065E"/>
    <w:rsid w:val="00E331ED"/>
    <w:rsid w:val="00E8199D"/>
    <w:rsid w:val="00E92EC9"/>
    <w:rsid w:val="00EA68D1"/>
    <w:rsid w:val="00EB1C61"/>
    <w:rsid w:val="00ED39C0"/>
    <w:rsid w:val="00EE2F21"/>
    <w:rsid w:val="00F06E4F"/>
    <w:rsid w:val="00F10F67"/>
    <w:rsid w:val="00F13529"/>
    <w:rsid w:val="00F24B58"/>
    <w:rsid w:val="00F30E85"/>
    <w:rsid w:val="00F34760"/>
    <w:rsid w:val="00F34997"/>
    <w:rsid w:val="00F370AA"/>
    <w:rsid w:val="00F37790"/>
    <w:rsid w:val="00F406FA"/>
    <w:rsid w:val="00F55A18"/>
    <w:rsid w:val="00F82D52"/>
    <w:rsid w:val="00F90EC6"/>
    <w:rsid w:val="00FC7972"/>
    <w:rsid w:val="00FD783E"/>
    <w:rsid w:val="00F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4040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3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af1">
    <w:name w:val="Table Grid"/>
    <w:basedOn w:val="a1"/>
    <w:uiPriority w:val="59"/>
    <w:rsid w:val="00D32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9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13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5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77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localhost:8080/New/adminLogin.js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5F423-48BE-4B12-A94F-AFB906D7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2261</TotalTime>
  <Pages>30</Pages>
  <Words>1704</Words>
  <Characters>9718</Characters>
  <Application>Microsoft Office Word</Application>
  <DocSecurity>0</DocSecurity>
  <Lines>80</Lines>
  <Paragraphs>22</Paragraphs>
  <ScaleCrop>false</ScaleCrop>
  <Company>西安同路信息科技有限公司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谢 子昆</cp:lastModifiedBy>
  <cp:revision>94</cp:revision>
  <dcterms:created xsi:type="dcterms:W3CDTF">2019-03-21T18:01:00Z</dcterms:created>
  <dcterms:modified xsi:type="dcterms:W3CDTF">2019-07-12T10:06:00Z</dcterms:modified>
</cp:coreProperties>
</file>