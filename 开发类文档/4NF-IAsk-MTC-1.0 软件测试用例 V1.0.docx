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741DB8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模块测试用例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1DB8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7CD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D255B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r w:rsidR="00BB7CDA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1DB8">
        <w:rPr>
          <w:rFonts w:ascii="微软雅黑" w:eastAsia="微软雅黑" w:hAnsi="微软雅黑" w:hint="eastAsia"/>
          <w:sz w:val="28"/>
          <w:szCs w:val="28"/>
          <w:u w:val="single"/>
        </w:rPr>
        <w:t>谢子昆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BC5C93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225B63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713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464B" w:rsidRDefault="00D7464B">
          <w:pPr>
            <w:pStyle w:val="TOC"/>
          </w:pPr>
          <w:r>
            <w:rPr>
              <w:lang w:val="zh-CN"/>
            </w:rPr>
            <w:t>目录</w:t>
          </w:r>
        </w:p>
        <w:p w:rsidR="00D7464B" w:rsidRDefault="00D7464B">
          <w:pPr>
            <w:pStyle w:val="1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833561" w:history="1">
            <w:r w:rsidRPr="00287DE2">
              <w:rPr>
                <w:rStyle w:val="a9"/>
                <w:rFonts w:ascii="微软雅黑" w:eastAsia="微软雅黑" w:hAnsi="微软雅黑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62" w:history="1">
            <w:r w:rsidR="00D7464B" w:rsidRPr="00287DE2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_Toc13833562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2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63" w:history="1">
            <w:r w:rsidR="00D7464B" w:rsidRPr="00287DE2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_Toc13833563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2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64" w:history="1">
            <w:r w:rsidR="00D7464B" w:rsidRPr="00287DE2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_Toc13833564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65" w:history="1">
            <w:r w:rsidR="00D7464B" w:rsidRPr="00287DE2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_Toc13833565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11"/>
            <w:rPr>
              <w:noProof/>
            </w:rPr>
          </w:pPr>
          <w:hyperlink w:anchor="_Toc13833566" w:history="1">
            <w:r w:rsidR="00D7464B" w:rsidRPr="00287DE2">
              <w:rPr>
                <w:rStyle w:val="a9"/>
                <w:noProof/>
              </w:rPr>
              <w:t xml:space="preserve">2 </w:t>
            </w:r>
            <w:r w:rsidR="00D7464B" w:rsidRPr="00287DE2">
              <w:rPr>
                <w:rStyle w:val="a9"/>
                <w:noProof/>
              </w:rPr>
              <w:t>测试用例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_Toc13833566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67" w:history="1">
            <w:r w:rsidR="00D7464B" w:rsidRPr="00287DE2">
              <w:rPr>
                <w:rStyle w:val="a9"/>
                <w:noProof/>
              </w:rPr>
              <w:t xml:space="preserve">2.1 </w:t>
            </w:r>
            <w:r w:rsidR="00D7464B" w:rsidRPr="00287DE2">
              <w:rPr>
                <w:rStyle w:val="a9"/>
                <w:noProof/>
              </w:rPr>
              <w:t>用户功能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_Toc13833567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68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2.1.1 用户注册登录(F1)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_Toc13833568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69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2.1.2 个人信息管理(F2)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_Toc13833569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7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0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2.1.3 提问和提问管理(F3)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_Toc13833570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14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1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2.1.4 回答和回答管理(F4)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_Toc13833571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18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2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2.1.5 问题收藏和管理(F5)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_Toc13833572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23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3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2.1.6 好友关注和管理(F6)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_Toc13833573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28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4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2.1.7 回答提醒(F7)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_Toc13833574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30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5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2.1.8 主页定制(F8)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_Toc13833575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31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833576" w:history="1">
            <w:r w:rsidR="00D7464B" w:rsidRPr="00287DE2">
              <w:rPr>
                <w:rStyle w:val="a9"/>
                <w:noProof/>
              </w:rPr>
              <w:t xml:space="preserve">2.2 </w:t>
            </w:r>
            <w:r w:rsidR="00D7464B" w:rsidRPr="00287DE2">
              <w:rPr>
                <w:rStyle w:val="a9"/>
                <w:noProof/>
              </w:rPr>
              <w:t>管理员功能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_Toc13833576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7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2.2.1 管理员登录(F9)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_Toc13833577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34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8" w:history="1">
            <w:r w:rsidR="00D7464B" w:rsidRPr="00287DE2">
              <w:rPr>
                <w:rStyle w:val="a9"/>
                <w:rFonts w:ascii="宋体" w:eastAsia="宋体" w:hAnsi="宋体"/>
                <w:noProof/>
              </w:rPr>
              <w:t>2.2.2 问题管理(F10)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_Toc13833578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35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CC31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833579" w:history="1">
            <w:r w:rsidR="00D7464B" w:rsidRPr="00287DE2">
              <w:rPr>
                <w:rStyle w:val="a9"/>
                <w:noProof/>
              </w:rPr>
              <w:t xml:space="preserve">2.2.3 </w:t>
            </w:r>
            <w:r w:rsidR="00D7464B" w:rsidRPr="00287DE2">
              <w:rPr>
                <w:rStyle w:val="a9"/>
                <w:noProof/>
              </w:rPr>
              <w:t>用户管理</w:t>
            </w:r>
            <w:r w:rsidR="00D7464B" w:rsidRPr="00287DE2">
              <w:rPr>
                <w:rStyle w:val="a9"/>
                <w:noProof/>
              </w:rPr>
              <w:t>(F11)</w:t>
            </w:r>
            <w:r w:rsidR="00D7464B">
              <w:rPr>
                <w:noProof/>
                <w:webHidden/>
              </w:rPr>
              <w:tab/>
            </w:r>
            <w:r w:rsidR="00D7464B">
              <w:rPr>
                <w:noProof/>
                <w:webHidden/>
              </w:rPr>
              <w:fldChar w:fldCharType="begin"/>
            </w:r>
            <w:r w:rsidR="00D7464B">
              <w:rPr>
                <w:noProof/>
                <w:webHidden/>
              </w:rPr>
              <w:instrText xml:space="preserve"> PAGEREF _Toc13833579 \h </w:instrText>
            </w:r>
            <w:r w:rsidR="00D7464B">
              <w:rPr>
                <w:noProof/>
                <w:webHidden/>
              </w:rPr>
            </w:r>
            <w:r w:rsidR="00D7464B">
              <w:rPr>
                <w:noProof/>
                <w:webHidden/>
              </w:rPr>
              <w:fldChar w:fldCharType="separate"/>
            </w:r>
            <w:r w:rsidR="00D7464B">
              <w:rPr>
                <w:noProof/>
                <w:webHidden/>
              </w:rPr>
              <w:t>38</w:t>
            </w:r>
            <w:r w:rsidR="00D7464B">
              <w:rPr>
                <w:noProof/>
                <w:webHidden/>
              </w:rPr>
              <w:fldChar w:fldCharType="end"/>
            </w:r>
          </w:hyperlink>
        </w:p>
        <w:p w:rsidR="00D7464B" w:rsidRDefault="00D7464B">
          <w:r>
            <w:rPr>
              <w:b/>
              <w:bCs/>
              <w:lang w:val="zh-CN"/>
            </w:rPr>
            <w:fldChar w:fldCharType="end"/>
          </w:r>
        </w:p>
      </w:sdtContent>
    </w:sdt>
    <w:p w:rsidR="00D7464B" w:rsidRPr="00583459" w:rsidRDefault="00D7464B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13833536"/>
      <w:bookmarkStart w:id="1" w:name="_Toc13833561"/>
      <w:r w:rsidRPr="00583459">
        <w:rPr>
          <w:rFonts w:ascii="微软雅黑" w:eastAsia="微软雅黑" w:hAnsi="微软雅黑" w:hint="eastAsia"/>
        </w:rPr>
        <w:t>1</w:t>
      </w:r>
      <w:r w:rsidR="00B8068F">
        <w:rPr>
          <w:rFonts w:ascii="微软雅黑" w:eastAsia="微软雅黑" w:hAnsi="微软雅黑"/>
        </w:rPr>
        <w:t xml:space="preserve"> </w:t>
      </w:r>
      <w:r w:rsidRPr="00583459">
        <w:rPr>
          <w:rFonts w:ascii="微软雅黑" w:eastAsia="微软雅黑" w:hAnsi="微软雅黑" w:hint="eastAsia"/>
        </w:rPr>
        <w:t>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13833537"/>
      <w:bookmarkStart w:id="3" w:name="_Toc1383356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 w:rsidRPr="00251C9E">
        <w:rPr>
          <w:rFonts w:ascii="微软雅黑" w:eastAsia="微软雅黑" w:hAnsi="微软雅黑" w:hint="eastAsia"/>
        </w:rPr>
        <w:t>《</w:t>
      </w:r>
      <w:r w:rsidR="00251C9E" w:rsidRPr="00251C9E">
        <w:rPr>
          <w:rFonts w:ascii="微软雅黑" w:eastAsia="微软雅黑" w:hAnsi="微软雅黑" w:hint="eastAsia"/>
        </w:rPr>
        <w:t>软件测试计划</w:t>
      </w:r>
      <w:r w:rsidR="00923B3E" w:rsidRPr="00251C9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622314" w:rsidRPr="00622314">
        <w:rPr>
          <w:rFonts w:ascii="微软雅黑" w:eastAsia="微软雅黑" w:hAnsi="微软雅黑"/>
        </w:rPr>
        <w:t>Software Testing Plan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622314" w:rsidRPr="00622314">
        <w:rPr>
          <w:rFonts w:ascii="微软雅黑" w:eastAsia="微软雅黑" w:hAnsi="微软雅黑"/>
        </w:rPr>
        <w:t>STP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13833538"/>
      <w:bookmarkStart w:id="5" w:name="_Toc1383356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13833539"/>
      <w:bookmarkStart w:id="7" w:name="_Toc13833564"/>
      <w:r w:rsidRPr="00583459">
        <w:rPr>
          <w:rFonts w:ascii="微软雅黑" w:eastAsia="微软雅黑" w:hAnsi="微软雅黑" w:hint="eastAsia"/>
        </w:rPr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13833540"/>
      <w:bookmarkStart w:id="9" w:name="_Toc1383356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lastRenderedPageBreak/>
        <w:br w:type="page"/>
      </w:r>
    </w:p>
    <w:p w:rsidR="000E00BB" w:rsidRPr="000E00BB" w:rsidRDefault="00B8068F" w:rsidP="000E00BB">
      <w:pPr>
        <w:pStyle w:val="1"/>
      </w:pPr>
      <w:bookmarkStart w:id="10" w:name="_Toc13833541"/>
      <w:bookmarkStart w:id="11" w:name="_Toc13833566"/>
      <w:r>
        <w:rPr>
          <w:rFonts w:hint="eastAsia"/>
        </w:rPr>
        <w:lastRenderedPageBreak/>
        <w:t>2</w:t>
      </w:r>
      <w:r>
        <w:t xml:space="preserve"> </w:t>
      </w:r>
      <w:r w:rsidR="00F8272E">
        <w:rPr>
          <w:rFonts w:hint="eastAsia"/>
        </w:rPr>
        <w:t>模块</w:t>
      </w:r>
      <w:r>
        <w:rPr>
          <w:rFonts w:hint="eastAsia"/>
        </w:rPr>
        <w:t>测试用例</w:t>
      </w:r>
      <w:bookmarkEnd w:id="10"/>
      <w:bookmarkEnd w:id="11"/>
    </w:p>
    <w:p w:rsidR="00DF052B" w:rsidRDefault="00DF052B">
      <w:pPr>
        <w:pStyle w:val="2"/>
      </w:pPr>
      <w:bookmarkStart w:id="12" w:name="_Toc13833542"/>
      <w:bookmarkStart w:id="13" w:name="_Toc1383356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用户功能</w:t>
      </w:r>
      <w:bookmarkEnd w:id="12"/>
      <w:bookmarkEnd w:id="13"/>
    </w:p>
    <w:p w:rsidR="00B8068F" w:rsidRDefault="00B8068F" w:rsidP="00DF052B">
      <w:pPr>
        <w:pStyle w:val="3"/>
        <w:rPr>
          <w:rFonts w:ascii="宋体" w:eastAsia="宋体" w:hAnsi="宋体"/>
        </w:rPr>
      </w:pPr>
      <w:bookmarkStart w:id="14" w:name="_Toc13833543"/>
      <w:bookmarkStart w:id="15" w:name="_Toc13833568"/>
      <w:r w:rsidRPr="000E00BB">
        <w:rPr>
          <w:rFonts w:ascii="宋体" w:eastAsia="宋体" w:hAnsi="宋体" w:hint="eastAsia"/>
        </w:rPr>
        <w:t>2.1</w:t>
      </w:r>
      <w:r w:rsidR="00C600DE">
        <w:rPr>
          <w:rFonts w:ascii="宋体" w:eastAsia="宋体" w:hAnsi="宋体"/>
        </w:rPr>
        <w:t xml:space="preserve">.1 </w:t>
      </w:r>
      <w:r w:rsidRPr="000E00BB">
        <w:rPr>
          <w:rFonts w:ascii="宋体" w:eastAsia="宋体" w:hAnsi="宋体" w:hint="eastAsia"/>
        </w:rPr>
        <w:t>用户注册登录(</w:t>
      </w:r>
      <w:r w:rsidRPr="000E00BB">
        <w:rPr>
          <w:rFonts w:ascii="宋体" w:eastAsia="宋体" w:hAnsi="宋体"/>
        </w:rPr>
        <w:t>F1)</w:t>
      </w:r>
      <w:bookmarkEnd w:id="14"/>
      <w:bookmarkEnd w:id="1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用户进入注册登录界面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用户在注册登录界面，点击注册按钮，输入注册信息后成功注册</w:t>
            </w:r>
          </w:p>
        </w:tc>
      </w:tr>
      <w:tr w:rsidR="00002B17" w:rsidRPr="00B86F6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注册按钮</w:t>
            </w:r>
          </w:p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输入注册信息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提交按钮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4、注册成功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377DC6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0B0F4F">
              <w:rPr>
                <w:rFonts w:ascii="微软雅黑" w:eastAsia="微软雅黑" w:hAnsi="微软雅黑" w:hint="eastAsia"/>
              </w:rPr>
              <w:t>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377DC6" w:rsidRPr="00814154" w:rsidTr="00AB2EFD">
        <w:trPr>
          <w:trHeight w:val="866"/>
        </w:trPr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用户输入不合法信息注册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C6" w:rsidRPr="00814154" w:rsidRDefault="00377DC6" w:rsidP="00377D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用户进入注册登录界面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C6" w:rsidRPr="00814154" w:rsidRDefault="00377DC6" w:rsidP="00377D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用户在注册登录界面，点击注册按钮，输入不合法注册信息后点击注册按钮，系统提示输入不合法</w:t>
            </w:r>
          </w:p>
        </w:tc>
      </w:tr>
      <w:tr w:rsidR="00377DC6" w:rsidRPr="00B86F6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C6" w:rsidRPr="00814154" w:rsidRDefault="00377DC6" w:rsidP="00377DC6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注册按钮</w:t>
            </w:r>
          </w:p>
          <w:p w:rsidR="00377DC6" w:rsidRPr="00814154" w:rsidRDefault="00377DC6" w:rsidP="00377DC6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</w:t>
            </w:r>
            <w:r w:rsidR="00563797">
              <w:rPr>
                <w:rFonts w:ascii="微软雅黑" w:eastAsia="微软雅黑" w:hAnsi="微软雅黑" w:hint="eastAsia"/>
              </w:rPr>
              <w:t>不合法</w:t>
            </w:r>
            <w:r>
              <w:rPr>
                <w:rFonts w:ascii="微软雅黑" w:eastAsia="微软雅黑" w:hAnsi="微软雅黑" w:hint="eastAsia"/>
              </w:rPr>
              <w:t>注册信息</w:t>
            </w:r>
          </w:p>
          <w:p w:rsidR="00377DC6" w:rsidRDefault="00377DC6" w:rsidP="00377DC6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提交按钮</w:t>
            </w:r>
          </w:p>
          <w:p w:rsidR="00377DC6" w:rsidRPr="00B86F64" w:rsidRDefault="00377DC6" w:rsidP="00377D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</w:t>
            </w:r>
            <w:r w:rsidR="00563797">
              <w:rPr>
                <w:rFonts w:ascii="微软雅黑" w:eastAsia="微软雅黑" w:hAnsi="微软雅黑" w:hint="eastAsia"/>
              </w:rPr>
              <w:t>提示错误，注册去失败</w:t>
            </w:r>
          </w:p>
        </w:tc>
      </w:tr>
      <w:tr w:rsidR="00377DC6" w:rsidRPr="00814154" w:rsidTr="00AB2EFD">
        <w:tc>
          <w:tcPr>
            <w:tcW w:w="1242" w:type="dxa"/>
            <w:vAlign w:val="center"/>
          </w:tcPr>
          <w:p w:rsidR="00377DC6" w:rsidRPr="00814154" w:rsidRDefault="00377DC6" w:rsidP="00377DC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C6" w:rsidRPr="00814154" w:rsidRDefault="00196D42" w:rsidP="00377DC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提示错误，</w:t>
            </w:r>
            <w:r w:rsidR="00377DC6"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 w:hint="eastAsia"/>
              </w:rPr>
              <w:t>不成功</w:t>
            </w:r>
          </w:p>
        </w:tc>
      </w:tr>
      <w:tr w:rsidR="000B0F4F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7039A9">
              <w:rPr>
                <w:rFonts w:ascii="微软雅黑" w:eastAsia="微软雅黑" w:hAnsi="微软雅黑" w:hint="eastAsia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 w:rsidR="007039A9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0B0F4F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 w:rsidR="00A3336D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用户进入注册登录界面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用户在注册登录界面，点击注册按钮，输入注册信息后成功注册</w:t>
            </w:r>
          </w:p>
        </w:tc>
      </w:tr>
      <w:tr w:rsidR="000B0F4F" w:rsidRPr="00B86F6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注册按钮</w:t>
            </w:r>
          </w:p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输入注册信息</w:t>
            </w:r>
          </w:p>
          <w:p w:rsidR="000B0F4F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提交按钮</w:t>
            </w:r>
          </w:p>
          <w:p w:rsidR="000B0F4F" w:rsidRPr="00B86F6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4、注册成功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用户成功注册</w:t>
            </w:r>
          </w:p>
        </w:tc>
      </w:tr>
      <w:tr w:rsidR="000B0F4F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AE11D2"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0B0F4F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56693A">
              <w:rPr>
                <w:rFonts w:ascii="微软雅黑" w:eastAsia="微软雅黑" w:hAnsi="微软雅黑" w:hint="eastAsia"/>
              </w:rPr>
              <w:t>输入信息验证不通过，</w:t>
            </w: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用户进入登录界面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用户在注册登录界面，点击登录按钮，输入</w:t>
            </w:r>
            <w:r w:rsidR="004B33B9">
              <w:rPr>
                <w:rFonts w:ascii="微软雅黑" w:eastAsia="微软雅黑" w:hAnsi="微软雅黑" w:hint="eastAsia"/>
              </w:rPr>
              <w:t>登录信息，</w:t>
            </w:r>
            <w:r w:rsidR="00082883">
              <w:rPr>
                <w:rFonts w:ascii="微软雅黑" w:eastAsia="微软雅黑" w:hAnsi="微软雅黑" w:hint="eastAsia"/>
              </w:rPr>
              <w:t>验证不通过</w:t>
            </w:r>
          </w:p>
        </w:tc>
      </w:tr>
      <w:tr w:rsidR="000B0F4F" w:rsidRPr="00B86F6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登录按钮</w:t>
            </w:r>
          </w:p>
          <w:p w:rsidR="000B0F4F" w:rsidRPr="0081415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</w:t>
            </w:r>
            <w:r w:rsidR="00082883">
              <w:rPr>
                <w:rFonts w:ascii="微软雅黑" w:eastAsia="微软雅黑" w:hAnsi="微软雅黑" w:hint="eastAsia"/>
              </w:rPr>
              <w:t>合法但是未注册</w:t>
            </w:r>
            <w:r>
              <w:rPr>
                <w:rFonts w:ascii="微软雅黑" w:eastAsia="微软雅黑" w:hAnsi="微软雅黑" w:hint="eastAsia"/>
              </w:rPr>
              <w:t>登录信息</w:t>
            </w:r>
          </w:p>
          <w:p w:rsidR="000B0F4F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登录按钮</w:t>
            </w:r>
          </w:p>
          <w:p w:rsidR="000B0F4F" w:rsidRPr="00B86F64" w:rsidRDefault="000B0F4F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</w:t>
            </w:r>
            <w:r w:rsidR="00082883">
              <w:rPr>
                <w:rFonts w:ascii="微软雅黑" w:eastAsia="微软雅黑" w:hAnsi="微软雅黑" w:hint="eastAsia"/>
              </w:rPr>
              <w:t>系统提示验证失败，登陆失败</w:t>
            </w:r>
          </w:p>
        </w:tc>
      </w:tr>
      <w:tr w:rsidR="000B0F4F" w:rsidRPr="00814154" w:rsidTr="00AB2EFD">
        <w:tc>
          <w:tcPr>
            <w:tcW w:w="1242" w:type="dxa"/>
            <w:vAlign w:val="center"/>
          </w:tcPr>
          <w:p w:rsidR="000B0F4F" w:rsidRPr="00814154" w:rsidRDefault="000B0F4F" w:rsidP="000B0F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B0F4F" w:rsidRPr="00814154" w:rsidRDefault="008748C5" w:rsidP="000B0F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系统提示信息，</w:t>
            </w:r>
            <w:r w:rsidR="000B0F4F">
              <w:rPr>
                <w:rFonts w:ascii="微软雅黑" w:eastAsia="微软雅黑" w:hAnsi="微软雅黑" w:hint="eastAsia"/>
              </w:rPr>
              <w:t>用户登录失败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6546B4" w:rsidRPr="00814154" w:rsidTr="007F44F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6546B4" w:rsidRPr="00814154" w:rsidTr="007F44FE">
        <w:trPr>
          <w:trHeight w:val="866"/>
        </w:trPr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</w:t>
            </w:r>
            <w:r w:rsidR="00F82E6A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用户注册登录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</w:t>
            </w:r>
            <w:r w:rsidR="00D946EC">
              <w:rPr>
                <w:rFonts w:ascii="微软雅黑" w:eastAsia="微软雅黑" w:hAnsi="微软雅黑" w:hint="eastAsia"/>
              </w:rPr>
              <w:t>不合法登陆信息，</w:t>
            </w:r>
            <w:r>
              <w:rPr>
                <w:rFonts w:ascii="微软雅黑" w:eastAsia="微软雅黑" w:hAnsi="微软雅黑" w:hint="eastAsia"/>
              </w:rPr>
              <w:t>登录失败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6546B4" w:rsidRPr="00814154" w:rsidRDefault="006546B4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用户进入登录界面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6546B4" w:rsidRPr="0081415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用户在注册登录界面，点击登录按钮，输入登录信息，</w:t>
            </w:r>
            <w:r w:rsidR="00D946EC">
              <w:rPr>
                <w:rFonts w:ascii="微软雅黑" w:eastAsia="微软雅黑" w:hAnsi="微软雅黑" w:hint="eastAsia"/>
              </w:rPr>
              <w:t>信息不合法，登陆失败</w:t>
            </w:r>
          </w:p>
        </w:tc>
      </w:tr>
      <w:tr w:rsidR="006546B4" w:rsidRPr="00B86F6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546B4" w:rsidRPr="0081415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登录按钮</w:t>
            </w:r>
          </w:p>
          <w:p w:rsidR="006546B4" w:rsidRPr="0081415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</w:t>
            </w:r>
            <w:r w:rsidR="003702FE">
              <w:rPr>
                <w:rFonts w:ascii="微软雅黑" w:eastAsia="微软雅黑" w:hAnsi="微软雅黑" w:hint="eastAsia"/>
              </w:rPr>
              <w:t>不合法登陆信息</w:t>
            </w:r>
          </w:p>
          <w:p w:rsidR="006546B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登录按钮</w:t>
            </w:r>
          </w:p>
          <w:p w:rsidR="006546B4" w:rsidRPr="00B86F6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4、系统提示</w:t>
            </w:r>
            <w:r w:rsidR="003702FE">
              <w:rPr>
                <w:rFonts w:ascii="微软雅黑" w:eastAsia="微软雅黑" w:hAnsi="微软雅黑" w:hint="eastAsia"/>
              </w:rPr>
              <w:t>输入不合法</w:t>
            </w:r>
            <w:r>
              <w:rPr>
                <w:rFonts w:ascii="微软雅黑" w:eastAsia="微软雅黑" w:hAnsi="微软雅黑" w:hint="eastAsia"/>
              </w:rPr>
              <w:t>，登陆失败</w:t>
            </w:r>
          </w:p>
        </w:tc>
      </w:tr>
      <w:tr w:rsidR="006546B4" w:rsidRPr="00814154" w:rsidTr="007F44FE">
        <w:tc>
          <w:tcPr>
            <w:tcW w:w="1242" w:type="dxa"/>
            <w:vAlign w:val="center"/>
          </w:tcPr>
          <w:p w:rsidR="006546B4" w:rsidRPr="00814154" w:rsidRDefault="006546B4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6546B4" w:rsidRPr="00814154" w:rsidRDefault="006546B4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系统提示信息，用户登录失败</w:t>
            </w:r>
          </w:p>
        </w:tc>
      </w:tr>
    </w:tbl>
    <w:p w:rsidR="006546B4" w:rsidRPr="006546B4" w:rsidRDefault="006546B4" w:rsidP="000E00BB"/>
    <w:p w:rsidR="006546B4" w:rsidRPr="006546B4" w:rsidRDefault="006546B4" w:rsidP="000E00BB"/>
    <w:p w:rsidR="00B8068F" w:rsidRDefault="00B8068F" w:rsidP="00DF052B">
      <w:pPr>
        <w:pStyle w:val="3"/>
        <w:rPr>
          <w:rFonts w:ascii="宋体" w:eastAsia="宋体" w:hAnsi="宋体"/>
        </w:rPr>
      </w:pPr>
      <w:bookmarkStart w:id="16" w:name="_Toc13833544"/>
      <w:bookmarkStart w:id="17" w:name="_Toc13833569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/>
        </w:rPr>
        <w:t>1.2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个人信息管理(</w:t>
      </w:r>
      <w:r w:rsidRPr="000E00BB">
        <w:rPr>
          <w:rFonts w:ascii="宋体" w:eastAsia="宋体" w:hAnsi="宋体"/>
        </w:rPr>
        <w:t>F2)</w:t>
      </w:r>
      <w:bookmarkEnd w:id="16"/>
      <w:bookmarkEnd w:id="1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B1673A">
              <w:rPr>
                <w:rFonts w:ascii="微软雅黑" w:eastAsia="微软雅黑" w:hAnsi="微软雅黑" w:hint="eastAsia"/>
              </w:rPr>
              <w:t>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用户进入个人主页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界面显示用户最新的各项信息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进入I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sk平台的主页</w:t>
            </w:r>
          </w:p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登录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、进入个人主页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4、显示最新的个人信息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显示最新的个人信息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 </w:t>
            </w:r>
            <w:r w:rsidR="00B1673A"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用户成功修改昵称信息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用户修改昵称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、点击昵称的输入框，输入小于或等于2</w:t>
            </w:r>
            <w:r>
              <w:rPr>
                <w:rFonts w:ascii="微软雅黑" w:eastAsia="微软雅黑" w:hAnsi="微软雅黑"/>
              </w:rPr>
              <w:t>55</w:t>
            </w:r>
            <w:r>
              <w:rPr>
                <w:rFonts w:ascii="微软雅黑" w:eastAsia="微软雅黑" w:hAnsi="微软雅黑" w:hint="eastAsia"/>
              </w:rPr>
              <w:t>个字符的字符串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4、弹出框显示保存成功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5、刷新页面，显示最新的昵称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成功修改昵称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B1673A">
              <w:rPr>
                <w:rFonts w:ascii="微软雅黑" w:eastAsia="微软雅黑" w:hAnsi="微软雅黑" w:hint="eastAsia"/>
              </w:rPr>
              <w:t>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提示昵称字符串的最大长度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提示昵称字符串的最大长度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、点击昵称的输入框，输入大于2</w:t>
            </w:r>
            <w:r>
              <w:rPr>
                <w:rFonts w:ascii="微软雅黑" w:eastAsia="微软雅黑" w:hAnsi="微软雅黑"/>
              </w:rPr>
              <w:t>55</w:t>
            </w:r>
            <w:r>
              <w:rPr>
                <w:rFonts w:ascii="微软雅黑" w:eastAsia="微软雅黑" w:hAnsi="微软雅黑" w:hint="eastAsia"/>
              </w:rPr>
              <w:t>个字符的字符串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4、弹出框提示昵称超过2</w:t>
            </w:r>
            <w:r>
              <w:rPr>
                <w:rFonts w:ascii="微软雅黑" w:eastAsia="微软雅黑" w:hAnsi="微软雅黑"/>
              </w:rPr>
              <w:t>55</w:t>
            </w:r>
            <w:r>
              <w:rPr>
                <w:rFonts w:ascii="微软雅黑" w:eastAsia="微软雅黑" w:hAnsi="微软雅黑" w:hint="eastAsia"/>
              </w:rPr>
              <w:t>个字符串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5、刷新页面，显示原来的昵称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提示昵称最大长度，显示原来的昵称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>表</w:t>
            </w:r>
            <w:r w:rsidR="00B1673A">
              <w:rPr>
                <w:rFonts w:ascii="微软雅黑" w:eastAsia="微软雅黑" w:hAnsi="微软雅黑" w:hint="eastAsia"/>
              </w:rPr>
              <w:t>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用户成功修改学校信息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用户成功修改学校信息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、点击学校的输入框，输入小于或等于3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个字符的字符串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4、弹出框提示学校保存成功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5、刷新页面，显示最新的学校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成功修改学校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成功修改学校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B1673A">
              <w:rPr>
                <w:rFonts w:ascii="微软雅黑" w:eastAsia="微软雅黑" w:hAnsi="微软雅黑" w:hint="eastAsia"/>
              </w:rPr>
              <w:t>10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提示学校字符串的最大长度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提示学校字符串的最大长度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、点击昵称的输入框，输入大于</w:t>
            </w:r>
            <w:r>
              <w:rPr>
                <w:rFonts w:ascii="微软雅黑" w:eastAsia="微软雅黑" w:hAnsi="微软雅黑"/>
              </w:rPr>
              <w:t>50</w:t>
            </w:r>
            <w:r>
              <w:rPr>
                <w:rFonts w:ascii="微软雅黑" w:eastAsia="微软雅黑" w:hAnsi="微软雅黑" w:hint="eastAsia"/>
              </w:rPr>
              <w:t>个字符的字符串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4、弹出框提示昵称超过</w:t>
            </w:r>
            <w:r>
              <w:rPr>
                <w:rFonts w:ascii="微软雅黑" w:eastAsia="微软雅黑" w:hAnsi="微软雅黑"/>
              </w:rPr>
              <w:t>30</w:t>
            </w:r>
            <w:r>
              <w:rPr>
                <w:rFonts w:ascii="微软雅黑" w:eastAsia="微软雅黑" w:hAnsi="微软雅黑" w:hint="eastAsia"/>
              </w:rPr>
              <w:t>个字符串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5、刷新页面，显示原来的学校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提示学校最大长度，显示原来的学校</w:t>
            </w:r>
          </w:p>
        </w:tc>
      </w:tr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B1673A">
              <w:rPr>
                <w:rFonts w:ascii="微软雅黑" w:eastAsia="微软雅黑" w:hAnsi="微软雅黑" w:hint="eastAsia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用户更改性别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用户更改性别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>2</w:t>
            </w:r>
            <w:r>
              <w:rPr>
                <w:rFonts w:ascii="微软雅黑" w:eastAsia="微软雅黑" w:hAnsi="微软雅黑" w:hint="eastAsia"/>
              </w:rPr>
              <w:t>、点击性别下拉框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4、弹出框提示性别保存成功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5、刷新页面，显示最新的性别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成功修改性别</w:t>
            </w:r>
          </w:p>
        </w:tc>
      </w:tr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4941A7">
              <w:rPr>
                <w:rFonts w:ascii="微软雅黑" w:eastAsia="微软雅黑" w:hAnsi="微软雅黑" w:hint="eastAsia"/>
              </w:rPr>
              <w:t>12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用户更改年龄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用户更改年龄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、点击年龄的输入框，输入正整数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4、弹出框提示年龄保存成功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5、刷新页面，显示最新的年龄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成功修改年龄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>表</w:t>
            </w:r>
            <w:r w:rsidR="004469A7">
              <w:rPr>
                <w:rFonts w:ascii="微软雅黑" w:eastAsia="微软雅黑" w:hAnsi="微软雅黑" w:hint="eastAsia"/>
              </w:rPr>
              <w:t>13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提示年龄的输入信息不是字符串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提示年龄的输入信息不是字符串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、点击年龄的输入框，输入带有字母、符号的字符串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4、弹出框提示输入不是正整数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5、刷新页面，显示原来的年龄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提示年龄的输入不是正整数</w:t>
            </w:r>
          </w:p>
        </w:tc>
      </w:tr>
    </w:tbl>
    <w:p w:rsidR="00002B17" w:rsidRDefault="00002B17" w:rsidP="00002B17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02B17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962C84">
              <w:rPr>
                <w:rFonts w:ascii="微软雅黑" w:eastAsia="微软雅黑" w:hAnsi="微软雅黑" w:hint="eastAsia"/>
              </w:rPr>
              <w:t>14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002B17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甄曦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个人信息管理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11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用户成功修改自述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D12D6F" w:rsidRDefault="00002B17" w:rsidP="00AB2EFD">
            <w:pPr>
              <w:rPr>
                <w:rFonts w:ascii="微软雅黑" w:eastAsia="微软雅黑" w:hAnsi="微软雅黑"/>
              </w:rPr>
            </w:pPr>
            <w:r w:rsidRPr="00D12D6F">
              <w:rPr>
                <w:rFonts w:ascii="微软雅黑" w:eastAsia="微软雅黑" w:hAnsi="微软雅黑" w:hint="eastAsia"/>
              </w:rPr>
              <w:t>用户已经进入I</w:t>
            </w:r>
            <w:r w:rsidRPr="00D12D6F">
              <w:rPr>
                <w:rFonts w:ascii="微软雅黑" w:eastAsia="微软雅黑" w:hAnsi="微软雅黑"/>
              </w:rPr>
              <w:t xml:space="preserve"> A</w:t>
            </w:r>
            <w:r w:rsidRPr="00D12D6F">
              <w:rPr>
                <w:rFonts w:ascii="微软雅黑" w:eastAsia="微软雅黑" w:hAnsi="微软雅黑" w:hint="eastAsia"/>
              </w:rPr>
              <w:t>sk平台的主页或其他可以进入“个人主页”的界面；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用户成功修改自述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进入用户的个人主页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、点击自述的输入框，输入字符串</w:t>
            </w:r>
          </w:p>
          <w:p w:rsidR="00002B17" w:rsidRPr="00B86F6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3、点击保存</w:t>
            </w:r>
          </w:p>
          <w:p w:rsidR="00002B17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4、显示保存成功</w:t>
            </w:r>
          </w:p>
          <w:p w:rsidR="00002B17" w:rsidRPr="00D12D6F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5、刷新页面，显示最新的自述</w:t>
            </w:r>
          </w:p>
        </w:tc>
      </w:tr>
      <w:tr w:rsidR="00002B17" w:rsidRPr="00814154" w:rsidTr="00AB2EFD">
        <w:tc>
          <w:tcPr>
            <w:tcW w:w="1242" w:type="dxa"/>
            <w:vAlign w:val="center"/>
          </w:tcPr>
          <w:p w:rsidR="00002B17" w:rsidRPr="00814154" w:rsidRDefault="00002B17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02B17" w:rsidRPr="00814154" w:rsidRDefault="00002B17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成功修改自述</w:t>
            </w:r>
          </w:p>
        </w:tc>
      </w:tr>
    </w:tbl>
    <w:p w:rsidR="00002B17" w:rsidRPr="00002B17" w:rsidRDefault="00002B17" w:rsidP="00002B17"/>
    <w:p w:rsidR="00B8068F" w:rsidRDefault="00B8068F" w:rsidP="00DF052B">
      <w:pPr>
        <w:pStyle w:val="3"/>
        <w:rPr>
          <w:rFonts w:ascii="宋体" w:eastAsia="宋体" w:hAnsi="宋体"/>
        </w:rPr>
      </w:pPr>
      <w:bookmarkStart w:id="18" w:name="_Toc13833545"/>
      <w:bookmarkStart w:id="19" w:name="_Toc13833570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/>
        </w:rPr>
        <w:t>1.3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提问和提问管理(</w:t>
      </w:r>
      <w:r w:rsidRPr="000E00BB">
        <w:rPr>
          <w:rFonts w:ascii="宋体" w:eastAsia="宋体" w:hAnsi="宋体"/>
        </w:rPr>
        <w:t>F3)</w:t>
      </w:r>
      <w:bookmarkEnd w:id="18"/>
      <w:bookmarkEnd w:id="1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074E13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表1</w:t>
            </w:r>
            <w:r w:rsidR="00B779A8">
              <w:rPr>
                <w:rFonts w:ascii="微软雅黑" w:eastAsia="微软雅黑" w:hAnsi="微软雅黑" w:cs="Times New Roman" w:hint="eastAsia"/>
              </w:rPr>
              <w:t>5</w:t>
            </w:r>
            <w:r w:rsidRPr="00074E13">
              <w:rPr>
                <w:rFonts w:ascii="微软雅黑" w:eastAsia="微软雅黑" w:hAnsi="微软雅黑" w:cs="Times New Roman" w:hint="eastAsia"/>
              </w:rPr>
              <w:t xml:space="preserve">  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IASK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F</w:t>
            </w: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_1</w:t>
            </w:r>
          </w:p>
        </w:tc>
      </w:tr>
      <w:tr w:rsidR="002C0BD8" w:rsidRPr="00074E13" w:rsidTr="00D26838">
        <w:trPr>
          <w:trHeight w:val="866"/>
        </w:trPr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  <w:szCs w:val="21"/>
              </w:rPr>
            </w:pPr>
            <w:r w:rsidRPr="00074E13">
              <w:rPr>
                <w:rFonts w:ascii="微软雅黑" w:eastAsia="微软雅黑" w:hAnsi="微软雅黑" w:cs="Times New Roman"/>
                <w:szCs w:val="21"/>
              </w:rPr>
              <w:t>IASK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</w:t>
            </w:r>
            <w:r w:rsidRPr="00074E13">
              <w:rPr>
                <w:rFonts w:ascii="微软雅黑" w:eastAsia="微软雅黑" w:hAnsi="微软雅黑" w:cs="Times New Roman"/>
                <w:szCs w:val="21"/>
              </w:rPr>
              <w:t>F</w:t>
            </w:r>
            <w:r>
              <w:rPr>
                <w:rFonts w:ascii="微软雅黑" w:eastAsia="微软雅黑" w:hAnsi="微软雅黑" w:cs="Times New Roman"/>
                <w:szCs w:val="21"/>
              </w:rPr>
              <w:t>3</w:t>
            </w:r>
            <w:r w:rsidRPr="00074E13">
              <w:rPr>
                <w:rFonts w:ascii="微软雅黑" w:eastAsia="微软雅黑" w:hAnsi="微软雅黑" w:cs="Times New Roman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‘I Ask’爱问论坛软件设计与开发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/>
              </w:rPr>
              <w:t>《</w:t>
            </w:r>
            <w:r w:rsidRPr="00074E13">
              <w:rPr>
                <w:rFonts w:ascii="微软雅黑" w:eastAsia="微软雅黑" w:hAnsi="微软雅黑" w:cs="Times New Roman" w:hint="eastAsia"/>
              </w:rPr>
              <w:t>软件测试计划-S</w:t>
            </w:r>
            <w:r w:rsidRPr="00074E13">
              <w:rPr>
                <w:rFonts w:ascii="微软雅黑" w:eastAsia="微软雅黑" w:hAnsi="微软雅黑" w:cs="Times New Roman"/>
              </w:rPr>
              <w:t>TP-v1.0》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曲卓涵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  <w:b/>
              </w:rPr>
              <w:t>设计</w:t>
            </w:r>
            <w:r w:rsidRPr="00074E13">
              <w:rPr>
                <w:rFonts w:ascii="微软雅黑" w:eastAsia="微软雅黑" w:hAnsi="微软雅黑" w:cs="Times New Roman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2019年7月4日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用户成功</w:t>
            </w:r>
            <w:r>
              <w:rPr>
                <w:rFonts w:ascii="微软雅黑" w:eastAsia="微软雅黑" w:hAnsi="微软雅黑" w:cs="Times New Roman" w:hint="eastAsia"/>
              </w:rPr>
              <w:t>添加问题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074E13" w:rsidRDefault="002C0BD8" w:rsidP="00D26838">
            <w:pPr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</w:t>
            </w:r>
            <w:r w:rsidRPr="002175A3">
              <w:rPr>
                <w:rFonts w:ascii="微软雅黑" w:eastAsia="微软雅黑" w:hAnsi="微软雅黑" w:cs="Times New Roman" w:hint="eastAsia"/>
              </w:rPr>
              <w:t>户到达主页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用户</w:t>
            </w:r>
            <w:r>
              <w:rPr>
                <w:rFonts w:ascii="微软雅黑" w:eastAsia="微软雅黑" w:hAnsi="微软雅黑" w:cs="Times New Roman" w:hint="eastAsia"/>
              </w:rPr>
              <w:t>点击“</w:t>
            </w:r>
            <w:r w:rsidRPr="00BE6559">
              <w:rPr>
                <w:rFonts w:ascii="MS Gothic" w:eastAsia="MS Gothic" w:hAnsi="MS Gothic" w:cs="MS Gothic" w:hint="eastAsia"/>
              </w:rPr>
              <w:t>✎</w:t>
            </w:r>
            <w:r>
              <w:rPr>
                <w:rFonts w:ascii="微软雅黑" w:eastAsia="微软雅黑" w:hAnsi="微软雅黑" w:cs="Times New Roman" w:hint="eastAsia"/>
              </w:rPr>
              <w:t>”按钮，输入问题内容，选择问题分类，点击发布后成功添加问</w:t>
            </w:r>
            <w:r>
              <w:rPr>
                <w:rFonts w:ascii="微软雅黑" w:eastAsia="微软雅黑" w:hAnsi="微软雅黑" w:cs="Times New Roman" w:hint="eastAsia"/>
              </w:rPr>
              <w:lastRenderedPageBreak/>
              <w:t>题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1、点击</w:t>
            </w:r>
            <w:r>
              <w:rPr>
                <w:rFonts w:ascii="微软雅黑" w:eastAsia="微软雅黑" w:hAnsi="微软雅黑" w:cs="Times New Roman" w:hint="eastAsia"/>
              </w:rPr>
              <w:t>添加问题按钮</w:t>
            </w:r>
          </w:p>
          <w:p w:rsidR="002C0BD8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2、输入</w:t>
            </w:r>
            <w:r>
              <w:rPr>
                <w:rFonts w:ascii="微软雅黑" w:eastAsia="微软雅黑" w:hAnsi="微软雅黑" w:cs="Times New Roman" w:hint="eastAsia"/>
              </w:rPr>
              <w:t>问题内容</w:t>
            </w:r>
          </w:p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3</w:t>
            </w:r>
            <w:r>
              <w:rPr>
                <w:rFonts w:ascii="微软雅黑" w:eastAsia="微软雅黑" w:hAnsi="微软雅黑" w:cs="Times New Roman" w:hint="eastAsia"/>
              </w:rPr>
              <w:t>、选择问题对应分类</w:t>
            </w:r>
          </w:p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4</w:t>
            </w:r>
            <w:r w:rsidRPr="00074E13">
              <w:rPr>
                <w:rFonts w:ascii="微软雅黑" w:eastAsia="微软雅黑" w:hAnsi="微软雅黑" w:cs="Times New Roman" w:hint="eastAsia"/>
              </w:rPr>
              <w:t>、点击</w:t>
            </w:r>
            <w:r>
              <w:rPr>
                <w:rFonts w:ascii="微软雅黑" w:eastAsia="微软雅黑" w:hAnsi="微软雅黑" w:cs="Times New Roman" w:hint="eastAsia"/>
              </w:rPr>
              <w:t>发布</w:t>
            </w:r>
            <w:r w:rsidRPr="00074E13">
              <w:rPr>
                <w:rFonts w:ascii="微软雅黑" w:eastAsia="微软雅黑" w:hAnsi="微软雅黑" w:cs="Times New Roman" w:hint="eastAsia"/>
              </w:rPr>
              <w:t>按钮</w:t>
            </w:r>
          </w:p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5</w:t>
            </w:r>
            <w:r w:rsidRPr="00074E13">
              <w:rPr>
                <w:rFonts w:ascii="微软雅黑" w:eastAsia="微软雅黑" w:hAnsi="微软雅黑" w:cs="Times New Roman" w:hint="eastAsia"/>
              </w:rPr>
              <w:t>、</w:t>
            </w:r>
            <w:r>
              <w:rPr>
                <w:rFonts w:ascii="微软雅黑" w:eastAsia="微软雅黑" w:hAnsi="微软雅黑" w:cs="Times New Roman" w:hint="eastAsia"/>
              </w:rPr>
              <w:t>添加问题成功</w:t>
            </w:r>
          </w:p>
        </w:tc>
      </w:tr>
      <w:tr w:rsidR="002C0BD8" w:rsidRPr="00074E13" w:rsidTr="00D26838">
        <w:tc>
          <w:tcPr>
            <w:tcW w:w="1242" w:type="dxa"/>
            <w:vAlign w:val="center"/>
          </w:tcPr>
          <w:p w:rsidR="002C0BD8" w:rsidRPr="00074E13" w:rsidRDefault="002C0BD8" w:rsidP="00D26838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074E13">
              <w:rPr>
                <w:rFonts w:ascii="微软雅黑" w:eastAsia="微软雅黑" w:hAnsi="微软雅黑" w:cs="Times New Roman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074E13" w:rsidRDefault="002C0BD8" w:rsidP="00D26838">
            <w:pPr>
              <w:jc w:val="left"/>
              <w:rPr>
                <w:rFonts w:ascii="微软雅黑" w:eastAsia="微软雅黑" w:hAnsi="微软雅黑" w:cs="Times New Roman"/>
              </w:rPr>
            </w:pPr>
            <w:r w:rsidRPr="00074E13">
              <w:rPr>
                <w:rFonts w:ascii="微软雅黑" w:eastAsia="微软雅黑" w:hAnsi="微软雅黑" w:cs="Times New Roman" w:hint="eastAsia"/>
              </w:rPr>
              <w:t>用户成功</w:t>
            </w:r>
            <w:r>
              <w:rPr>
                <w:rFonts w:ascii="微软雅黑" w:eastAsia="微软雅黑" w:hAnsi="微软雅黑" w:cs="Times New Roman" w:hint="eastAsia"/>
              </w:rPr>
              <w:t>添加问题</w:t>
            </w:r>
          </w:p>
        </w:tc>
      </w:tr>
    </w:tbl>
    <w:p w:rsidR="002C0BD8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637BFC">
              <w:rPr>
                <w:rFonts w:ascii="微软雅黑" w:eastAsia="微软雅黑" w:hAnsi="微软雅黑" w:hint="eastAsia"/>
              </w:rPr>
              <w:t>16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用户进入问题管理界面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用户在问题管理界面，点击对应问题后的删除按钮，进入删除问题界面，点击确认删除，成功删除问题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对应问题后的删除按钮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点击确认删除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、删除问题成功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用户成功删除问题</w:t>
            </w:r>
          </w:p>
        </w:tc>
      </w:tr>
    </w:tbl>
    <w:p w:rsidR="002C0BD8" w:rsidRPr="00566EF5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D32EFC">
              <w:rPr>
                <w:rFonts w:ascii="微软雅黑" w:eastAsia="微软雅黑" w:hAnsi="微软雅黑" w:hint="eastAsia"/>
              </w:rPr>
              <w:t>17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用户进入问题管理界面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用户在问题管理界面，点击对应问题后的删除按钮，进入删除问题界面，点击取消删除，取消删除问题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对应问题后的删除按钮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点击取消删除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、删除问题成功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用户取消删除问题</w:t>
            </w:r>
          </w:p>
        </w:tc>
      </w:tr>
    </w:tbl>
    <w:p w:rsidR="002C0BD8" w:rsidRPr="00566EF5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A66D22">
              <w:rPr>
                <w:rFonts w:ascii="微软雅黑" w:eastAsia="微软雅黑" w:hAnsi="微软雅黑" w:hint="eastAsia"/>
              </w:rPr>
              <w:t>18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用户进入问题管理界面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用户在问题管理界面，在右上角搜索框输入问题内容进行搜索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在界面右上角搜索框输入问题内容“阿克苏市的开发商”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回车进行搜索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、搜索问题成功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用户成功查找问题</w:t>
            </w:r>
          </w:p>
        </w:tc>
      </w:tr>
    </w:tbl>
    <w:p w:rsidR="002C0BD8" w:rsidRPr="00566EF5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A66D22">
              <w:rPr>
                <w:rFonts w:ascii="微软雅黑" w:eastAsia="微软雅黑" w:hAnsi="微软雅黑" w:hint="eastAsia"/>
              </w:rPr>
              <w:t>19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用户进入问题管理界面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用户在问题管理界面，在右上角搜索框输入特殊字符进行搜索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在界面右上角搜索框输入问题内容“==”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回车进行搜索</w:t>
            </w:r>
          </w:p>
          <w:p w:rsidR="002C0BD8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、系统删除搜索内容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4、特殊字符查找问题失败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用户特殊字符查找问题失败</w:t>
            </w:r>
          </w:p>
        </w:tc>
      </w:tr>
    </w:tbl>
    <w:p w:rsidR="002C0BD8" w:rsidRPr="00566EF5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060395">
              <w:rPr>
                <w:rFonts w:ascii="微软雅黑" w:eastAsia="微软雅黑" w:hAnsi="微软雅黑" w:hint="eastAsia"/>
              </w:rPr>
              <w:t>20</w:t>
            </w:r>
            <w:r w:rsidR="00060395"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用户进入问题管理界面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用户在问题管理界面，点击对应问题后编辑按钮，进入修改问题界面输入修改内容提交后，成功修改问题</w:t>
            </w:r>
          </w:p>
        </w:tc>
      </w:tr>
      <w:tr w:rsidR="002C0BD8" w:rsidRPr="00B86F6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点击对应问题后的编辑按钮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进入修改问题界面</w:t>
            </w:r>
          </w:p>
          <w:p w:rsidR="002C0BD8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、在文本框中输入修改内容</w:t>
            </w:r>
          </w:p>
          <w:p w:rsidR="002C0BD8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4、点击提交修改按钮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5、成功修改问题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用户成功修改问题</w:t>
            </w:r>
          </w:p>
        </w:tc>
      </w:tr>
    </w:tbl>
    <w:p w:rsidR="002C0BD8" w:rsidRPr="002C0BD8" w:rsidRDefault="002C0BD8" w:rsidP="002C0BD8"/>
    <w:p w:rsidR="00B8068F" w:rsidRDefault="00B8068F" w:rsidP="00DF052B">
      <w:pPr>
        <w:pStyle w:val="3"/>
        <w:rPr>
          <w:rFonts w:ascii="宋体" w:eastAsia="宋体" w:hAnsi="宋体"/>
        </w:rPr>
      </w:pPr>
      <w:bookmarkStart w:id="20" w:name="_Toc13833546"/>
      <w:bookmarkStart w:id="21" w:name="_Toc13833571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/>
        </w:rPr>
        <w:t>1.4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回答和回答管理(</w:t>
      </w:r>
      <w:r w:rsidRPr="000E00BB">
        <w:rPr>
          <w:rFonts w:ascii="宋体" w:eastAsia="宋体" w:hAnsi="宋体"/>
        </w:rPr>
        <w:t>F4)</w:t>
      </w:r>
      <w:bookmarkEnd w:id="20"/>
      <w:bookmarkEnd w:id="2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7144CC">
              <w:rPr>
                <w:rFonts w:ascii="微软雅黑" w:eastAsia="微软雅黑" w:hAnsi="微软雅黑" w:hint="eastAsia"/>
              </w:rPr>
              <w:t>21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用户进入问题界面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用户在问题页面，输入回答，点击提交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回答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输入内容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提交按钮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4、点击确定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5、添加成功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用户成功添加回答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256442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用户取消添加回答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用户进入问题界面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用户在问题页面，输入回答，点击取消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</w:t>
            </w:r>
            <w:r>
              <w:rPr>
                <w:rFonts w:ascii="微软雅黑" w:eastAsia="微软雅黑" w:hAnsi="微软雅黑" w:hint="eastAsia"/>
              </w:rPr>
              <w:t>回答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输入内容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提交按钮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4、点击取消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5、取消成功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用户成功取消回答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5944E1">
              <w:rPr>
                <w:rFonts w:ascii="微软雅黑" w:eastAsia="微软雅黑" w:hAnsi="微软雅黑" w:hint="eastAsia"/>
              </w:rPr>
              <w:t>23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姚卓远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用户进入回答管理页面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用户在回答管理页面，点击删除，点击确定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进入回答管理页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选择回答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删除按钮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4、删除成功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9E3F16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用户进入回答管理页面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用户在回答管理页面，选择回答，点击删除，点击取消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进入回答管理页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选择回答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删除按钮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4、点击取消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2812AE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用户进入回答管理页面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用户在回答管理页面，搜索框输入关键字，点击查找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选择输入框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输入回答关键字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查找按钮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4、查找成功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976701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用户进入回答管理页面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用户在回答管理页面，选择输入框，输入特殊字符，点击查找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进入回答管理页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选择输入框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输入特殊字符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4、点击查找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5、输入框自动删除特殊字符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用户不能使用特殊字符进行查找</w:t>
            </w:r>
          </w:p>
        </w:tc>
      </w:tr>
    </w:tbl>
    <w:p w:rsidR="000E00BB" w:rsidRDefault="000E00BB" w:rsidP="000E00B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E00BB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85616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7</w:t>
            </w:r>
            <w:r w:rsidR="00856164"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</w:tr>
      <w:tr w:rsidR="000E00BB" w:rsidRPr="00814154" w:rsidTr="00AB2EFD">
        <w:trPr>
          <w:trHeight w:val="866"/>
        </w:trPr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E00BB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回答和回答管理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用户修改回答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用户进入回答管理页面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用户在回答管理页面，选择回答，点击修改，输入新回答，点击提交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进入回答管理页</w:t>
            </w:r>
          </w:p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选择回答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</w:t>
            </w:r>
            <w:r>
              <w:rPr>
                <w:rFonts w:ascii="微软雅黑" w:eastAsia="微软雅黑" w:hAnsi="微软雅黑" w:hint="eastAsia"/>
              </w:rPr>
              <w:t>修改按钮</w:t>
            </w:r>
          </w:p>
          <w:p w:rsidR="000E00BB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4、输入新的回答</w:t>
            </w:r>
          </w:p>
          <w:p w:rsidR="000E00BB" w:rsidRPr="00B86F6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5、点击提交</w:t>
            </w:r>
          </w:p>
        </w:tc>
      </w:tr>
      <w:tr w:rsidR="000E00BB" w:rsidRPr="00814154" w:rsidTr="00AB2EFD">
        <w:tc>
          <w:tcPr>
            <w:tcW w:w="1242" w:type="dxa"/>
            <w:vAlign w:val="center"/>
          </w:tcPr>
          <w:p w:rsidR="000E00BB" w:rsidRPr="00814154" w:rsidRDefault="000E00BB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E00BB" w:rsidRPr="00814154" w:rsidRDefault="000E00BB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用户成功修改</w:t>
            </w:r>
          </w:p>
        </w:tc>
      </w:tr>
    </w:tbl>
    <w:p w:rsidR="000E00BB" w:rsidRPr="000E00BB" w:rsidRDefault="000E00BB" w:rsidP="000E00BB"/>
    <w:p w:rsidR="00B8068F" w:rsidRDefault="00B8068F" w:rsidP="00DF052B">
      <w:pPr>
        <w:pStyle w:val="3"/>
        <w:rPr>
          <w:rFonts w:ascii="宋体" w:eastAsia="宋体" w:hAnsi="宋体"/>
        </w:rPr>
      </w:pPr>
      <w:bookmarkStart w:id="22" w:name="_Toc13833547"/>
      <w:bookmarkStart w:id="23" w:name="_Toc13833572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/>
        </w:rPr>
        <w:t>1.5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问题收藏和管理(</w:t>
      </w:r>
      <w:r w:rsidRPr="000E00BB">
        <w:rPr>
          <w:rFonts w:ascii="宋体" w:eastAsia="宋体" w:hAnsi="宋体"/>
        </w:rPr>
        <w:t>F5)</w:t>
      </w:r>
      <w:bookmarkEnd w:id="22"/>
      <w:bookmarkEnd w:id="2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856164">
              <w:rPr>
                <w:rFonts w:ascii="微软雅黑" w:eastAsia="微软雅黑" w:hAnsi="微软雅黑" w:hint="eastAsia"/>
              </w:rPr>
              <w:t>28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用户添加/取消收藏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用户进入问题列表页面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用户在问题列表页面，选择问题，点击收藏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选择问题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点击收藏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点击‘确定’或者‘取消’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用户成功添加/取消收藏</w:t>
            </w:r>
          </w:p>
        </w:tc>
      </w:tr>
    </w:tbl>
    <w:p w:rsidR="00BB7F19" w:rsidRDefault="00BB7F19" w:rsidP="00BB7F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3D42CE">
              <w:rPr>
                <w:rFonts w:ascii="微软雅黑" w:eastAsia="微软雅黑" w:hAnsi="微软雅黑" w:hint="eastAsia"/>
              </w:rPr>
              <w:t>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78084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用户在收藏页面，选择收藏，点击删除收藏，点击确定的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选择收藏</w:t>
            </w:r>
          </w:p>
          <w:p w:rsidR="00BB7F19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点击删除收藏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3、点击确定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删除收藏成功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用户成功删除收藏</w:t>
            </w:r>
          </w:p>
        </w:tc>
      </w:tr>
    </w:tbl>
    <w:p w:rsidR="00BB7F19" w:rsidRDefault="00BB7F19" w:rsidP="00BB7F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="000E0122">
              <w:rPr>
                <w:rFonts w:ascii="微软雅黑" w:eastAsia="微软雅黑" w:hAnsi="微软雅黑" w:hint="eastAsia"/>
              </w:rPr>
              <w:t>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78084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用户取消删除收藏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用户进入收藏列表页面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用户在收藏列表页面，选择收藏，点击删除收藏，点击取消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选择收藏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点删除收藏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点击取消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用户成功取消删除收藏</w:t>
            </w:r>
          </w:p>
        </w:tc>
      </w:tr>
    </w:tbl>
    <w:p w:rsidR="00BB7F19" w:rsidRDefault="00BB7F19" w:rsidP="00BB7F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F8094F">
              <w:rPr>
                <w:rFonts w:ascii="微软雅黑" w:eastAsia="微软雅黑" w:hAnsi="微软雅黑" w:hint="eastAsia"/>
              </w:rPr>
              <w:t>31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78084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用户进入收藏列表页面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用户在收藏列表页面，选择输入框，输入关键字，点击查找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选择输入框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输入关键字</w:t>
            </w:r>
          </w:p>
          <w:p w:rsidR="00BB7F19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点击查找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4、显示查找结果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用户成功查找收藏</w:t>
            </w:r>
          </w:p>
        </w:tc>
      </w:tr>
    </w:tbl>
    <w:p w:rsidR="00BB7F19" w:rsidRDefault="00BB7F19" w:rsidP="00BB7F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D702A2">
              <w:rPr>
                <w:rFonts w:ascii="微软雅黑" w:eastAsia="微软雅黑" w:hAnsi="微软雅黑" w:hint="eastAsia"/>
              </w:rPr>
              <w:t>32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78084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用户特殊字符查找收藏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用户进入收藏列表页面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用户在收藏列表页面，选择输入框，输入特殊字符，点击查找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选择输入框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输入特殊字符</w:t>
            </w:r>
          </w:p>
          <w:p w:rsidR="00BB7F19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点击查找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4、系统自动删除特殊字符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不能使用特殊字符查找</w:t>
            </w:r>
          </w:p>
        </w:tc>
      </w:tr>
    </w:tbl>
    <w:p w:rsidR="00BB7F19" w:rsidRDefault="00BB7F19" w:rsidP="00BB7F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B7F19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2B2F01">
              <w:rPr>
                <w:rFonts w:ascii="微软雅黑" w:eastAsia="微软雅黑" w:hAnsi="微软雅黑" w:hint="eastAsia"/>
              </w:rPr>
              <w:t>33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 xml:space="preserve">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BB7F19" w:rsidRPr="00814154" w:rsidTr="00AB2EFD">
        <w:trPr>
          <w:trHeight w:val="866"/>
        </w:trPr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B7F19" w:rsidRPr="00814154" w:rsidRDefault="0078084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收藏和收藏管理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用户进入收藏问题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用户进入收藏列表页面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用户在收藏列表页面，选择收藏问题，点击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选择收藏问题</w:t>
            </w:r>
          </w:p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点击收藏的问题</w:t>
            </w:r>
          </w:p>
          <w:p w:rsidR="00BB7F19" w:rsidRPr="00B86F6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进入收藏问题的详情页</w:t>
            </w:r>
          </w:p>
        </w:tc>
      </w:tr>
      <w:tr w:rsidR="00BB7F19" w:rsidRPr="00814154" w:rsidTr="00AB2EFD">
        <w:tc>
          <w:tcPr>
            <w:tcW w:w="1242" w:type="dxa"/>
            <w:vAlign w:val="center"/>
          </w:tcPr>
          <w:p w:rsidR="00BB7F19" w:rsidRPr="00814154" w:rsidRDefault="00BB7F19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B7F19" w:rsidRPr="00814154" w:rsidRDefault="00BB7F19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成功进入收藏问题</w:t>
            </w:r>
          </w:p>
        </w:tc>
      </w:tr>
    </w:tbl>
    <w:p w:rsidR="00BB7F19" w:rsidRPr="00037181" w:rsidRDefault="00BB7F19" w:rsidP="00BB7F19"/>
    <w:p w:rsidR="00BB7F19" w:rsidRPr="00BB7F19" w:rsidRDefault="00BB7F19" w:rsidP="00BB7F19"/>
    <w:p w:rsidR="00B8068F" w:rsidRDefault="00B8068F" w:rsidP="00DF052B">
      <w:pPr>
        <w:pStyle w:val="3"/>
        <w:rPr>
          <w:rFonts w:ascii="宋体" w:eastAsia="宋体" w:hAnsi="宋体"/>
        </w:rPr>
      </w:pPr>
      <w:bookmarkStart w:id="24" w:name="_Toc13833548"/>
      <w:bookmarkStart w:id="25" w:name="_Toc13833573"/>
      <w:r w:rsidRPr="000E00BB">
        <w:rPr>
          <w:rFonts w:ascii="宋体" w:eastAsia="宋体" w:hAnsi="宋体" w:hint="eastAsia"/>
        </w:rPr>
        <w:lastRenderedPageBreak/>
        <w:t>2.</w:t>
      </w:r>
      <w:r w:rsidR="00C600DE">
        <w:rPr>
          <w:rFonts w:ascii="宋体" w:eastAsia="宋体" w:hAnsi="宋体"/>
        </w:rPr>
        <w:t>1.6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好友关注和管理(</w:t>
      </w:r>
      <w:r w:rsidRPr="000E00BB">
        <w:rPr>
          <w:rFonts w:ascii="宋体" w:eastAsia="宋体" w:hAnsi="宋体"/>
        </w:rPr>
        <w:t>F6)</w:t>
      </w:r>
      <w:bookmarkEnd w:id="24"/>
      <w:bookmarkEnd w:id="25"/>
      <w:r w:rsidR="00DA39B4">
        <w:rPr>
          <w:rFonts w:ascii="宋体" w:eastAsia="宋体" w:hAnsi="宋体"/>
        </w:rPr>
        <w:t xml:space="preserve">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1C5DDA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562D33">
              <w:rPr>
                <w:rFonts w:ascii="微软雅黑" w:eastAsia="微软雅黑" w:hAnsi="微软雅黑" w:hint="eastAsia"/>
              </w:rPr>
              <w:t>34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1C5DDA" w:rsidRPr="00814154" w:rsidTr="00D26838">
        <w:trPr>
          <w:trHeight w:val="866"/>
        </w:trPr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1C5DDA" w:rsidRPr="00814154" w:rsidRDefault="00264ACE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好友查找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1C5DDA" w:rsidRPr="00814154" w:rsidRDefault="001C5DDA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64ACE">
              <w:rPr>
                <w:rFonts w:ascii="微软雅黑" w:eastAsia="微软雅黑" w:hAnsi="微软雅黑" w:hint="eastAsia"/>
              </w:rPr>
              <w:t>进入个人主页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1C5DDA" w:rsidRPr="00814154" w:rsidRDefault="00264ACE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用户在个人主页可以</w:t>
            </w:r>
            <w:r w:rsidR="0074087B">
              <w:rPr>
                <w:rFonts w:ascii="微软雅黑" w:eastAsia="微软雅黑" w:hAnsi="微软雅黑" w:hint="eastAsia"/>
              </w:rPr>
              <w:t>搜索</w:t>
            </w:r>
            <w:r>
              <w:rPr>
                <w:rFonts w:ascii="微软雅黑" w:eastAsia="微软雅黑" w:hAnsi="微软雅黑" w:hint="eastAsia"/>
              </w:rPr>
              <w:t>好友</w:t>
            </w:r>
          </w:p>
        </w:tc>
      </w:tr>
      <w:tr w:rsidR="001C5DDA" w:rsidRPr="00B86F6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1C5DDA" w:rsidRDefault="001C5DDA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D26838">
              <w:rPr>
                <w:rFonts w:ascii="微软雅黑" w:eastAsia="微软雅黑" w:hAnsi="微软雅黑" w:hint="eastAsia"/>
              </w:rPr>
              <w:t>点击搜索输入框；</w:t>
            </w:r>
          </w:p>
          <w:p w:rsidR="00D26838" w:rsidRDefault="00D2683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用户输入搜索key值；</w:t>
            </w:r>
          </w:p>
          <w:p w:rsidR="00D26838" w:rsidRPr="00B86F64" w:rsidRDefault="00311072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用户提交，系统返回搜索结果；</w:t>
            </w:r>
          </w:p>
        </w:tc>
      </w:tr>
      <w:tr w:rsidR="001C5DDA" w:rsidRPr="00814154" w:rsidTr="00D26838">
        <w:tc>
          <w:tcPr>
            <w:tcW w:w="1242" w:type="dxa"/>
            <w:vAlign w:val="center"/>
          </w:tcPr>
          <w:p w:rsidR="001C5DDA" w:rsidRPr="00814154" w:rsidRDefault="001C5DDA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1C5DDA" w:rsidRPr="00814154" w:rsidRDefault="00311072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用户获取正确的用户列表</w:t>
            </w:r>
          </w:p>
        </w:tc>
      </w:tr>
    </w:tbl>
    <w:p w:rsidR="00311072" w:rsidRDefault="00311072" w:rsidP="00311072">
      <w:pPr>
        <w:jc w:val="center"/>
        <w:rPr>
          <w:rFonts w:ascii="微软雅黑" w:eastAsia="微软雅黑" w:hAnsi="微软雅黑"/>
        </w:rPr>
      </w:pPr>
    </w:p>
    <w:p w:rsidR="006C06DA" w:rsidRPr="00311072" w:rsidRDefault="00311072" w:rsidP="00311072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t>表</w:t>
      </w:r>
      <w:r w:rsidR="00162BE0">
        <w:rPr>
          <w:rFonts w:ascii="微软雅黑" w:eastAsia="微软雅黑" w:hAnsi="微软雅黑" w:hint="eastAsia"/>
        </w:rPr>
        <w:t>35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2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11072" w:rsidRPr="00814154" w:rsidTr="007F44FE">
        <w:trPr>
          <w:trHeight w:val="866"/>
        </w:trPr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</w:t>
            </w:r>
            <w:r w:rsidR="00CF1F0B">
              <w:rPr>
                <w:rFonts w:ascii="微软雅黑" w:eastAsia="微软雅黑" w:hAnsi="微软雅黑" w:hint="eastAsia"/>
              </w:rPr>
              <w:t>关注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11072" w:rsidRPr="00814154" w:rsidRDefault="00311072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CF1F0B">
              <w:rPr>
                <w:rFonts w:ascii="微软雅黑" w:eastAsia="微软雅黑" w:hAnsi="微软雅黑" w:hint="eastAsia"/>
              </w:rPr>
              <w:t>获取好友搜索结果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11072" w:rsidRPr="00814154" w:rsidRDefault="00311072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559AB">
              <w:rPr>
                <w:rFonts w:ascii="微软雅黑" w:eastAsia="微软雅黑" w:hAnsi="微软雅黑" w:hint="eastAsia"/>
              </w:rPr>
              <w:t>在搜搜好友后可以在获取的好友列表选取用户进行关注</w:t>
            </w:r>
          </w:p>
        </w:tc>
      </w:tr>
      <w:tr w:rsidR="00311072" w:rsidRPr="00B86F6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11072" w:rsidRDefault="00311072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559AB">
              <w:rPr>
                <w:rFonts w:ascii="微软雅黑" w:eastAsia="微软雅黑" w:hAnsi="微软雅黑" w:hint="eastAsia"/>
              </w:rPr>
              <w:t>获取好友列表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311072" w:rsidRDefault="00311072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2559AB">
              <w:rPr>
                <w:rFonts w:ascii="微软雅黑" w:eastAsia="微软雅黑" w:hAnsi="微软雅黑" w:hint="eastAsia"/>
              </w:rPr>
              <w:t>在对应好友下点击“关注”按钮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311072" w:rsidRPr="00B86F64" w:rsidRDefault="002559AB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系统返回本用户的关注列表</w:t>
            </w:r>
            <w:r w:rsidR="00311072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311072" w:rsidRPr="00814154" w:rsidTr="007F44FE">
        <w:tc>
          <w:tcPr>
            <w:tcW w:w="1242" w:type="dxa"/>
            <w:vAlign w:val="center"/>
          </w:tcPr>
          <w:p w:rsidR="00311072" w:rsidRPr="00814154" w:rsidRDefault="00311072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11072" w:rsidRPr="00814154" w:rsidRDefault="002559AB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被关注用户进入关注列表</w:t>
            </w:r>
          </w:p>
        </w:tc>
      </w:tr>
    </w:tbl>
    <w:p w:rsidR="00311072" w:rsidRPr="00311072" w:rsidRDefault="00311072" w:rsidP="006C06DA"/>
    <w:p w:rsidR="002A51AE" w:rsidRPr="00311072" w:rsidRDefault="002A51AE" w:rsidP="002A51AE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t>表</w:t>
      </w:r>
      <w:r w:rsidR="008A3CBE">
        <w:rPr>
          <w:rFonts w:ascii="微软雅黑" w:eastAsia="微软雅黑" w:hAnsi="微软雅黑" w:hint="eastAsia"/>
        </w:rPr>
        <w:t>36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3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A51AE" w:rsidRPr="00814154" w:rsidTr="007F44FE">
        <w:trPr>
          <w:trHeight w:val="866"/>
        </w:trPr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好友取消关注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A51AE" w:rsidRPr="00814154" w:rsidRDefault="002A51A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用户获取关注好友列表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A51AE" w:rsidRPr="00814154" w:rsidRDefault="002A51A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用户在好友列表界面可以取消关注好友</w:t>
            </w:r>
          </w:p>
        </w:tc>
      </w:tr>
      <w:tr w:rsidR="002A51AE" w:rsidRPr="00B86F6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A51AE" w:rsidRDefault="002A51A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用户获取好友列表；</w:t>
            </w:r>
          </w:p>
          <w:p w:rsidR="002A51AE" w:rsidRDefault="002A51A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用户在对应好友下点击“取消关注”按钮；</w:t>
            </w:r>
          </w:p>
          <w:p w:rsidR="002A51AE" w:rsidRPr="00B86F64" w:rsidRDefault="002A51A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系统重新载入本用户的关注列表；</w:t>
            </w:r>
          </w:p>
        </w:tc>
      </w:tr>
      <w:tr w:rsidR="002A51AE" w:rsidRPr="00814154" w:rsidTr="007F44FE">
        <w:tc>
          <w:tcPr>
            <w:tcW w:w="1242" w:type="dxa"/>
            <w:vAlign w:val="center"/>
          </w:tcPr>
          <w:p w:rsidR="002A51AE" w:rsidRPr="00814154" w:rsidRDefault="002A51A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A51AE" w:rsidRPr="00814154" w:rsidRDefault="002A51A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</w:t>
            </w:r>
            <w:r w:rsidR="006A5806">
              <w:rPr>
                <w:rFonts w:ascii="微软雅黑" w:eastAsia="微软雅黑" w:hAnsi="微软雅黑" w:hint="eastAsia"/>
              </w:rPr>
              <w:t>取消</w:t>
            </w:r>
            <w:r>
              <w:rPr>
                <w:rFonts w:ascii="微软雅黑" w:eastAsia="微软雅黑" w:hAnsi="微软雅黑" w:hint="eastAsia"/>
              </w:rPr>
              <w:t>关注用户</w:t>
            </w:r>
            <w:r w:rsidR="006A5806">
              <w:rPr>
                <w:rFonts w:ascii="微软雅黑" w:eastAsia="微软雅黑" w:hAnsi="微软雅黑" w:hint="eastAsia"/>
              </w:rPr>
              <w:t>移除</w:t>
            </w:r>
            <w:r>
              <w:rPr>
                <w:rFonts w:ascii="微软雅黑" w:eastAsia="微软雅黑" w:hAnsi="微软雅黑" w:hint="eastAsia"/>
              </w:rPr>
              <w:t>关注列表</w:t>
            </w:r>
          </w:p>
        </w:tc>
      </w:tr>
    </w:tbl>
    <w:p w:rsidR="00311072" w:rsidRPr="002A51AE" w:rsidRDefault="00311072" w:rsidP="006C06DA"/>
    <w:p w:rsidR="00B3172E" w:rsidRPr="00311072" w:rsidRDefault="00B3172E" w:rsidP="00B3172E">
      <w:pPr>
        <w:jc w:val="center"/>
        <w:rPr>
          <w:rFonts w:ascii="微软雅黑" w:eastAsia="微软雅黑" w:hAnsi="微软雅黑"/>
        </w:rPr>
      </w:pPr>
      <w:r w:rsidRPr="00814154">
        <w:rPr>
          <w:rFonts w:ascii="微软雅黑" w:eastAsia="微软雅黑" w:hAnsi="微软雅黑" w:hint="eastAsia"/>
        </w:rPr>
        <w:t>表</w:t>
      </w:r>
      <w:r w:rsidR="00F4716D">
        <w:rPr>
          <w:rFonts w:ascii="微软雅黑" w:eastAsia="微软雅黑" w:hAnsi="微软雅黑" w:hint="eastAsia"/>
        </w:rPr>
        <w:t>37</w:t>
      </w:r>
      <w:r w:rsidRPr="00814154">
        <w:rPr>
          <w:rFonts w:ascii="微软雅黑" w:eastAsia="微软雅黑" w:hAnsi="微软雅黑" w:hint="eastAsia"/>
        </w:rPr>
        <w:t xml:space="preserve">  </w:t>
      </w:r>
      <w:r w:rsidRPr="00814154">
        <w:rPr>
          <w:rFonts w:ascii="微软雅黑" w:eastAsia="微软雅黑" w:hAnsi="微软雅黑"/>
          <w:szCs w:val="21"/>
        </w:rPr>
        <w:t>IASK</w:t>
      </w:r>
      <w:r w:rsidRPr="00814154">
        <w:rPr>
          <w:rFonts w:ascii="微软雅黑" w:eastAsia="微软雅黑" w:hAnsi="微软雅黑" w:hint="eastAsia"/>
          <w:szCs w:val="21"/>
        </w:rPr>
        <w:t>_</w:t>
      </w:r>
      <w:r w:rsidRPr="00814154"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6</w:t>
      </w:r>
      <w:r w:rsidRPr="00814154"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4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3172E" w:rsidRPr="00814154" w:rsidTr="007F44FE">
        <w:trPr>
          <w:trHeight w:val="866"/>
        </w:trPr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好友关注和管理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好友信息查看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3172E" w:rsidRPr="00814154" w:rsidRDefault="00B3172E" w:rsidP="007F44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用户获取好友搜索结果</w:t>
            </w:r>
            <w:r w:rsidR="00EE3ADB">
              <w:rPr>
                <w:rFonts w:ascii="微软雅黑" w:eastAsia="微软雅黑" w:hAnsi="微软雅黑" w:hint="eastAsia"/>
              </w:rPr>
              <w:t>或者好友列表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3172E" w:rsidRPr="00814154" w:rsidRDefault="00EE3ADB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用户在获取好友列表后点击好友I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可以进入好友信息页面</w:t>
            </w:r>
          </w:p>
        </w:tc>
      </w:tr>
      <w:tr w:rsidR="00B3172E" w:rsidRPr="00B86F6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3172E" w:rsidRDefault="00B3172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用户获取好友列表；</w:t>
            </w:r>
          </w:p>
          <w:p w:rsidR="00B3172E" w:rsidRDefault="00B3172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用户在对应好友下</w:t>
            </w:r>
            <w:r w:rsidR="00EE3ADB">
              <w:rPr>
                <w:rFonts w:ascii="微软雅黑" w:eastAsia="微软雅黑" w:hAnsi="微软雅黑" w:hint="eastAsia"/>
              </w:rPr>
              <w:t>的I</w:t>
            </w:r>
            <w:r w:rsidR="00EE3ADB"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B3172E" w:rsidRPr="00B86F64" w:rsidRDefault="00B3172E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</w:t>
            </w:r>
            <w:r w:rsidR="00EE3ADB">
              <w:rPr>
                <w:rFonts w:ascii="微软雅黑" w:eastAsia="微软雅黑" w:hAnsi="微软雅黑" w:hint="eastAsia"/>
              </w:rPr>
              <w:t>该用户信息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B3172E" w:rsidRPr="00814154" w:rsidTr="007F44FE">
        <w:tc>
          <w:tcPr>
            <w:tcW w:w="1242" w:type="dxa"/>
            <w:vAlign w:val="center"/>
          </w:tcPr>
          <w:p w:rsidR="00B3172E" w:rsidRPr="00814154" w:rsidRDefault="00B3172E" w:rsidP="007F44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3172E" w:rsidRPr="00814154" w:rsidRDefault="00EE3ADB" w:rsidP="007F44F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成功查看好友用户信息</w:t>
            </w:r>
          </w:p>
        </w:tc>
      </w:tr>
    </w:tbl>
    <w:p w:rsidR="00145F76" w:rsidRPr="00145F76" w:rsidRDefault="00145F76" w:rsidP="006C06DA"/>
    <w:p w:rsidR="00145F76" w:rsidRPr="00B3172E" w:rsidRDefault="00145F76" w:rsidP="006C06DA"/>
    <w:p w:rsidR="00B8068F" w:rsidRDefault="00B8068F" w:rsidP="00DF052B">
      <w:pPr>
        <w:pStyle w:val="3"/>
        <w:rPr>
          <w:rFonts w:ascii="宋体" w:eastAsia="宋体" w:hAnsi="宋体"/>
        </w:rPr>
      </w:pPr>
      <w:bookmarkStart w:id="26" w:name="_Toc13833549"/>
      <w:bookmarkStart w:id="27" w:name="_Toc13833574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/>
        </w:rPr>
        <w:t>1.7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回答提醒(</w:t>
      </w:r>
      <w:r w:rsidRPr="000E00BB">
        <w:rPr>
          <w:rFonts w:ascii="宋体" w:eastAsia="宋体" w:hAnsi="宋体"/>
        </w:rPr>
        <w:t>F7)</w:t>
      </w:r>
      <w:bookmarkEnd w:id="26"/>
      <w:bookmarkEnd w:id="2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215195">
              <w:rPr>
                <w:rFonts w:ascii="微软雅黑" w:eastAsia="微软雅黑" w:hAnsi="微软雅黑" w:hint="eastAsia"/>
              </w:rPr>
              <w:t>38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孙启星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回答提醒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回答提醒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用户正在回答问题</w:t>
            </w:r>
            <w:r w:rsidR="00473F76">
              <w:rPr>
                <w:rFonts w:ascii="微软雅黑" w:eastAsia="微软雅黑" w:hAnsi="微软雅黑" w:hint="eastAsia"/>
              </w:rPr>
              <w:t>，用户接入网络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用户提交问题回答并回答成功后，在有网络状态下，给被回答者发送回答提醒邮件</w:t>
            </w:r>
          </w:p>
        </w:tc>
      </w:tr>
      <w:tr w:rsidR="002C0BD8" w:rsidRPr="00B86F6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用户提交回答，查看被回答者邮箱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被回答者邮箱收到邮件且内容与预期相符</w:t>
            </w:r>
          </w:p>
        </w:tc>
      </w:tr>
    </w:tbl>
    <w:p w:rsidR="002C0BD8" w:rsidRPr="00473F76" w:rsidRDefault="002C0BD8" w:rsidP="002C0BD8"/>
    <w:p w:rsidR="002C0BD8" w:rsidRPr="002C0BD8" w:rsidRDefault="002C0BD8" w:rsidP="002C0BD8"/>
    <w:p w:rsidR="00B8068F" w:rsidRDefault="00B8068F" w:rsidP="00DF052B">
      <w:pPr>
        <w:pStyle w:val="3"/>
        <w:rPr>
          <w:rFonts w:ascii="宋体" w:eastAsia="宋体" w:hAnsi="宋体"/>
        </w:rPr>
      </w:pPr>
      <w:bookmarkStart w:id="28" w:name="_Toc13833550"/>
      <w:bookmarkStart w:id="29" w:name="_Toc13833575"/>
      <w:r w:rsidRPr="000E00BB">
        <w:rPr>
          <w:rFonts w:ascii="宋体" w:eastAsia="宋体" w:hAnsi="宋体" w:hint="eastAsia"/>
        </w:rPr>
        <w:t>2</w:t>
      </w:r>
      <w:r w:rsidRPr="000E00BB">
        <w:rPr>
          <w:rFonts w:ascii="宋体" w:eastAsia="宋体" w:hAnsi="宋体"/>
        </w:rPr>
        <w:t>.</w:t>
      </w:r>
      <w:r w:rsidR="00C600DE">
        <w:rPr>
          <w:rFonts w:ascii="宋体" w:eastAsia="宋体" w:hAnsi="宋体"/>
        </w:rPr>
        <w:t>1.8</w:t>
      </w:r>
      <w:r w:rsidRPr="000E00BB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主页定制</w:t>
      </w:r>
      <w:r w:rsidR="000E00BB" w:rsidRPr="000E00BB">
        <w:rPr>
          <w:rFonts w:ascii="宋体" w:eastAsia="宋体" w:hAnsi="宋体" w:hint="eastAsia"/>
        </w:rPr>
        <w:t>(</w:t>
      </w:r>
      <w:r w:rsidR="000E00BB" w:rsidRPr="000E00BB">
        <w:rPr>
          <w:rFonts w:ascii="宋体" w:eastAsia="宋体" w:hAnsi="宋体"/>
        </w:rPr>
        <w:t>F8)</w:t>
      </w:r>
      <w:bookmarkEnd w:id="28"/>
      <w:bookmarkEnd w:id="2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B23E0D">
              <w:rPr>
                <w:rFonts w:ascii="微软雅黑" w:eastAsia="微软雅黑" w:hAnsi="微软雅黑" w:hint="eastAsia"/>
              </w:rPr>
              <w:t>39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2175A3">
              <w:rPr>
                <w:rFonts w:ascii="微软雅黑" w:eastAsia="微软雅黑" w:hAnsi="微软雅黑" w:hint="eastAsia"/>
              </w:rPr>
              <w:t>问题展示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用户进入主页，主页加载并显示问题</w:t>
            </w:r>
          </w:p>
        </w:tc>
      </w:tr>
      <w:tr w:rsidR="002C0BD8" w:rsidRPr="00B86F6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用户进入主页，主页加载并显示问题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主页显示问题列表</w:t>
            </w:r>
          </w:p>
        </w:tc>
      </w:tr>
    </w:tbl>
    <w:p w:rsidR="002C0BD8" w:rsidRDefault="002C0BD8" w:rsidP="002C0BD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>表</w:t>
            </w:r>
            <w:r w:rsidR="00143BA6">
              <w:rPr>
                <w:rFonts w:ascii="微软雅黑" w:eastAsia="微软雅黑" w:hAnsi="微软雅黑" w:hint="eastAsia"/>
              </w:rPr>
              <w:t>40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问题分类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用户在主页，点击界面上方分类项，主页问题进行筛选</w:t>
            </w:r>
          </w:p>
        </w:tc>
      </w:tr>
      <w:tr w:rsidR="002C0BD8" w:rsidRPr="00B86F6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EC3B4A" w:rsidRDefault="002C0BD8" w:rsidP="002C0BD8">
            <w:pPr>
              <w:pStyle w:val="ac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EC3B4A">
              <w:rPr>
                <w:rFonts w:ascii="微软雅黑" w:eastAsia="微软雅黑" w:hAnsi="微软雅黑" w:hint="eastAsia"/>
              </w:rPr>
              <w:t>点击界面上方分类项</w:t>
            </w:r>
          </w:p>
          <w:p w:rsidR="002C0BD8" w:rsidRPr="00EC3B4A" w:rsidRDefault="002C0BD8" w:rsidP="002C0BD8">
            <w:pPr>
              <w:pStyle w:val="ac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主页显示所选分类项问题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问题分类成功</w:t>
            </w:r>
          </w:p>
        </w:tc>
      </w:tr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566EF5" w:rsidRDefault="002C0BD8" w:rsidP="00D26838"/>
          <w:p w:rsidR="002C0BD8" w:rsidRPr="00566EF5" w:rsidRDefault="002C0BD8" w:rsidP="00D26838">
            <w:pPr>
              <w:jc w:val="center"/>
            </w:pPr>
            <w:r w:rsidRPr="00566EF5">
              <w:rPr>
                <w:rFonts w:ascii="微软雅黑" w:eastAsia="微软雅黑" w:hAnsi="微软雅黑" w:hint="eastAsia"/>
                <w:szCs w:val="21"/>
              </w:rPr>
              <w:t>表</w:t>
            </w:r>
            <w:r w:rsidR="00391EFA">
              <w:rPr>
                <w:rFonts w:ascii="微软雅黑" w:eastAsia="微软雅黑" w:hAnsi="微软雅黑" w:hint="eastAsia"/>
                <w:szCs w:val="21"/>
              </w:rPr>
              <w:t>41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566EF5">
              <w:rPr>
                <w:rFonts w:ascii="微软雅黑" w:eastAsia="微软雅黑" w:hAnsi="微软雅黑"/>
                <w:szCs w:val="21"/>
              </w:rPr>
              <w:t>IASK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>_</w:t>
            </w:r>
            <w:r w:rsidRPr="00566EF5">
              <w:rPr>
                <w:rFonts w:ascii="微软雅黑" w:eastAsia="微软雅黑" w:hAnsi="微软雅黑"/>
                <w:szCs w:val="21"/>
              </w:rPr>
              <w:t>F8</w:t>
            </w:r>
            <w:r w:rsidRPr="00566EF5">
              <w:rPr>
                <w:rFonts w:ascii="微软雅黑" w:eastAsia="微软雅黑" w:hAnsi="微软雅黑" w:hint="eastAsia"/>
                <w:szCs w:val="21"/>
              </w:rPr>
              <w:t>_</w:t>
            </w:r>
            <w:r w:rsidRPr="00566EF5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主页定制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杨洁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问题搜索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用户在主页，在搜索框输入问题内容进行搜索</w:t>
            </w:r>
          </w:p>
        </w:tc>
      </w:tr>
      <w:tr w:rsidR="002C0BD8" w:rsidRPr="00B86F6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在主页上方搜索框输入问题内容“阿克苏市的开发商”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回车进行搜索</w:t>
            </w:r>
          </w:p>
          <w:p w:rsidR="002C0BD8" w:rsidRPr="00B707A2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、搜索问题成功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问题搜索成功</w:t>
            </w:r>
          </w:p>
        </w:tc>
      </w:tr>
      <w:tr w:rsidR="002C0BD8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C0BD8" w:rsidRPr="00566EF5" w:rsidRDefault="002C0BD8" w:rsidP="00D26838"/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 w:rsidR="00771AFB">
              <w:rPr>
                <w:rFonts w:ascii="微软雅黑" w:eastAsia="微软雅黑" w:hAnsi="微软雅黑" w:hint="eastAsia"/>
              </w:rPr>
              <w:t>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2C0BD8" w:rsidRPr="00814154" w:rsidTr="00D26838">
        <w:trPr>
          <w:trHeight w:val="866"/>
        </w:trPr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提问以及提问管理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问题特殊字符查找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用户进入主页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用户在主页，在搜索框输入特殊字符内容进行搜索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在主页上方搜索框输入特殊字符问题内容“==”</w:t>
            </w:r>
          </w:p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回车进行搜索</w:t>
            </w:r>
          </w:p>
          <w:p w:rsidR="002C0BD8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、系统删除搜索内容</w:t>
            </w:r>
          </w:p>
          <w:p w:rsidR="002C0BD8" w:rsidRPr="00B86F6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4、搜索问题失败</w:t>
            </w:r>
          </w:p>
        </w:tc>
      </w:tr>
      <w:tr w:rsidR="002C0BD8" w:rsidRPr="00814154" w:rsidTr="00D26838">
        <w:tc>
          <w:tcPr>
            <w:tcW w:w="1242" w:type="dxa"/>
            <w:vAlign w:val="center"/>
          </w:tcPr>
          <w:p w:rsidR="002C0BD8" w:rsidRPr="00814154" w:rsidRDefault="002C0BD8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C0BD8" w:rsidRPr="00814154" w:rsidRDefault="002C0BD8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问题特殊字符查找失败</w:t>
            </w:r>
          </w:p>
        </w:tc>
      </w:tr>
    </w:tbl>
    <w:p w:rsidR="002C0BD8" w:rsidRPr="00B707A2" w:rsidRDefault="002C0BD8" w:rsidP="002C0BD8"/>
    <w:p w:rsidR="002C0BD8" w:rsidRPr="002C0BD8" w:rsidRDefault="002C0BD8" w:rsidP="002C0BD8"/>
    <w:p w:rsidR="00DF052B" w:rsidRDefault="00C600DE">
      <w:pPr>
        <w:pStyle w:val="2"/>
      </w:pPr>
      <w:bookmarkStart w:id="30" w:name="_Toc13833551"/>
      <w:bookmarkStart w:id="31" w:name="_Toc13833576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管理员功能</w:t>
      </w:r>
      <w:bookmarkEnd w:id="30"/>
      <w:bookmarkEnd w:id="31"/>
    </w:p>
    <w:p w:rsidR="00B8068F" w:rsidRDefault="00B8068F" w:rsidP="00DF052B">
      <w:pPr>
        <w:pStyle w:val="3"/>
        <w:rPr>
          <w:rFonts w:ascii="宋体" w:eastAsia="宋体" w:hAnsi="宋体"/>
        </w:rPr>
      </w:pPr>
      <w:bookmarkStart w:id="32" w:name="_Toc13833552"/>
      <w:bookmarkStart w:id="33" w:name="_Toc13833577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 w:hint="eastAsia"/>
        </w:rPr>
        <w:t>2.1</w:t>
      </w:r>
      <w:r w:rsidR="00C600DE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管理员登录</w:t>
      </w:r>
      <w:r w:rsidR="000E00BB" w:rsidRPr="000E00BB">
        <w:rPr>
          <w:rFonts w:ascii="宋体" w:eastAsia="宋体" w:hAnsi="宋体" w:hint="eastAsia"/>
        </w:rPr>
        <w:t>(</w:t>
      </w:r>
      <w:r w:rsidR="000E00BB" w:rsidRPr="000E00BB">
        <w:rPr>
          <w:rFonts w:ascii="宋体" w:eastAsia="宋体" w:hAnsi="宋体"/>
        </w:rPr>
        <w:t>F9)</w:t>
      </w:r>
      <w:bookmarkEnd w:id="32"/>
      <w:bookmarkEnd w:id="3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2659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2659" w:rsidRPr="00566EF5" w:rsidRDefault="00B12659" w:rsidP="00D26838"/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 w:rsidR="00D93524">
              <w:rPr>
                <w:rFonts w:ascii="微软雅黑" w:eastAsia="微软雅黑" w:hAnsi="微软雅黑" w:hint="eastAsia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B12659" w:rsidRPr="00814154" w:rsidTr="00D26838">
        <w:trPr>
          <w:trHeight w:val="866"/>
        </w:trPr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管理员登录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管理员登录失败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管理员进入登录页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管理员在登录页输入错误账号密码，登录失败，刷新登录页</w:t>
            </w:r>
          </w:p>
        </w:tc>
      </w:tr>
      <w:tr w:rsidR="00B12659" w:rsidRPr="00B86F6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管理员进入登录页</w:t>
            </w:r>
          </w:p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管理员输入账号密码</w:t>
            </w:r>
          </w:p>
          <w:p w:rsidR="00B12659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、管理员点击登录按钮</w:t>
            </w:r>
          </w:p>
          <w:p w:rsidR="00B12659" w:rsidRPr="00B86F6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4、刷新原页面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页面刷新，不跳转</w:t>
            </w:r>
          </w:p>
        </w:tc>
      </w:tr>
      <w:tr w:rsidR="00B12659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2659" w:rsidRPr="00566EF5" w:rsidRDefault="00B12659" w:rsidP="00D26838"/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4</w:t>
            </w:r>
            <w:r w:rsidR="00780443"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B12659" w:rsidRPr="00814154" w:rsidTr="00D26838">
        <w:trPr>
          <w:trHeight w:val="866"/>
        </w:trPr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管理员登录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用例作者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管理员登录</w:t>
            </w:r>
            <w:r w:rsidR="00A2600E"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管理员进入登录页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管理员在登录页输入</w:t>
            </w:r>
            <w:r w:rsidR="00A2600E"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 w:hint="eastAsia"/>
              </w:rPr>
              <w:t>账号密码，登</w:t>
            </w:r>
            <w:r w:rsidR="00A2600E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A2600E">
              <w:rPr>
                <w:rFonts w:ascii="微软雅黑" w:eastAsia="微软雅黑" w:hAnsi="微软雅黑" w:hint="eastAsia"/>
              </w:rPr>
              <w:t>跳转到管理员页面</w:t>
            </w:r>
          </w:p>
        </w:tc>
      </w:tr>
      <w:tr w:rsidR="00B12659" w:rsidRPr="00B86F6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管理员进入登录页</w:t>
            </w:r>
          </w:p>
          <w:p w:rsidR="00B12659" w:rsidRPr="0081415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管理员输入账号密码</w:t>
            </w:r>
          </w:p>
          <w:p w:rsidR="00B12659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、管理员点击登录按钮</w:t>
            </w:r>
          </w:p>
          <w:p w:rsidR="00B12659" w:rsidRPr="00B86F64" w:rsidRDefault="00B12659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</w:t>
            </w:r>
            <w:r w:rsidR="00A2600E">
              <w:rPr>
                <w:rFonts w:ascii="微软雅黑" w:eastAsia="微软雅黑" w:hAnsi="微软雅黑" w:hint="eastAsia"/>
              </w:rPr>
              <w:t>跳转到管理员页面</w:t>
            </w:r>
          </w:p>
        </w:tc>
      </w:tr>
      <w:tr w:rsidR="00B12659" w:rsidRPr="00814154" w:rsidTr="00D26838">
        <w:tc>
          <w:tcPr>
            <w:tcW w:w="1242" w:type="dxa"/>
            <w:vAlign w:val="center"/>
          </w:tcPr>
          <w:p w:rsidR="00B12659" w:rsidRPr="00814154" w:rsidRDefault="00B12659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2659" w:rsidRPr="00814154" w:rsidRDefault="00A2600E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跳转到管理员页面</w:t>
            </w:r>
          </w:p>
        </w:tc>
      </w:tr>
    </w:tbl>
    <w:p w:rsidR="00B12659" w:rsidRPr="00B12659" w:rsidRDefault="00B12659" w:rsidP="00B12659"/>
    <w:p w:rsidR="00B8068F" w:rsidRDefault="00B8068F" w:rsidP="00DF052B">
      <w:pPr>
        <w:pStyle w:val="3"/>
        <w:rPr>
          <w:rFonts w:ascii="宋体" w:eastAsia="宋体" w:hAnsi="宋体"/>
        </w:rPr>
      </w:pPr>
      <w:bookmarkStart w:id="34" w:name="_Toc13833553"/>
      <w:bookmarkStart w:id="35" w:name="_Toc13833578"/>
      <w:r w:rsidRPr="000E00BB">
        <w:rPr>
          <w:rFonts w:ascii="宋体" w:eastAsia="宋体" w:hAnsi="宋体" w:hint="eastAsia"/>
        </w:rPr>
        <w:t>2.</w:t>
      </w:r>
      <w:r w:rsidR="00C600DE">
        <w:rPr>
          <w:rFonts w:ascii="宋体" w:eastAsia="宋体" w:hAnsi="宋体" w:hint="eastAsia"/>
        </w:rPr>
        <w:t>2.2</w:t>
      </w:r>
      <w:r w:rsidR="00C600DE">
        <w:rPr>
          <w:rFonts w:ascii="宋体" w:eastAsia="宋体" w:hAnsi="宋体"/>
        </w:rPr>
        <w:t xml:space="preserve"> </w:t>
      </w:r>
      <w:r w:rsidRPr="000E00BB">
        <w:rPr>
          <w:rFonts w:ascii="宋体" w:eastAsia="宋体" w:hAnsi="宋体" w:hint="eastAsia"/>
        </w:rPr>
        <w:t>问题管理</w:t>
      </w:r>
      <w:r w:rsidR="000E00BB" w:rsidRPr="000E00BB">
        <w:rPr>
          <w:rFonts w:ascii="宋体" w:eastAsia="宋体" w:hAnsi="宋体" w:hint="eastAsia"/>
        </w:rPr>
        <w:t>(</w:t>
      </w:r>
      <w:r w:rsidR="000E00BB" w:rsidRPr="000E00BB">
        <w:rPr>
          <w:rFonts w:ascii="宋体" w:eastAsia="宋体" w:hAnsi="宋体"/>
        </w:rPr>
        <w:t>F10)</w:t>
      </w:r>
      <w:bookmarkEnd w:id="34"/>
      <w:bookmarkEnd w:id="3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B2EFD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2C1BFC">
              <w:rPr>
                <w:rFonts w:ascii="微软雅黑" w:eastAsia="微软雅黑" w:hAnsi="微软雅黑" w:hint="eastAsia"/>
              </w:rPr>
              <w:t>45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AB2EFD" w:rsidRPr="00814154" w:rsidTr="00AB2EFD">
        <w:trPr>
          <w:trHeight w:val="866"/>
        </w:trPr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问题查找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管理员进入问题管理页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管理员在管理页面，输入框输入关键字，点击查找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输入关键字</w:t>
            </w:r>
          </w:p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点击查找</w:t>
            </w:r>
          </w:p>
          <w:p w:rsidR="00AB2EFD" w:rsidRPr="00B86F6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显示查找结果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</w:tbl>
    <w:p w:rsidR="00AB2EFD" w:rsidRDefault="00AB2EFD" w:rsidP="00AB2EFD"/>
    <w:p w:rsidR="00AB2EFD" w:rsidRDefault="00AB2EFD" w:rsidP="00AB2EFD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B2EFD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F6098D">
              <w:rPr>
                <w:rFonts w:ascii="微软雅黑" w:eastAsia="微软雅黑" w:hAnsi="微软雅黑" w:hint="eastAsia"/>
              </w:rPr>
              <w:t>46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AB2EFD" w:rsidRPr="00814154" w:rsidTr="00AB2EFD">
        <w:trPr>
          <w:trHeight w:val="866"/>
        </w:trPr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B2EFD" w:rsidRPr="00814154" w:rsidRDefault="00C52D86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问题删除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管理员进入问题管理页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管理员在问题管理页面，点击一个问题的删除按钮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选择一个问题</w:t>
            </w:r>
          </w:p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点击删除</w:t>
            </w:r>
          </w:p>
          <w:p w:rsidR="00AB2EFD" w:rsidRPr="00B86F6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、刷新问题列表，删除的问题已消失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</w:tbl>
    <w:p w:rsidR="00AB2EFD" w:rsidRDefault="00AB2EFD" w:rsidP="00AB2EFD"/>
    <w:p w:rsidR="00AB2EFD" w:rsidRPr="0063668E" w:rsidRDefault="00AB2EFD" w:rsidP="00AB2EFD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B2EFD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EA5E64">
              <w:rPr>
                <w:rFonts w:ascii="微软雅黑" w:eastAsia="微软雅黑" w:hAnsi="微软雅黑" w:hint="eastAsia"/>
              </w:rPr>
              <w:t>47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AB2EFD" w:rsidRPr="00814154" w:rsidTr="00AB2EFD">
        <w:trPr>
          <w:trHeight w:val="866"/>
        </w:trPr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B2EFD" w:rsidRPr="00814154" w:rsidRDefault="00C52D86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问题置顶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管理员进入问题管理页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管理员在问题管理页面，点击一个问题的置顶按钮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选择一个问题</w:t>
            </w:r>
          </w:p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点击置顶</w:t>
            </w:r>
          </w:p>
          <w:p w:rsidR="00AB2EFD" w:rsidRPr="00B86F6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、自动刷新问题列表，该问题已置顶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成功置顶</w:t>
            </w:r>
          </w:p>
        </w:tc>
      </w:tr>
    </w:tbl>
    <w:p w:rsidR="00AB2EFD" w:rsidRDefault="00AB2EFD" w:rsidP="00AB2EFD"/>
    <w:p w:rsidR="00AB2EFD" w:rsidRPr="0063668E" w:rsidRDefault="00AB2EFD" w:rsidP="00AB2EFD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B2EFD" w:rsidRPr="00814154" w:rsidTr="00AB2EF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="000F7D49">
              <w:rPr>
                <w:rFonts w:ascii="微软雅黑" w:eastAsia="微软雅黑" w:hAnsi="微软雅黑" w:hint="eastAsia"/>
              </w:rPr>
              <w:t>8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AB2EFD" w:rsidRPr="00814154" w:rsidTr="00AB2EFD">
        <w:trPr>
          <w:trHeight w:val="866"/>
        </w:trPr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B2EFD" w:rsidRPr="00814154" w:rsidRDefault="00C52D86" w:rsidP="00AB2E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管理员问题管理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问题取消置顶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管理员进入问题管理页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管理员在问题管理页面，点击一个问题的取消置顶按钮</w:t>
            </w:r>
          </w:p>
        </w:tc>
      </w:tr>
      <w:tr w:rsidR="00AB2EFD" w:rsidRPr="00814154" w:rsidTr="00AB2EFD">
        <w:tc>
          <w:tcPr>
            <w:tcW w:w="1242" w:type="dxa"/>
            <w:vAlign w:val="center"/>
          </w:tcPr>
          <w:p w:rsidR="00AB2EFD" w:rsidRPr="00814154" w:rsidRDefault="00AB2EFD" w:rsidP="00AB2EF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选择一个问题</w:t>
            </w:r>
          </w:p>
          <w:p w:rsidR="00AB2EFD" w:rsidRPr="0081415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点击取消置顶</w:t>
            </w:r>
          </w:p>
          <w:p w:rsidR="00AB2EFD" w:rsidRPr="00B86F64" w:rsidRDefault="00AB2EFD" w:rsidP="00AB2EFD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、自动刷新问题列表，该问题已取消置顶</w:t>
            </w:r>
          </w:p>
        </w:tc>
      </w:tr>
      <w:tr w:rsidR="00520A3E" w:rsidRPr="00814154" w:rsidTr="00520A3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A3E" w:rsidRPr="00814154" w:rsidRDefault="00520A3E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A3E" w:rsidRPr="00814154" w:rsidRDefault="00520A3E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成功取消置顶</w:t>
            </w:r>
          </w:p>
        </w:tc>
      </w:tr>
    </w:tbl>
    <w:p w:rsidR="00AB2EFD" w:rsidRPr="00AB2EFD" w:rsidRDefault="00AB2EFD" w:rsidP="00AB2EFD"/>
    <w:p w:rsidR="00B8068F" w:rsidRDefault="00B8068F" w:rsidP="00DF052B">
      <w:pPr>
        <w:pStyle w:val="3"/>
      </w:pPr>
      <w:bookmarkStart w:id="36" w:name="_Toc13833554"/>
      <w:bookmarkStart w:id="37" w:name="_Toc13833579"/>
      <w:r>
        <w:rPr>
          <w:rFonts w:hint="eastAsia"/>
        </w:rPr>
        <w:t>2.</w:t>
      </w:r>
      <w:r w:rsidR="00C600DE">
        <w:rPr>
          <w:rFonts w:hint="eastAsia"/>
        </w:rPr>
        <w:t>2.3</w:t>
      </w:r>
      <w:r w:rsidR="00C600DE">
        <w:t xml:space="preserve"> </w:t>
      </w:r>
      <w:r>
        <w:rPr>
          <w:rFonts w:hint="eastAsia"/>
        </w:rPr>
        <w:t>用户管理</w:t>
      </w:r>
      <w:r w:rsidR="000E00BB">
        <w:rPr>
          <w:rFonts w:hint="eastAsia"/>
        </w:rPr>
        <w:t>(</w:t>
      </w:r>
      <w:r w:rsidR="000E00BB">
        <w:t>F11)</w:t>
      </w:r>
      <w:bookmarkEnd w:id="36"/>
      <w:bookmarkEnd w:id="3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52D86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FE14C3">
              <w:rPr>
                <w:rFonts w:ascii="微软雅黑" w:eastAsia="微软雅黑" w:hAnsi="微软雅黑" w:hint="eastAsia"/>
              </w:rPr>
              <w:t>49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C52D86" w:rsidRPr="00814154" w:rsidTr="00D26838">
        <w:trPr>
          <w:trHeight w:val="866"/>
        </w:trPr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用户查找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管理员进入用户管理页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管理员在用户管理页面，输入框输入关键字，点击查找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输入关键字</w:t>
            </w:r>
          </w:p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点击查找</w:t>
            </w:r>
          </w:p>
          <w:p w:rsidR="00C52D86" w:rsidRPr="00B86F6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显示查找结果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成功显示查找结果</w:t>
            </w:r>
          </w:p>
        </w:tc>
      </w:tr>
    </w:tbl>
    <w:p w:rsidR="00C52D86" w:rsidRDefault="00C52D86" w:rsidP="00C52D86"/>
    <w:p w:rsidR="00C52D86" w:rsidRDefault="00C52D86" w:rsidP="00C52D86"/>
    <w:p w:rsidR="00C52D86" w:rsidRDefault="00C52D86" w:rsidP="00C52D86"/>
    <w:p w:rsidR="00C52D86" w:rsidRDefault="00C52D86" w:rsidP="00C52D86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52D86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9528F8">
              <w:rPr>
                <w:rFonts w:ascii="微软雅黑" w:eastAsia="微软雅黑" w:hAnsi="微软雅黑" w:hint="eastAsia"/>
              </w:rPr>
              <w:t>50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C52D86" w:rsidRPr="00814154" w:rsidTr="00D26838">
        <w:trPr>
          <w:trHeight w:val="866"/>
        </w:trPr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用户删除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管理员进入用户管理页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管理员在用户管理页面，选择一个用户，点击删除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选择一个用户</w:t>
            </w:r>
          </w:p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点击删除</w:t>
            </w:r>
          </w:p>
          <w:p w:rsidR="00C52D86" w:rsidRPr="00B86F6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自动刷新页面，删除的用户消失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</w:t>
            </w:r>
          </w:p>
        </w:tc>
      </w:tr>
    </w:tbl>
    <w:p w:rsidR="00C52D86" w:rsidRPr="0063668E" w:rsidRDefault="00C52D86" w:rsidP="00C52D86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52D86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9C3D3D">
              <w:rPr>
                <w:rFonts w:ascii="微软雅黑" w:eastAsia="微软雅黑" w:hAnsi="微软雅黑" w:hint="eastAsia"/>
              </w:rPr>
              <w:t>51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C52D86" w:rsidRPr="00814154" w:rsidTr="00D26838">
        <w:trPr>
          <w:trHeight w:val="866"/>
        </w:trPr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用户锁定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管理员进入用户管理页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管理员在用户管理页面，选择一个用户，点击锁定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选择一个用户</w:t>
            </w:r>
          </w:p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点击锁定</w:t>
            </w:r>
          </w:p>
          <w:p w:rsidR="00C52D86" w:rsidRPr="00B86F6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弹出提示框，显示已锁定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成功锁定</w:t>
            </w:r>
          </w:p>
        </w:tc>
      </w:tr>
    </w:tbl>
    <w:p w:rsidR="00C52D86" w:rsidRDefault="00C52D86" w:rsidP="00C52D86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52D86" w:rsidRPr="00814154" w:rsidTr="00D26838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 w:rsidR="005B264D">
              <w:rPr>
                <w:rFonts w:ascii="微软雅黑" w:eastAsia="微软雅黑" w:hAnsi="微软雅黑" w:hint="eastAsia"/>
              </w:rPr>
              <w:t>52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C52D86" w:rsidRPr="00814154" w:rsidTr="00D26838">
        <w:trPr>
          <w:trHeight w:val="866"/>
        </w:trPr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管理员用户管理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用户取消锁定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管理员进入用户管理页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管理员在用户管理页面，选择一个用户，点击解锁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选择一个用户</w:t>
            </w:r>
          </w:p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</w:rPr>
              <w:t>点击解锁</w:t>
            </w:r>
          </w:p>
          <w:p w:rsidR="00C52D86" w:rsidRPr="00B86F6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</w:rPr>
              <w:t>弹出提示框，显示已解锁</w:t>
            </w:r>
          </w:p>
        </w:tc>
      </w:tr>
      <w:tr w:rsidR="00C52D86" w:rsidRPr="00814154" w:rsidTr="00D26838">
        <w:tc>
          <w:tcPr>
            <w:tcW w:w="1242" w:type="dxa"/>
            <w:vAlign w:val="center"/>
          </w:tcPr>
          <w:p w:rsidR="00C52D86" w:rsidRPr="00814154" w:rsidRDefault="00C52D86" w:rsidP="00D268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52D86" w:rsidRPr="00814154" w:rsidRDefault="00C52D86" w:rsidP="00D268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成功取消锁定</w:t>
            </w:r>
          </w:p>
        </w:tc>
      </w:tr>
    </w:tbl>
    <w:p w:rsidR="00E85F40" w:rsidRPr="00E85F40" w:rsidRDefault="00E85F40" w:rsidP="00E85F40">
      <w:pPr>
        <w:pStyle w:val="1"/>
        <w:rPr>
          <w:rFonts w:hint="eastAsia"/>
        </w:rPr>
      </w:pPr>
      <w:bookmarkStart w:id="38" w:name="_GoBack"/>
      <w:bookmarkEnd w:id="38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性能测试用例</w:t>
      </w:r>
    </w:p>
    <w:p w:rsidR="00E85F40" w:rsidRDefault="00E85F40" w:rsidP="00E85F40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响应时间测试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85F40" w:rsidRPr="00814154" w:rsidTr="0004678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3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="008937E2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E85F40" w:rsidRPr="00814154" w:rsidTr="00046785">
        <w:trPr>
          <w:trHeight w:val="866"/>
        </w:trPr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="00F7264A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85F40" w:rsidRPr="00814154" w:rsidRDefault="000624D7" w:rsidP="000467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性能测试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85F40" w:rsidRPr="00814154" w:rsidRDefault="00E85F40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85F40" w:rsidRPr="00814154" w:rsidRDefault="000624D7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响应时间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85F40" w:rsidRPr="00814154" w:rsidRDefault="000624D7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用户或管理员在项目内任何页面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85F40" w:rsidRDefault="000624D7" w:rsidP="0004678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用户或管理员发送请求，计算程序 </w:t>
            </w:r>
            <w:r w:rsidRPr="000624D7">
              <w:rPr>
                <w:rFonts w:ascii="微软雅黑" w:eastAsia="微软雅黑" w:hAnsi="微软雅黑" w:hint="eastAsia"/>
              </w:rPr>
              <w:t>响应时间＝网络响应时间+应用程序响应时间</w:t>
            </w:r>
          </w:p>
          <w:p w:rsidR="000624D7" w:rsidRPr="000624D7" w:rsidRDefault="000624D7" w:rsidP="000624D7">
            <w:pPr>
              <w:jc w:val="left"/>
              <w:rPr>
                <w:rFonts w:ascii="微软雅黑" w:eastAsia="微软雅黑" w:hAnsi="微软雅黑" w:hint="eastAsia"/>
              </w:rPr>
            </w:pPr>
            <w:r w:rsidRPr="000624D7">
              <w:rPr>
                <w:rFonts w:ascii="微软雅黑" w:eastAsia="微软雅黑" w:hAnsi="微软雅黑" w:hint="eastAsia"/>
              </w:rPr>
              <w:t>（1）在3秒钟之内，页面给予用户响应并有所显示，可认为是“很不错的”；</w:t>
            </w:r>
          </w:p>
          <w:p w:rsidR="000624D7" w:rsidRPr="000624D7" w:rsidRDefault="000624D7" w:rsidP="000624D7">
            <w:pPr>
              <w:jc w:val="left"/>
              <w:rPr>
                <w:rFonts w:ascii="微软雅黑" w:eastAsia="微软雅黑" w:hAnsi="微软雅黑" w:hint="eastAsia"/>
              </w:rPr>
            </w:pPr>
            <w:r w:rsidRPr="000624D7">
              <w:rPr>
                <w:rFonts w:ascii="微软雅黑" w:eastAsia="微软雅黑" w:hAnsi="微软雅黑" w:hint="eastAsia"/>
              </w:rPr>
              <w:t>（2）在3~5秒钟内，页面给予用户响应并有所显示，可认为是“好的”；</w:t>
            </w:r>
          </w:p>
          <w:p w:rsidR="000624D7" w:rsidRPr="000624D7" w:rsidRDefault="000624D7" w:rsidP="000624D7">
            <w:pPr>
              <w:jc w:val="left"/>
              <w:rPr>
                <w:rFonts w:ascii="微软雅黑" w:eastAsia="微软雅黑" w:hAnsi="微软雅黑" w:hint="eastAsia"/>
              </w:rPr>
            </w:pPr>
            <w:r w:rsidRPr="000624D7">
              <w:rPr>
                <w:rFonts w:ascii="微软雅黑" w:eastAsia="微软雅黑" w:hAnsi="微软雅黑" w:hint="eastAsia"/>
              </w:rPr>
              <w:t>（3）在5~10秒钟内，页面给予用户响应并有所显示，可认为是“勉强接受的”；</w:t>
            </w:r>
          </w:p>
          <w:p w:rsidR="000624D7" w:rsidRPr="00814154" w:rsidRDefault="000624D7" w:rsidP="000624D7">
            <w:pPr>
              <w:jc w:val="left"/>
              <w:rPr>
                <w:rFonts w:ascii="微软雅黑" w:eastAsia="微软雅黑" w:hAnsi="微软雅黑" w:hint="eastAsia"/>
              </w:rPr>
            </w:pPr>
            <w:r w:rsidRPr="000624D7">
              <w:rPr>
                <w:rFonts w:ascii="微软雅黑" w:eastAsia="微软雅黑" w:hAnsi="微软雅黑" w:hint="eastAsia"/>
              </w:rPr>
              <w:t>（4）超过10</w:t>
            </w:r>
            <w:r>
              <w:rPr>
                <w:rFonts w:ascii="微软雅黑" w:eastAsia="微软雅黑" w:hAnsi="微软雅黑" w:hint="eastAsia"/>
              </w:rPr>
              <w:t>秒情况不好</w:t>
            </w:r>
            <w:r w:rsidRPr="000624D7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85F40" w:rsidRPr="00814154" w:rsidRDefault="00E85F40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 w:rsidR="000624D7">
              <w:rPr>
                <w:rFonts w:ascii="微软雅黑" w:eastAsia="微软雅黑" w:hAnsi="微软雅黑" w:hint="eastAsia"/>
              </w:rPr>
              <w:t>用户或管理员发送请求</w:t>
            </w:r>
          </w:p>
          <w:p w:rsidR="00E85F40" w:rsidRPr="00814154" w:rsidRDefault="00E85F40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 w:rsidR="000624D7">
              <w:rPr>
                <w:rFonts w:ascii="微软雅黑" w:eastAsia="微软雅黑" w:hAnsi="微软雅黑" w:hint="eastAsia"/>
              </w:rPr>
              <w:t>等待服务器和客户端响应</w:t>
            </w:r>
          </w:p>
          <w:p w:rsidR="00E85F40" w:rsidRDefault="00E85F40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 w:rsidR="000624D7">
              <w:rPr>
                <w:rFonts w:ascii="微软雅黑" w:eastAsia="微软雅黑" w:hAnsi="微软雅黑" w:hint="eastAsia"/>
              </w:rPr>
              <w:t>、计算响应时间</w:t>
            </w:r>
          </w:p>
          <w:p w:rsidR="000624D7" w:rsidRPr="00B86F64" w:rsidRDefault="000624D7" w:rsidP="0004678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4、判断是否可接受</w:t>
            </w:r>
          </w:p>
        </w:tc>
      </w:tr>
      <w:tr w:rsidR="00E85F40" w:rsidRPr="00814154" w:rsidTr="00046785">
        <w:tc>
          <w:tcPr>
            <w:tcW w:w="1242" w:type="dxa"/>
            <w:vAlign w:val="center"/>
          </w:tcPr>
          <w:p w:rsidR="00E85F40" w:rsidRPr="00814154" w:rsidRDefault="00E85F40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85F40" w:rsidRPr="00814154" w:rsidRDefault="000624D7" w:rsidP="0004678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响应时间在可接受范围内</w:t>
            </w:r>
          </w:p>
        </w:tc>
      </w:tr>
    </w:tbl>
    <w:p w:rsidR="00E85F40" w:rsidRPr="00E85F40" w:rsidRDefault="00E85F40" w:rsidP="00E85F40">
      <w:pPr>
        <w:rPr>
          <w:rFonts w:hint="eastAsia"/>
        </w:rPr>
      </w:pPr>
    </w:p>
    <w:p w:rsidR="00E85F40" w:rsidRDefault="00E85F40" w:rsidP="00E85F40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并发测试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937E2" w:rsidRPr="00814154" w:rsidTr="0004678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 xml:space="preserve">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8937E2" w:rsidRPr="00814154" w:rsidTr="00046785">
        <w:trPr>
          <w:trHeight w:val="866"/>
        </w:trPr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="009F42D9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  <w:tc>
          <w:tcPr>
            <w:tcW w:w="1134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性能测试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曲卓涵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937E2" w:rsidRPr="00814154" w:rsidRDefault="008937E2" w:rsidP="00046785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81415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81415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937E2" w:rsidRPr="00814154" w:rsidRDefault="009E314A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并发用户数目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937E2" w:rsidRPr="00814154" w:rsidRDefault="009E314A" w:rsidP="000467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系统存在足够多的用户数量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937E2" w:rsidRPr="00814154" w:rsidRDefault="009E314A" w:rsidP="0004678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多个用户同时在线本平台，测试平台功能是否不受影响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8937E2" w:rsidRPr="00814154" w:rsidRDefault="008937E2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</w:t>
            </w:r>
            <w:r w:rsidR="00E545F2">
              <w:rPr>
                <w:rFonts w:ascii="微软雅黑" w:eastAsia="微软雅黑" w:hAnsi="微软雅黑" w:hint="eastAsia"/>
              </w:rPr>
              <w:t>多用户登录平台（测试2</w:t>
            </w:r>
            <w:r w:rsidR="00E545F2">
              <w:rPr>
                <w:rFonts w:ascii="微软雅黑" w:eastAsia="微软雅黑" w:hAnsi="微软雅黑"/>
              </w:rPr>
              <w:t>0</w:t>
            </w:r>
            <w:r w:rsidR="00E545F2">
              <w:rPr>
                <w:rFonts w:ascii="微软雅黑" w:eastAsia="微软雅黑" w:hAnsi="微软雅黑" w:hint="eastAsia"/>
              </w:rPr>
              <w:t>个并发数）</w:t>
            </w:r>
          </w:p>
          <w:p w:rsidR="008937E2" w:rsidRPr="00814154" w:rsidRDefault="008937E2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</w:t>
            </w:r>
            <w:r w:rsidR="00E545F2">
              <w:rPr>
                <w:rFonts w:ascii="微软雅黑" w:eastAsia="微软雅黑" w:hAnsi="微软雅黑" w:hint="eastAsia"/>
              </w:rPr>
              <w:t>用户同时使用平台功能</w:t>
            </w:r>
          </w:p>
          <w:p w:rsidR="008937E2" w:rsidRDefault="008937E2" w:rsidP="00046785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、</w:t>
            </w:r>
            <w:r w:rsidR="00E545F2">
              <w:rPr>
                <w:rFonts w:ascii="微软雅黑" w:eastAsia="微软雅黑" w:hAnsi="微软雅黑" w:hint="eastAsia"/>
              </w:rPr>
              <w:t>测试影响</w:t>
            </w:r>
          </w:p>
          <w:p w:rsidR="00E545F2" w:rsidRPr="00B86F64" w:rsidRDefault="008937E2" w:rsidP="0004678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4、判断是否可接受</w:t>
            </w:r>
          </w:p>
        </w:tc>
      </w:tr>
      <w:tr w:rsidR="008937E2" w:rsidRPr="00814154" w:rsidTr="00046785">
        <w:tc>
          <w:tcPr>
            <w:tcW w:w="1242" w:type="dxa"/>
            <w:vAlign w:val="center"/>
          </w:tcPr>
          <w:p w:rsidR="008937E2" w:rsidRPr="00814154" w:rsidRDefault="008937E2" w:rsidP="0004678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937E2" w:rsidRPr="00814154" w:rsidRDefault="00E545F2" w:rsidP="0004678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平台功能受影响程度在可接受范围内</w:t>
            </w:r>
          </w:p>
        </w:tc>
      </w:tr>
    </w:tbl>
    <w:p w:rsidR="008937E2" w:rsidRPr="008937E2" w:rsidRDefault="008937E2" w:rsidP="008937E2">
      <w:pPr>
        <w:rPr>
          <w:rFonts w:hint="eastAsia"/>
        </w:rPr>
      </w:pPr>
    </w:p>
    <w:sectPr w:rsidR="008937E2" w:rsidRPr="008937E2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15" w:rsidRDefault="00CC3115" w:rsidP="00693E19">
      <w:r>
        <w:separator/>
      </w:r>
    </w:p>
  </w:endnote>
  <w:endnote w:type="continuationSeparator" w:id="0">
    <w:p w:rsidR="00CC3115" w:rsidRDefault="00CC311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838" w:rsidRPr="00775C4E" w:rsidRDefault="00D26838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581405">
      <w:rPr>
        <w:rFonts w:ascii="微软雅黑" w:eastAsia="微软雅黑" w:hAnsi="微软雅黑"/>
        <w:noProof/>
      </w:rPr>
      <w:t>42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581405">
      <w:rPr>
        <w:rFonts w:ascii="微软雅黑" w:eastAsia="微软雅黑" w:hAnsi="微软雅黑"/>
        <w:noProof/>
      </w:rPr>
      <w:t>43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D26838" w:rsidRPr="00775C4E" w:rsidRDefault="00D26838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网址</w:t>
    </w:r>
    <w:r>
      <w:rPr>
        <w:rFonts w:ascii="微软雅黑" w:eastAsia="微软雅黑" w:hAnsi="微软雅黑" w:hint="eastAsia"/>
      </w:rPr>
      <w:t>：</w:t>
    </w:r>
    <w:r w:rsidRPr="00775C4E">
      <w:rPr>
        <w:rFonts w:ascii="微软雅黑" w:eastAsia="微软雅黑" w:hAnsi="微软雅黑" w:hint="eastAsia"/>
      </w:rPr>
      <w:t>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15" w:rsidRDefault="00CC3115" w:rsidP="00693E19">
      <w:r>
        <w:separator/>
      </w:r>
    </w:p>
  </w:footnote>
  <w:footnote w:type="continuationSeparator" w:id="0">
    <w:p w:rsidR="00CC3115" w:rsidRDefault="00CC311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838" w:rsidRDefault="00D26838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26838" w:rsidRPr="00775C4E" w:rsidRDefault="00D26838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    </w:t>
    </w:r>
    <w:r>
      <w:rPr>
        <w:rFonts w:ascii="微软雅黑" w:eastAsia="微软雅黑" w:hAnsi="微软雅黑"/>
      </w:rPr>
      <w:t xml:space="preserve"> </w:t>
    </w:r>
    <w:r w:rsidRPr="00964B07">
      <w:rPr>
        <w:rFonts w:ascii="微软雅黑" w:eastAsia="微软雅黑" w:hAnsi="微软雅黑" w:hint="eastAsia"/>
      </w:rPr>
      <w:t>软件测试计划</w:t>
    </w:r>
    <w:r>
      <w:rPr>
        <w:rFonts w:ascii="微软雅黑" w:eastAsia="微软雅黑" w:hAnsi="微软雅黑"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E2AF3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2614E"/>
    <w:multiLevelType w:val="hybridMultilevel"/>
    <w:tmpl w:val="884EB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A26C39"/>
    <w:multiLevelType w:val="hybridMultilevel"/>
    <w:tmpl w:val="191EDE5A"/>
    <w:lvl w:ilvl="0" w:tplc="F1803A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9C20095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E35441"/>
    <w:multiLevelType w:val="hybridMultilevel"/>
    <w:tmpl w:val="CAFA535E"/>
    <w:lvl w:ilvl="0" w:tplc="D9701F3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BB162E"/>
    <w:multiLevelType w:val="hybridMultilevel"/>
    <w:tmpl w:val="53F68A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900866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2F0A0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C25A6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3530C3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520A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666ADF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F61794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11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20"/>
  </w:num>
  <w:num w:numId="11">
    <w:abstractNumId w:val="22"/>
  </w:num>
  <w:num w:numId="12">
    <w:abstractNumId w:val="3"/>
  </w:num>
  <w:num w:numId="13">
    <w:abstractNumId w:val="5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 w:numId="18">
    <w:abstractNumId w:val="19"/>
  </w:num>
  <w:num w:numId="19">
    <w:abstractNumId w:val="8"/>
  </w:num>
  <w:num w:numId="20">
    <w:abstractNumId w:val="2"/>
  </w:num>
  <w:num w:numId="21">
    <w:abstractNumId w:val="17"/>
  </w:num>
  <w:num w:numId="22">
    <w:abstractNumId w:val="16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3D"/>
    <w:rsid w:val="00002B17"/>
    <w:rsid w:val="00006594"/>
    <w:rsid w:val="00017380"/>
    <w:rsid w:val="00027312"/>
    <w:rsid w:val="0002796E"/>
    <w:rsid w:val="0003519A"/>
    <w:rsid w:val="00035393"/>
    <w:rsid w:val="00051494"/>
    <w:rsid w:val="00051875"/>
    <w:rsid w:val="00060395"/>
    <w:rsid w:val="00061C1B"/>
    <w:rsid w:val="000624D7"/>
    <w:rsid w:val="00082883"/>
    <w:rsid w:val="000911A4"/>
    <w:rsid w:val="000A7A5E"/>
    <w:rsid w:val="000B0F4F"/>
    <w:rsid w:val="000B6E85"/>
    <w:rsid w:val="000C524F"/>
    <w:rsid w:val="000D255B"/>
    <w:rsid w:val="000E00BB"/>
    <w:rsid w:val="000E0122"/>
    <w:rsid w:val="000E3F10"/>
    <w:rsid w:val="000F7D49"/>
    <w:rsid w:val="00110AD4"/>
    <w:rsid w:val="00122993"/>
    <w:rsid w:val="0012781A"/>
    <w:rsid w:val="00132E03"/>
    <w:rsid w:val="00143BA6"/>
    <w:rsid w:val="00145F76"/>
    <w:rsid w:val="00162BE0"/>
    <w:rsid w:val="00175813"/>
    <w:rsid w:val="001954F6"/>
    <w:rsid w:val="00196D42"/>
    <w:rsid w:val="001970E9"/>
    <w:rsid w:val="001C24D3"/>
    <w:rsid w:val="001C5DDA"/>
    <w:rsid w:val="001E2BF2"/>
    <w:rsid w:val="001F24E6"/>
    <w:rsid w:val="00212B7D"/>
    <w:rsid w:val="00215195"/>
    <w:rsid w:val="002258DC"/>
    <w:rsid w:val="00225B63"/>
    <w:rsid w:val="00231060"/>
    <w:rsid w:val="00234B9A"/>
    <w:rsid w:val="00243992"/>
    <w:rsid w:val="00251C9E"/>
    <w:rsid w:val="002551BD"/>
    <w:rsid w:val="002559AB"/>
    <w:rsid w:val="00256442"/>
    <w:rsid w:val="00257360"/>
    <w:rsid w:val="00261661"/>
    <w:rsid w:val="00264ACE"/>
    <w:rsid w:val="002669F2"/>
    <w:rsid w:val="00270A75"/>
    <w:rsid w:val="002812AE"/>
    <w:rsid w:val="002836C4"/>
    <w:rsid w:val="002A06F0"/>
    <w:rsid w:val="002A51AE"/>
    <w:rsid w:val="002B01B7"/>
    <w:rsid w:val="002B2F01"/>
    <w:rsid w:val="002B57FF"/>
    <w:rsid w:val="002C0BD8"/>
    <w:rsid w:val="002C1BFC"/>
    <w:rsid w:val="002C1D3E"/>
    <w:rsid w:val="002F1724"/>
    <w:rsid w:val="002F3AB4"/>
    <w:rsid w:val="00301729"/>
    <w:rsid w:val="00311072"/>
    <w:rsid w:val="00314C3B"/>
    <w:rsid w:val="00316184"/>
    <w:rsid w:val="003200C9"/>
    <w:rsid w:val="00321E31"/>
    <w:rsid w:val="00326786"/>
    <w:rsid w:val="00335561"/>
    <w:rsid w:val="00364563"/>
    <w:rsid w:val="00364635"/>
    <w:rsid w:val="00364C9B"/>
    <w:rsid w:val="003664C9"/>
    <w:rsid w:val="003702FE"/>
    <w:rsid w:val="00377DC6"/>
    <w:rsid w:val="00390364"/>
    <w:rsid w:val="00391EFA"/>
    <w:rsid w:val="00397116"/>
    <w:rsid w:val="00397EB2"/>
    <w:rsid w:val="003D42CE"/>
    <w:rsid w:val="003D70F4"/>
    <w:rsid w:val="0040247D"/>
    <w:rsid w:val="00411482"/>
    <w:rsid w:val="00411A7B"/>
    <w:rsid w:val="0043549A"/>
    <w:rsid w:val="004469A7"/>
    <w:rsid w:val="00450038"/>
    <w:rsid w:val="00450BA4"/>
    <w:rsid w:val="0046500B"/>
    <w:rsid w:val="00473F76"/>
    <w:rsid w:val="00477E57"/>
    <w:rsid w:val="00480BAD"/>
    <w:rsid w:val="004941A7"/>
    <w:rsid w:val="004A4BFE"/>
    <w:rsid w:val="004B06C5"/>
    <w:rsid w:val="004B0AF2"/>
    <w:rsid w:val="004B33B9"/>
    <w:rsid w:val="004C4E44"/>
    <w:rsid w:val="004E195A"/>
    <w:rsid w:val="004F5294"/>
    <w:rsid w:val="004F55D5"/>
    <w:rsid w:val="00520A3E"/>
    <w:rsid w:val="00521F69"/>
    <w:rsid w:val="00531362"/>
    <w:rsid w:val="00544E47"/>
    <w:rsid w:val="00557C36"/>
    <w:rsid w:val="00562D33"/>
    <w:rsid w:val="00563797"/>
    <w:rsid w:val="0056693A"/>
    <w:rsid w:val="00573D81"/>
    <w:rsid w:val="00581405"/>
    <w:rsid w:val="00583459"/>
    <w:rsid w:val="00590BC3"/>
    <w:rsid w:val="005944E1"/>
    <w:rsid w:val="005A1E33"/>
    <w:rsid w:val="005B1AE6"/>
    <w:rsid w:val="005B206C"/>
    <w:rsid w:val="005B264D"/>
    <w:rsid w:val="005C0BAD"/>
    <w:rsid w:val="005D2F99"/>
    <w:rsid w:val="005D5F00"/>
    <w:rsid w:val="005E2AA1"/>
    <w:rsid w:val="005E339C"/>
    <w:rsid w:val="005F249F"/>
    <w:rsid w:val="00600C41"/>
    <w:rsid w:val="00622314"/>
    <w:rsid w:val="006263B0"/>
    <w:rsid w:val="00637BFC"/>
    <w:rsid w:val="006546B4"/>
    <w:rsid w:val="006601F2"/>
    <w:rsid w:val="00675548"/>
    <w:rsid w:val="00693E19"/>
    <w:rsid w:val="006A3133"/>
    <w:rsid w:val="006A36FA"/>
    <w:rsid w:val="006A5806"/>
    <w:rsid w:val="006B0C68"/>
    <w:rsid w:val="006B73E9"/>
    <w:rsid w:val="006C06DA"/>
    <w:rsid w:val="006C3442"/>
    <w:rsid w:val="006E0121"/>
    <w:rsid w:val="006E0F58"/>
    <w:rsid w:val="006F49C1"/>
    <w:rsid w:val="007039A9"/>
    <w:rsid w:val="00705919"/>
    <w:rsid w:val="0070600F"/>
    <w:rsid w:val="0070664F"/>
    <w:rsid w:val="00711E73"/>
    <w:rsid w:val="007144CC"/>
    <w:rsid w:val="00715E43"/>
    <w:rsid w:val="00721F93"/>
    <w:rsid w:val="0074087B"/>
    <w:rsid w:val="00741DB8"/>
    <w:rsid w:val="0075430F"/>
    <w:rsid w:val="00755532"/>
    <w:rsid w:val="007663CD"/>
    <w:rsid w:val="00771AFB"/>
    <w:rsid w:val="00772156"/>
    <w:rsid w:val="00775C4E"/>
    <w:rsid w:val="00780443"/>
    <w:rsid w:val="0078084D"/>
    <w:rsid w:val="007849A9"/>
    <w:rsid w:val="00795992"/>
    <w:rsid w:val="007A47B4"/>
    <w:rsid w:val="007B5DE9"/>
    <w:rsid w:val="007C0261"/>
    <w:rsid w:val="007F2C62"/>
    <w:rsid w:val="007F3C15"/>
    <w:rsid w:val="00800D5D"/>
    <w:rsid w:val="00802AE2"/>
    <w:rsid w:val="0080691A"/>
    <w:rsid w:val="008075C6"/>
    <w:rsid w:val="008102C2"/>
    <w:rsid w:val="00814C03"/>
    <w:rsid w:val="0082254B"/>
    <w:rsid w:val="008307EC"/>
    <w:rsid w:val="00832E1D"/>
    <w:rsid w:val="00842FDE"/>
    <w:rsid w:val="008554D0"/>
    <w:rsid w:val="00856164"/>
    <w:rsid w:val="0086017B"/>
    <w:rsid w:val="008707B7"/>
    <w:rsid w:val="00871F58"/>
    <w:rsid w:val="008732A9"/>
    <w:rsid w:val="008748C5"/>
    <w:rsid w:val="00890BEC"/>
    <w:rsid w:val="008937E2"/>
    <w:rsid w:val="0089498A"/>
    <w:rsid w:val="008A0E43"/>
    <w:rsid w:val="008A3CBE"/>
    <w:rsid w:val="008B0ACF"/>
    <w:rsid w:val="0090186B"/>
    <w:rsid w:val="00903FAF"/>
    <w:rsid w:val="00913BB7"/>
    <w:rsid w:val="00923B3E"/>
    <w:rsid w:val="00925FAE"/>
    <w:rsid w:val="0095187D"/>
    <w:rsid w:val="009528F8"/>
    <w:rsid w:val="00960381"/>
    <w:rsid w:val="00962C84"/>
    <w:rsid w:val="00964B07"/>
    <w:rsid w:val="00976701"/>
    <w:rsid w:val="00981097"/>
    <w:rsid w:val="0099200B"/>
    <w:rsid w:val="00994F39"/>
    <w:rsid w:val="00997ED3"/>
    <w:rsid w:val="009B0D3D"/>
    <w:rsid w:val="009B4819"/>
    <w:rsid w:val="009C3D3D"/>
    <w:rsid w:val="009C3EDD"/>
    <w:rsid w:val="009C79EA"/>
    <w:rsid w:val="009D28C2"/>
    <w:rsid w:val="009D7872"/>
    <w:rsid w:val="009E314A"/>
    <w:rsid w:val="009E3F16"/>
    <w:rsid w:val="009F42D9"/>
    <w:rsid w:val="009F7352"/>
    <w:rsid w:val="00A14161"/>
    <w:rsid w:val="00A2600E"/>
    <w:rsid w:val="00A26035"/>
    <w:rsid w:val="00A3336D"/>
    <w:rsid w:val="00A4111A"/>
    <w:rsid w:val="00A4667B"/>
    <w:rsid w:val="00A5176E"/>
    <w:rsid w:val="00A573CB"/>
    <w:rsid w:val="00A66D22"/>
    <w:rsid w:val="00A868FB"/>
    <w:rsid w:val="00A914D2"/>
    <w:rsid w:val="00A972ED"/>
    <w:rsid w:val="00AA1111"/>
    <w:rsid w:val="00AA3872"/>
    <w:rsid w:val="00AB27BB"/>
    <w:rsid w:val="00AB2EFD"/>
    <w:rsid w:val="00AB7037"/>
    <w:rsid w:val="00AC5F08"/>
    <w:rsid w:val="00AD3F7B"/>
    <w:rsid w:val="00AE11D2"/>
    <w:rsid w:val="00AF7833"/>
    <w:rsid w:val="00B00708"/>
    <w:rsid w:val="00B02BEF"/>
    <w:rsid w:val="00B0731E"/>
    <w:rsid w:val="00B12659"/>
    <w:rsid w:val="00B15C72"/>
    <w:rsid w:val="00B1673A"/>
    <w:rsid w:val="00B22449"/>
    <w:rsid w:val="00B23E0D"/>
    <w:rsid w:val="00B241A7"/>
    <w:rsid w:val="00B305A7"/>
    <w:rsid w:val="00B3172E"/>
    <w:rsid w:val="00B34DCB"/>
    <w:rsid w:val="00B63029"/>
    <w:rsid w:val="00B779A8"/>
    <w:rsid w:val="00B8068F"/>
    <w:rsid w:val="00B86032"/>
    <w:rsid w:val="00B8757E"/>
    <w:rsid w:val="00B93F3D"/>
    <w:rsid w:val="00BA05F5"/>
    <w:rsid w:val="00BA4ABE"/>
    <w:rsid w:val="00BB7A94"/>
    <w:rsid w:val="00BB7CDA"/>
    <w:rsid w:val="00BB7F19"/>
    <w:rsid w:val="00BC2C37"/>
    <w:rsid w:val="00BC5C93"/>
    <w:rsid w:val="00C00195"/>
    <w:rsid w:val="00C01FCC"/>
    <w:rsid w:val="00C10E1A"/>
    <w:rsid w:val="00C1374B"/>
    <w:rsid w:val="00C36CAF"/>
    <w:rsid w:val="00C40CE2"/>
    <w:rsid w:val="00C42D48"/>
    <w:rsid w:val="00C52CC0"/>
    <w:rsid w:val="00C52D86"/>
    <w:rsid w:val="00C600DE"/>
    <w:rsid w:val="00C81502"/>
    <w:rsid w:val="00C86BF0"/>
    <w:rsid w:val="00C87D23"/>
    <w:rsid w:val="00CB5161"/>
    <w:rsid w:val="00CB7B47"/>
    <w:rsid w:val="00CC3115"/>
    <w:rsid w:val="00CC749A"/>
    <w:rsid w:val="00CF1F0B"/>
    <w:rsid w:val="00D01374"/>
    <w:rsid w:val="00D07282"/>
    <w:rsid w:val="00D23A9D"/>
    <w:rsid w:val="00D26838"/>
    <w:rsid w:val="00D32EFC"/>
    <w:rsid w:val="00D37129"/>
    <w:rsid w:val="00D40238"/>
    <w:rsid w:val="00D61937"/>
    <w:rsid w:val="00D702A2"/>
    <w:rsid w:val="00D7464B"/>
    <w:rsid w:val="00D93524"/>
    <w:rsid w:val="00D946EC"/>
    <w:rsid w:val="00D9790B"/>
    <w:rsid w:val="00DA39B4"/>
    <w:rsid w:val="00DB3DAA"/>
    <w:rsid w:val="00DB55C8"/>
    <w:rsid w:val="00DD2C40"/>
    <w:rsid w:val="00DD34BE"/>
    <w:rsid w:val="00DE5A00"/>
    <w:rsid w:val="00DF052B"/>
    <w:rsid w:val="00DF24C3"/>
    <w:rsid w:val="00E0364E"/>
    <w:rsid w:val="00E0485E"/>
    <w:rsid w:val="00E1222C"/>
    <w:rsid w:val="00E545F2"/>
    <w:rsid w:val="00E54689"/>
    <w:rsid w:val="00E83BDB"/>
    <w:rsid w:val="00E85F40"/>
    <w:rsid w:val="00EA471E"/>
    <w:rsid w:val="00EA5E64"/>
    <w:rsid w:val="00EA68D1"/>
    <w:rsid w:val="00EC5257"/>
    <w:rsid w:val="00ED4A1C"/>
    <w:rsid w:val="00ED530C"/>
    <w:rsid w:val="00EE1CE3"/>
    <w:rsid w:val="00EE3ADB"/>
    <w:rsid w:val="00EF24F0"/>
    <w:rsid w:val="00F10F67"/>
    <w:rsid w:val="00F20BD7"/>
    <w:rsid w:val="00F259C1"/>
    <w:rsid w:val="00F27666"/>
    <w:rsid w:val="00F30E85"/>
    <w:rsid w:val="00F34760"/>
    <w:rsid w:val="00F34997"/>
    <w:rsid w:val="00F4716D"/>
    <w:rsid w:val="00F51579"/>
    <w:rsid w:val="00F557DF"/>
    <w:rsid w:val="00F55A18"/>
    <w:rsid w:val="00F6098D"/>
    <w:rsid w:val="00F7264A"/>
    <w:rsid w:val="00F73AFE"/>
    <w:rsid w:val="00F7574B"/>
    <w:rsid w:val="00F8094F"/>
    <w:rsid w:val="00F8272E"/>
    <w:rsid w:val="00F82D52"/>
    <w:rsid w:val="00F82E6A"/>
    <w:rsid w:val="00F90EC6"/>
    <w:rsid w:val="00F91B26"/>
    <w:rsid w:val="00F970DA"/>
    <w:rsid w:val="00FA1C6E"/>
    <w:rsid w:val="00FB0BF5"/>
    <w:rsid w:val="00FC2AB5"/>
    <w:rsid w:val="00FC7972"/>
    <w:rsid w:val="00FE14C3"/>
    <w:rsid w:val="00FE40C7"/>
    <w:rsid w:val="00FF3F23"/>
    <w:rsid w:val="00FF622A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B838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521F69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87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732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1"/>
    <w:uiPriority w:val="41"/>
    <w:rsid w:val="008732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无格式表格 11"/>
    <w:basedOn w:val="a1"/>
    <w:next w:val="13"/>
    <w:uiPriority w:val="41"/>
    <w:rsid w:val="00AB70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网格型1"/>
    <w:basedOn w:val="a1"/>
    <w:next w:val="af1"/>
    <w:uiPriority w:val="59"/>
    <w:rsid w:val="00DD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D2C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22">
    <w:name w:val="网格型2"/>
    <w:basedOn w:val="a1"/>
    <w:next w:val="af1"/>
    <w:uiPriority w:val="59"/>
    <w:rsid w:val="00DD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ubtle Emphasis"/>
    <w:basedOn w:val="a0"/>
    <w:uiPriority w:val="19"/>
    <w:qFormat/>
    <w:rsid w:val="004650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D229E-FB75-4D35-BDD0-F9B2F9E9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896</TotalTime>
  <Pages>43</Pages>
  <Words>2685</Words>
  <Characters>15310</Characters>
  <Application>Microsoft Office Word</Application>
  <DocSecurity>0</DocSecurity>
  <Lines>127</Lines>
  <Paragraphs>35</Paragraphs>
  <ScaleCrop>false</ScaleCrop>
  <Company>西安同路信息科技有限公司</Company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谢 子昆</cp:lastModifiedBy>
  <cp:revision>267</cp:revision>
  <dcterms:created xsi:type="dcterms:W3CDTF">2019-03-22T00:34:00Z</dcterms:created>
  <dcterms:modified xsi:type="dcterms:W3CDTF">2019-07-12T09:43:00Z</dcterms:modified>
</cp:coreProperties>
</file>